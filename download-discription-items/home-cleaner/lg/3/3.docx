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4FF1A0" id="Group 33" o:spid="_x0000_s1026" style="position:absolute;margin-left:0;margin-top:73.7pt;width:575.3pt;height:76.65pt;z-index:251664384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80293" id="Freeform 24" o:spid="_x0000_s1026" style="position:absolute;margin-left:139.5pt;margin-top:18pt;width:436.5pt;height:11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73A59" id="Text Box 6" o:spid="_x0000_s1027" type="#_x0000_t202" style="position:absolute;margin-left:166.5pt;margin-top:32.8pt;width:333pt;height:3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177190" id="Rectangle 4" o:spid="_x0000_s1026" style="position:absolute;margin-left:0;margin-top:18pt;width:139.5pt;height:756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1A591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5A7173B9" wp14:editId="4D717984">
                <wp:simplePos x="0" y="0"/>
                <wp:positionH relativeFrom="column">
                  <wp:posOffset>3124200</wp:posOffset>
                </wp:positionH>
                <wp:positionV relativeFrom="page">
                  <wp:posOffset>2067742</wp:posOffset>
                </wp:positionV>
                <wp:extent cx="49339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1A5917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HOME CLEANER-LG</w:t>
                            </w:r>
                            <w:r w:rsidR="002573F0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</w:t>
                            </w:r>
                            <w:r w:rsidR="00A66336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CR78905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173B9" id="Text Box 23" o:spid="_x0000_s1028" type="#_x0000_t202" style="position:absolute;margin-left:246pt;margin-top:162.8pt;width:388.5pt;height:31.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p w:rsidR="008A3F03" w:rsidRPr="005702A2" w:rsidRDefault="001A5917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HOME CLEANER-LG</w:t>
                      </w:r>
                      <w:r w:rsidR="002573F0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</w:t>
                      </w:r>
                      <w:r w:rsidR="00A66336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CR78905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3108CB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bookmarkStart w:id="0" w:name="_GoBack"/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6192" behindDoc="0" locked="0" layoutInCell="1" allowOverlap="1" wp14:anchorId="358D1543" wp14:editId="00758944">
            <wp:simplePos x="0" y="0"/>
            <wp:positionH relativeFrom="column">
              <wp:posOffset>1886186</wp:posOffset>
            </wp:positionH>
            <wp:positionV relativeFrom="page">
              <wp:posOffset>3228975</wp:posOffset>
            </wp:positionV>
            <wp:extent cx="3059593" cy="2018030"/>
            <wp:effectExtent l="0" t="0" r="762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593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A5917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00C8ACA9" wp14:editId="2D9483B2">
                <wp:simplePos x="0" y="0"/>
                <wp:positionH relativeFrom="column">
                  <wp:posOffset>5419725</wp:posOffset>
                </wp:positionH>
                <wp:positionV relativeFrom="page">
                  <wp:posOffset>3105150</wp:posOffset>
                </wp:positionV>
                <wp:extent cx="1597025" cy="2000250"/>
                <wp:effectExtent l="0" t="0" r="3175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200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5917" w:rsidRDefault="001A5917" w:rsidP="001A5917">
                            <w:pPr>
                              <w:pStyle w:val="Heading2"/>
                              <w:spacing w:before="0" w:line="288" w:lineRule="atLeast"/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Key Features</w:t>
                            </w:r>
                          </w:p>
                          <w:p w:rsidR="001A5917" w:rsidRDefault="001A5917" w:rsidP="001A5917">
                            <w:pPr>
                              <w:numPr>
                                <w:ilvl w:val="0"/>
                                <w:numId w:val="17"/>
                              </w:numPr>
                              <w:spacing w:line="326" w:lineRule="atLeast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SmartThinQ® Technology</w:t>
                            </w:r>
                          </w:p>
                          <w:p w:rsidR="001A5917" w:rsidRDefault="001A5917" w:rsidP="001A5917">
                            <w:pPr>
                              <w:numPr>
                                <w:ilvl w:val="0"/>
                                <w:numId w:val="17"/>
                              </w:numPr>
                              <w:spacing w:line="326" w:lineRule="atLeast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Cleaning Diary</w:t>
                            </w:r>
                          </w:p>
                          <w:p w:rsidR="001A5917" w:rsidRDefault="001A5917" w:rsidP="001A5917">
                            <w:pPr>
                              <w:numPr>
                                <w:ilvl w:val="0"/>
                                <w:numId w:val="17"/>
                              </w:numPr>
                              <w:spacing w:line="326" w:lineRule="atLeast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HomeGuard™</w:t>
                            </w:r>
                          </w:p>
                          <w:p w:rsidR="001A5917" w:rsidRDefault="001A5917" w:rsidP="001A5917">
                            <w:pPr>
                              <w:numPr>
                                <w:ilvl w:val="0"/>
                                <w:numId w:val="17"/>
                              </w:numPr>
                              <w:spacing w:line="326" w:lineRule="atLeast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HomeView™</w:t>
                            </w:r>
                          </w:p>
                          <w:p w:rsidR="001A5917" w:rsidRDefault="001A5917" w:rsidP="001A5917">
                            <w:pPr>
                              <w:numPr>
                                <w:ilvl w:val="0"/>
                                <w:numId w:val="17"/>
                              </w:numPr>
                              <w:spacing w:line="326" w:lineRule="atLeast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Magnetic Wall</w:t>
                            </w:r>
                          </w:p>
                          <w:p w:rsidR="001A5917" w:rsidRDefault="001A5917" w:rsidP="001A5917">
                            <w:pPr>
                              <w:numPr>
                                <w:ilvl w:val="0"/>
                                <w:numId w:val="17"/>
                              </w:numPr>
                              <w:spacing w:line="326" w:lineRule="atLeast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7 Smart Cleaning Modes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8ACA9" id="Text Box 5" o:spid="_x0000_s1029" type="#_x0000_t202" style="position:absolute;margin-left:426.75pt;margin-top:244.5pt;width:125.75pt;height:157.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1A5917" w:rsidRDefault="001A5917" w:rsidP="001A5917">
                      <w:pPr>
                        <w:pStyle w:val="Heading2"/>
                        <w:spacing w:before="0" w:line="288" w:lineRule="atLeast"/>
                        <w:rPr>
                          <w:rFonts w:ascii="Tahoma" w:hAnsi="Tahoma" w:cs="Tahoma"/>
                          <w:b w:val="0"/>
                          <w:bCs w:val="0"/>
                          <w:color w:val="auto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 w:val="0"/>
                          <w:bCs w:val="0"/>
                          <w:sz w:val="24"/>
                          <w:szCs w:val="24"/>
                        </w:rPr>
                        <w:t>Key Features</w:t>
                      </w:r>
                    </w:p>
                    <w:p w:rsidR="001A5917" w:rsidRDefault="001A5917" w:rsidP="001A5917">
                      <w:pPr>
                        <w:numPr>
                          <w:ilvl w:val="0"/>
                          <w:numId w:val="17"/>
                        </w:numPr>
                        <w:spacing w:line="326" w:lineRule="atLeast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t>SmartThinQ® Technology</w:t>
                      </w:r>
                    </w:p>
                    <w:p w:rsidR="001A5917" w:rsidRDefault="001A5917" w:rsidP="001A5917">
                      <w:pPr>
                        <w:numPr>
                          <w:ilvl w:val="0"/>
                          <w:numId w:val="17"/>
                        </w:numPr>
                        <w:spacing w:line="326" w:lineRule="atLeast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t>Cleaning Diary</w:t>
                      </w:r>
                    </w:p>
                    <w:p w:rsidR="001A5917" w:rsidRDefault="001A5917" w:rsidP="001A5917">
                      <w:pPr>
                        <w:numPr>
                          <w:ilvl w:val="0"/>
                          <w:numId w:val="17"/>
                        </w:numPr>
                        <w:spacing w:line="326" w:lineRule="atLeast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t>HomeGuard™</w:t>
                      </w:r>
                    </w:p>
                    <w:p w:rsidR="001A5917" w:rsidRDefault="001A5917" w:rsidP="001A5917">
                      <w:pPr>
                        <w:numPr>
                          <w:ilvl w:val="0"/>
                          <w:numId w:val="17"/>
                        </w:numPr>
                        <w:spacing w:line="326" w:lineRule="atLeast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t>HomeView™</w:t>
                      </w:r>
                    </w:p>
                    <w:p w:rsidR="001A5917" w:rsidRDefault="001A5917" w:rsidP="001A5917">
                      <w:pPr>
                        <w:numPr>
                          <w:ilvl w:val="0"/>
                          <w:numId w:val="17"/>
                        </w:numPr>
                        <w:spacing w:line="326" w:lineRule="atLeast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t>Magnetic Wall</w:t>
                      </w:r>
                    </w:p>
                    <w:p w:rsidR="001A5917" w:rsidRDefault="001A5917" w:rsidP="001A5917">
                      <w:pPr>
                        <w:numPr>
                          <w:ilvl w:val="0"/>
                          <w:numId w:val="17"/>
                        </w:numPr>
                        <w:spacing w:line="326" w:lineRule="atLeast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t>7 Smart Cleaning Modes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1A5917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66563693" wp14:editId="14788D7B">
                <wp:simplePos x="0" y="0"/>
                <wp:positionH relativeFrom="column">
                  <wp:posOffset>1866900</wp:posOffset>
                </wp:positionH>
                <wp:positionV relativeFrom="page">
                  <wp:posOffset>5495925</wp:posOffset>
                </wp:positionV>
                <wp:extent cx="5219700" cy="327660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327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1A5917" w:rsidRPr="00E30C79" w:rsidTr="003379A4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</w:tr>
                            <w:tr w:rsidR="001A5917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BC5AB6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8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1.5 Ton</w:t>
                                    </w:r>
                                  </w:hyperlink>
                                </w:p>
                              </w:tc>
                            </w:tr>
                            <w:tr w:rsidR="001A5917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9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1A5917" w:rsidRPr="00E30C79" w:rsidTr="003379A4">
                              <w:tc>
                                <w:tcPr>
                                  <w:tcW w:w="5115" w:type="dxa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BC5AB6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3693" id="Text Box 16" o:spid="_x0000_s1030" type="#_x0000_t202" style="position:absolute;margin-left:147pt;margin-top:432.75pt;width:411pt;height:258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1A5917" w:rsidRPr="00E30C79" w:rsidTr="003379A4">
                        <w:trPr>
                          <w:gridAfter w:val="1"/>
                        </w:trPr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</w:tr>
                      <w:tr w:rsidR="001A5917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BC5AB6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1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1.5 Ton</w:t>
                              </w:r>
                            </w:hyperlink>
                          </w:p>
                        </w:tc>
                      </w:tr>
                      <w:tr w:rsidR="001A5917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2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1A5917" w:rsidRPr="00E30C79" w:rsidTr="003379A4">
                        <w:tc>
                          <w:tcPr>
                            <w:tcW w:w="5115" w:type="dxa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BC5AB6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511DDF3" wp14:editId="697C730A">
                <wp:simplePos x="0" y="0"/>
                <wp:positionH relativeFrom="column">
                  <wp:posOffset>2476500</wp:posOffset>
                </wp:positionH>
                <wp:positionV relativeFrom="page">
                  <wp:posOffset>9086528</wp:posOffset>
                </wp:positionV>
                <wp:extent cx="2362200" cy="24765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86F49" w:rsidRPr="000732AD" w:rsidRDefault="008C2D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>The</w:t>
                            </w:r>
                            <w:r w:rsidR="00216298"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SUPER ASIA</w:t>
                            </w: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DDF3" id="Text Box 17" o:spid="_x0000_s1031" type="#_x0000_t202" style="position:absolute;margin-left:195pt;margin-top:715.45pt;width:186pt;height:19.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:rsidR="00C86F49" w:rsidRPr="000732AD" w:rsidRDefault="008C2D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>The</w:t>
                      </w:r>
                      <w:r w:rsidR="00216298"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SUPER ASIA</w:t>
                      </w: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120" behindDoc="0" locked="0" layoutInCell="1" allowOverlap="1" wp14:anchorId="37C32517" wp14:editId="5472C55C">
                <wp:simplePos x="0" y="0"/>
                <wp:positionH relativeFrom="margin">
                  <wp:align>right</wp:align>
                </wp:positionH>
                <wp:positionV relativeFrom="page">
                  <wp:posOffset>9201150</wp:posOffset>
                </wp:positionV>
                <wp:extent cx="1371600" cy="468630"/>
                <wp:effectExtent l="0" t="0" r="0" b="762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32517" id="Text Box 7" o:spid="_x0000_s1032" type="#_x0000_t202" style="position:absolute;margin-left:56.8pt;margin-top:724.5pt;width:108pt;height:36.9pt;z-index:251653120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20A4ABD" wp14:editId="6FE21936">
                <wp:simplePos x="0" y="0"/>
                <wp:positionH relativeFrom="column">
                  <wp:posOffset>5562600</wp:posOffset>
                </wp:positionH>
                <wp:positionV relativeFrom="page">
                  <wp:posOffset>9143375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9B4D5" id="Group 8" o:spid="_x0000_s1026" style="position:absolute;margin-left:438pt;margin-top:719.95pt;width:28.6pt;height:30.9pt;z-index:25165414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RC7BP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4FEE23AD" wp14:editId="7DDB95CF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E23AD" id="Text Box 15" o:spid="_x0000_s1033" type="#_x0000_t202" style="position:absolute;margin-left:55.65pt;margin-top:741.35pt;width:106.85pt;height:22.9pt;z-index:25165516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g7rMq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AB6" w:rsidRDefault="00BC5AB6" w:rsidP="006843CF">
      <w:r>
        <w:separator/>
      </w:r>
    </w:p>
  </w:endnote>
  <w:endnote w:type="continuationSeparator" w:id="0">
    <w:p w:rsidR="00BC5AB6" w:rsidRDefault="00BC5AB6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AB6" w:rsidRDefault="00BC5AB6" w:rsidP="006843CF">
      <w:r>
        <w:separator/>
      </w:r>
    </w:p>
  </w:footnote>
  <w:footnote w:type="continuationSeparator" w:id="0">
    <w:p w:rsidR="00BC5AB6" w:rsidRDefault="00BC5AB6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16"/>
  </w:num>
  <w:num w:numId="5">
    <w:abstractNumId w:val="14"/>
  </w:num>
  <w:num w:numId="6">
    <w:abstractNumId w:val="4"/>
  </w:num>
  <w:num w:numId="7">
    <w:abstractNumId w:val="6"/>
  </w:num>
  <w:num w:numId="8">
    <w:abstractNumId w:val="15"/>
  </w:num>
  <w:num w:numId="9">
    <w:abstractNumId w:val="9"/>
  </w:num>
  <w:num w:numId="10">
    <w:abstractNumId w:val="2"/>
  </w:num>
  <w:num w:numId="11">
    <w:abstractNumId w:val="3"/>
  </w:num>
  <w:num w:numId="12">
    <w:abstractNumId w:val="12"/>
  </w:num>
  <w:num w:numId="13">
    <w:abstractNumId w:val="10"/>
  </w:num>
  <w:num w:numId="14">
    <w:abstractNumId w:val="5"/>
  </w:num>
  <w:num w:numId="15">
    <w:abstractNumId w:val="7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732AD"/>
    <w:rsid w:val="000D247E"/>
    <w:rsid w:val="00107916"/>
    <w:rsid w:val="00114C4E"/>
    <w:rsid w:val="00117A40"/>
    <w:rsid w:val="00194B1B"/>
    <w:rsid w:val="001A5917"/>
    <w:rsid w:val="001B315B"/>
    <w:rsid w:val="001B326D"/>
    <w:rsid w:val="001E0885"/>
    <w:rsid w:val="00216298"/>
    <w:rsid w:val="002573F0"/>
    <w:rsid w:val="002A7025"/>
    <w:rsid w:val="002B6F27"/>
    <w:rsid w:val="003108CB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953EC"/>
    <w:rsid w:val="004B0E30"/>
    <w:rsid w:val="004B1414"/>
    <w:rsid w:val="004B2D3F"/>
    <w:rsid w:val="00523237"/>
    <w:rsid w:val="00555B54"/>
    <w:rsid w:val="005702A2"/>
    <w:rsid w:val="00595839"/>
    <w:rsid w:val="005B0B27"/>
    <w:rsid w:val="005F70E4"/>
    <w:rsid w:val="00606D3B"/>
    <w:rsid w:val="00652440"/>
    <w:rsid w:val="006843CF"/>
    <w:rsid w:val="00687CD4"/>
    <w:rsid w:val="006A3C69"/>
    <w:rsid w:val="00745D26"/>
    <w:rsid w:val="00786D16"/>
    <w:rsid w:val="00794852"/>
    <w:rsid w:val="00795182"/>
    <w:rsid w:val="008159EE"/>
    <w:rsid w:val="0085062F"/>
    <w:rsid w:val="008A3F03"/>
    <w:rsid w:val="008C2D72"/>
    <w:rsid w:val="00904EDB"/>
    <w:rsid w:val="00971E2D"/>
    <w:rsid w:val="00A66336"/>
    <w:rsid w:val="00B024DE"/>
    <w:rsid w:val="00B10726"/>
    <w:rsid w:val="00BB2816"/>
    <w:rsid w:val="00BC48DA"/>
    <w:rsid w:val="00BC5AB6"/>
    <w:rsid w:val="00C47C64"/>
    <w:rsid w:val="00C8491A"/>
    <w:rsid w:val="00C86F49"/>
    <w:rsid w:val="00C933ED"/>
    <w:rsid w:val="00DC7910"/>
    <w:rsid w:val="00E30C79"/>
    <w:rsid w:val="00E60CE5"/>
    <w:rsid w:val="00E65CBA"/>
    <w:rsid w:val="00E8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97C68F-5264-488E-AD38-7F00F43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fatah.com.pk/cooling-capacity/1-5-ton/" TargetMode="External"/><Relationship Id="rId13" Type="http://schemas.openxmlformats.org/officeDocument/2006/relationships/hyperlink" Target="https://www.alfatah.com.pk/air-conditioner-type/wall-mounted-spli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alfatah.com.pk/technology/convention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lfatah.com.pk/cooling-capacity/1-5-to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alfatah.com.pk/air-conditioner-type/wall-mounted-spl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fatah.com.pk/technology/conventional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131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Windows User</cp:lastModifiedBy>
  <cp:revision>33</cp:revision>
  <dcterms:created xsi:type="dcterms:W3CDTF">2018-11-19T18:01:00Z</dcterms:created>
  <dcterms:modified xsi:type="dcterms:W3CDTF">2018-11-24T19:23:00Z</dcterms:modified>
</cp:coreProperties>
</file>