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EE5CA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AA7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1F01E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3200400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E96CC5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OASTER-ANEX-AG-1033G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52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qxlP8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E96CC5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OASTER-ANEX-AG-1033G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EA517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2009775</wp:posOffset>
            </wp:positionH>
            <wp:positionV relativeFrom="page">
              <wp:posOffset>2524125</wp:posOffset>
            </wp:positionV>
            <wp:extent cx="3048000" cy="3095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790700" cy="30670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E96CC5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FOUR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-s</w:t>
                            </w:r>
                            <w:r w:rsidR="000C5D56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lice toaster from ANEX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41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E96CC5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FOUR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-s</w:t>
                      </w:r>
                      <w:r w:rsidR="000C5D56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lice toaster from ANEX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EA517B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448E7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EA51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600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448E7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448E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EA517B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448E7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EA51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600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448E7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448E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E96CC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0C5D56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ANEX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E96CC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4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0C5D56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ANEX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775BB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8E7" w:rsidRDefault="005448E7" w:rsidP="006843CF">
      <w:r>
        <w:separator/>
      </w:r>
    </w:p>
  </w:endnote>
  <w:endnote w:type="continuationSeparator" w:id="0">
    <w:p w:rsidR="005448E7" w:rsidRDefault="005448E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8E7" w:rsidRDefault="005448E7" w:rsidP="006843CF">
      <w:r>
        <w:separator/>
      </w:r>
    </w:p>
  </w:footnote>
  <w:footnote w:type="continuationSeparator" w:id="0">
    <w:p w:rsidR="005448E7" w:rsidRDefault="005448E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448E7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300B1"/>
    <w:rsid w:val="00DB5D10"/>
    <w:rsid w:val="00DC7910"/>
    <w:rsid w:val="00DD286E"/>
    <w:rsid w:val="00DF498B"/>
    <w:rsid w:val="00E30C79"/>
    <w:rsid w:val="00E60CE5"/>
    <w:rsid w:val="00E65CBA"/>
    <w:rsid w:val="00E847A9"/>
    <w:rsid w:val="00E96CC5"/>
    <w:rsid w:val="00EA517B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31B9-828D-4CD4-86CC-BA32AFFD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241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63</cp:revision>
  <dcterms:created xsi:type="dcterms:W3CDTF">2018-11-19T18:01:00Z</dcterms:created>
  <dcterms:modified xsi:type="dcterms:W3CDTF">2018-11-25T12:35:00Z</dcterms:modified>
</cp:coreProperties>
</file>