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09AD1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BDB0B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63DB7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3200400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EA517B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OASTER-ANEX-AG-1039C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52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EA517B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OASTER-ANEX-AG-1039C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EA517B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2000250</wp:posOffset>
            </wp:positionH>
            <wp:positionV relativeFrom="page">
              <wp:posOffset>2638425</wp:posOffset>
            </wp:positionV>
            <wp:extent cx="3133725" cy="2981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2476500</wp:posOffset>
                </wp:positionV>
                <wp:extent cx="1790700" cy="30670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06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This</w:t>
                            </w:r>
                            <w:r w:rsidR="00A40228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TWO-s</w:t>
                            </w:r>
                            <w:r w:rsidR="000C5D56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lice toaster from ANEX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 xml:space="preserve">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41.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This</w:t>
                      </w:r>
                      <w:r w:rsidR="00A40228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TWO-s</w:t>
                      </w:r>
                      <w:r w:rsidR="000C5D56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lice toaster from ANEX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 xml:space="preserve">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EA517B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D300B1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EA517B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600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D300B1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D300B1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EA517B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D300B1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EA517B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600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D300B1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D300B1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A40228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0C5D56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ANEX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A40228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2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0C5D56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ANEX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C9291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0B1" w:rsidRDefault="00D300B1" w:rsidP="006843CF">
      <w:r>
        <w:separator/>
      </w:r>
    </w:p>
  </w:endnote>
  <w:endnote w:type="continuationSeparator" w:id="0">
    <w:p w:rsidR="00D300B1" w:rsidRDefault="00D300B1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0B1" w:rsidRDefault="00D300B1" w:rsidP="006843CF">
      <w:r>
        <w:separator/>
      </w:r>
    </w:p>
  </w:footnote>
  <w:footnote w:type="continuationSeparator" w:id="0">
    <w:p w:rsidR="00D300B1" w:rsidRDefault="00D300B1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300B1"/>
    <w:rsid w:val="00DB5D10"/>
    <w:rsid w:val="00DC7910"/>
    <w:rsid w:val="00DD286E"/>
    <w:rsid w:val="00DF498B"/>
    <w:rsid w:val="00E30C79"/>
    <w:rsid w:val="00E60CE5"/>
    <w:rsid w:val="00E65CBA"/>
    <w:rsid w:val="00E847A9"/>
    <w:rsid w:val="00EA517B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3B50B-5C48-4F03-868F-4E6C2E9D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61</cp:revision>
  <dcterms:created xsi:type="dcterms:W3CDTF">2018-11-19T18:01:00Z</dcterms:created>
  <dcterms:modified xsi:type="dcterms:W3CDTF">2018-11-25T12:33:00Z</dcterms:modified>
</cp:coreProperties>
</file>