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34D1D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B2CC9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92FC2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2876550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A4022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OASTER-BLACK+DECKER-TS-100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2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sTxCq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A4022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OASTER-BLACK+DECKER-TS-100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A40228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2000250</wp:posOffset>
            </wp:positionH>
            <wp:positionV relativeFrom="page">
              <wp:posOffset>2524126</wp:posOffset>
            </wp:positionV>
            <wp:extent cx="2892425" cy="26543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TWO-slice toaster from BLACK + DECKER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TWO-slice toaster from BLACK + DECKER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40228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91BD4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800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91BD4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91BD4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40228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91BD4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800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91BD4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91BD4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BLACK + DECKER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BLACK + DECKER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62D72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BD4" w:rsidRDefault="00591BD4" w:rsidP="006843CF">
      <w:r>
        <w:separator/>
      </w:r>
    </w:p>
  </w:endnote>
  <w:endnote w:type="continuationSeparator" w:id="0">
    <w:p w:rsidR="00591BD4" w:rsidRDefault="00591BD4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BD4" w:rsidRDefault="00591BD4" w:rsidP="006843CF">
      <w:r>
        <w:separator/>
      </w:r>
    </w:p>
  </w:footnote>
  <w:footnote w:type="continuationSeparator" w:id="0">
    <w:p w:rsidR="00591BD4" w:rsidRDefault="00591BD4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6770-5CCD-4DCA-947B-FF83A937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57</cp:revision>
  <dcterms:created xsi:type="dcterms:W3CDTF">2018-11-19T18:01:00Z</dcterms:created>
  <dcterms:modified xsi:type="dcterms:W3CDTF">2018-11-25T11:40:00Z</dcterms:modified>
</cp:coreProperties>
</file>