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5BE3E4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A056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B62AD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2876550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AA5B2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OASTER-BLACK+DECKER-TS-50G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26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sTxCq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AA5B2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OASTER-BLACK+DECKER-TS-50G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A40228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2009775</wp:posOffset>
            </wp:positionH>
            <wp:positionV relativeFrom="page">
              <wp:posOffset>2524125</wp:posOffset>
            </wp:positionV>
            <wp:extent cx="3114675" cy="2971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AA5B21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TWO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-slice toaster from BLACK + DECKER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AA5B21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TWO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-slice toaster from BLACK + DECKER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AA5B21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932C56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AA5B21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600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932C56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932C56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AA5B21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932C56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AA5B21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600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932C56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932C56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AA5B21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BLACK + DECKER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AA5B21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BLACK + DECKER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5B4C8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C56" w:rsidRDefault="00932C56" w:rsidP="006843CF">
      <w:r>
        <w:separator/>
      </w:r>
    </w:p>
  </w:endnote>
  <w:endnote w:type="continuationSeparator" w:id="0">
    <w:p w:rsidR="00932C56" w:rsidRDefault="00932C56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C56" w:rsidRDefault="00932C56" w:rsidP="006843CF">
      <w:r>
        <w:separator/>
      </w:r>
    </w:p>
  </w:footnote>
  <w:footnote w:type="continuationSeparator" w:id="0">
    <w:p w:rsidR="00932C56" w:rsidRDefault="00932C56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87651"/>
    <w:rsid w:val="000C292A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B0DEA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32C56"/>
    <w:rsid w:val="00971E2D"/>
    <w:rsid w:val="009A0C6C"/>
    <w:rsid w:val="00A40228"/>
    <w:rsid w:val="00AA5B21"/>
    <w:rsid w:val="00B024DE"/>
    <w:rsid w:val="00B074C2"/>
    <w:rsid w:val="00B10726"/>
    <w:rsid w:val="00B20AC1"/>
    <w:rsid w:val="00B234B0"/>
    <w:rsid w:val="00BB2816"/>
    <w:rsid w:val="00BC48DA"/>
    <w:rsid w:val="00BD2BB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599B-6C58-4227-9A6F-7151E488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63</cp:revision>
  <dcterms:created xsi:type="dcterms:W3CDTF">2018-11-19T18:01:00Z</dcterms:created>
  <dcterms:modified xsi:type="dcterms:W3CDTF">2018-11-25T11:47:00Z</dcterms:modified>
</cp:coreProperties>
</file>