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3B27E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FD5AE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98AE5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TOASTER-KENWOOD-TT-320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TOASTER-KENWOOD-TT-320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B20AC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2476501</wp:posOffset>
                </wp:positionV>
                <wp:extent cx="1790700" cy="3276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 four-slice toaster from KENWOOD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5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 four-slice toaster from KENWOOD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3169B5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1914525</wp:posOffset>
            </wp:positionH>
            <wp:positionV relativeFrom="page">
              <wp:posOffset>2800350</wp:posOffset>
            </wp:positionV>
            <wp:extent cx="3571875" cy="2378075"/>
            <wp:effectExtent l="0" t="0" r="952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22"/>
                              <w:gridCol w:w="7878"/>
                              <w:gridCol w:w="3735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6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051CBD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33370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1100</w:t>
                                    </w:r>
                                    <w:bookmarkStart w:id="0" w:name="_GoBack"/>
                                    <w:bookmarkEnd w:id="0"/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051CBD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051CBD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22"/>
                        <w:gridCol w:w="7878"/>
                        <w:gridCol w:w="3735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6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051CBD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33370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1100</w:t>
                              </w:r>
                              <w:bookmarkStart w:id="1" w:name="_GoBack"/>
                              <w:bookmarkEnd w:id="1"/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051CBD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051CBD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Kenwood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Kenwood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4E892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CBD" w:rsidRDefault="00051CBD" w:rsidP="006843CF">
      <w:r>
        <w:separator/>
      </w:r>
    </w:p>
  </w:endnote>
  <w:endnote w:type="continuationSeparator" w:id="0">
    <w:p w:rsidR="00051CBD" w:rsidRDefault="00051CBD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CBD" w:rsidRDefault="00051CBD" w:rsidP="006843CF">
      <w:r>
        <w:separator/>
      </w:r>
    </w:p>
  </w:footnote>
  <w:footnote w:type="continuationSeparator" w:id="0">
    <w:p w:rsidR="00051CBD" w:rsidRDefault="00051CBD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51CBD"/>
    <w:rsid w:val="000732AD"/>
    <w:rsid w:val="000821DE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708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CB77-9469-4E3A-A771-B63C1B41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57</cp:revision>
  <dcterms:created xsi:type="dcterms:W3CDTF">2018-11-19T18:01:00Z</dcterms:created>
  <dcterms:modified xsi:type="dcterms:W3CDTF">2018-11-25T16:24:00Z</dcterms:modified>
</cp:coreProperties>
</file>