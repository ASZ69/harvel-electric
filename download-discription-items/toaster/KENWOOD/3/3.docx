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75420" id="Group 33" o:spid="_x0000_s1026" style="position:absolute;margin-left:0;margin-top:73.7pt;width:575.3pt;height:76.65pt;z-index:251663360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23227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BF1B1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3105150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3169B5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T</w:t>
                            </w:r>
                            <w:r w:rsidR="00863FF9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OASTER-KENWOOD-TT-240T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4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tASHB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3169B5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T</w:t>
                      </w:r>
                      <w:r w:rsidR="00863FF9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OASTER-KENWOOD-TT-240T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106DF1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8240" behindDoc="0" locked="0" layoutInCell="1" allowOverlap="1" wp14:anchorId="358D1543" wp14:editId="00758944">
            <wp:simplePos x="0" y="0"/>
            <wp:positionH relativeFrom="column">
              <wp:posOffset>2294969</wp:posOffset>
            </wp:positionH>
            <wp:positionV relativeFrom="page">
              <wp:posOffset>2628900</wp:posOffset>
            </wp:positionV>
            <wp:extent cx="2549443" cy="2549443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443" cy="254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AC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0C8ACA9" wp14:editId="2D9483B2">
                <wp:simplePos x="0" y="0"/>
                <wp:positionH relativeFrom="column">
                  <wp:posOffset>5524500</wp:posOffset>
                </wp:positionH>
                <wp:positionV relativeFrom="page">
                  <wp:posOffset>2476501</wp:posOffset>
                </wp:positionV>
                <wp:extent cx="1790700" cy="32766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Default="003169B5" w:rsidP="003169B5">
                            <w:pPr>
                              <w:pStyle w:val="NormalWeb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T</w:t>
                            </w:r>
                            <w:r w:rsidR="00106DF1"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his TWO</w:t>
                            </w:r>
                            <w:r>
                              <w:rPr>
                                <w:rFonts w:ascii="Helvetica" w:hAnsi="Helvetica"/>
                                <w:color w:val="343434"/>
                                <w:sz w:val="29"/>
                                <w:szCs w:val="29"/>
                              </w:rPr>
                              <w:t>-slice toaster from KENWOOD offers two separate heating mechanisms, so you can customize each person's toast based on personal preference. 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Automatic backlight adjustment for optimum image</w:t>
                            </w:r>
                          </w:p>
                          <w:p w:rsidR="00B20AC1" w:rsidRPr="00903658" w:rsidRDefault="00B20AC1" w:rsidP="0090365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hd w:val="clear" w:color="auto" w:fill="FFFFFF"/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903658">
                              <w:rPr>
                                <w:rFonts w:ascii="Helvetica" w:hAnsi="Helvetica"/>
                                <w:color w:val="666666"/>
                                <w:kern w:val="0"/>
                                <w:sz w:val="21"/>
                                <w:szCs w:val="21"/>
                              </w:rPr>
                              <w:t>Hexa Chroma Drive processor for realistic and natural images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35pt;margin-top:195pt;width:141pt;height:258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69B5" w:rsidRDefault="003169B5" w:rsidP="003169B5">
                      <w:pPr>
                        <w:pStyle w:val="NormalWeb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</w:pP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T</w:t>
                      </w:r>
                      <w:r w:rsidR="00106DF1"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his TWO</w:t>
                      </w:r>
                      <w:r>
                        <w:rPr>
                          <w:rFonts w:ascii="Helvetica" w:hAnsi="Helvetica"/>
                          <w:color w:val="343434"/>
                          <w:sz w:val="29"/>
                          <w:szCs w:val="29"/>
                        </w:rPr>
                        <w:t>-slice toaster from KENWOOD offers two separate heating mechanisms, so you can customize each person's toast based on personal preference. 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Automatic backlight adjustment for optimum image</w:t>
                      </w:r>
                    </w:p>
                    <w:p w:rsidR="00B20AC1" w:rsidRPr="00903658" w:rsidRDefault="00B20AC1" w:rsidP="0090365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hd w:val="clear" w:color="auto" w:fill="FFFFFF"/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</w:pPr>
                      <w:r w:rsidRPr="00903658">
                        <w:rPr>
                          <w:rFonts w:ascii="Helvetica" w:hAnsi="Helvetica"/>
                          <w:color w:val="666666"/>
                          <w:kern w:val="0"/>
                          <w:sz w:val="21"/>
                          <w:szCs w:val="21"/>
                        </w:rPr>
                        <w:t>Hexa Chroma Drive processor for realistic and natural images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169B5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66563693" wp14:editId="14788D7B">
                <wp:simplePos x="0" y="0"/>
                <wp:positionH relativeFrom="column">
                  <wp:posOffset>2105025</wp:posOffset>
                </wp:positionH>
                <wp:positionV relativeFrom="page">
                  <wp:posOffset>6153150</wp:posOffset>
                </wp:positionV>
                <wp:extent cx="5429250" cy="53340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863FF9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  <w:r w:rsidR="003169B5">
                                    <w:rPr>
                                      <w:sz w:val="21"/>
                                      <w:szCs w:val="21"/>
                                    </w:rPr>
                                    <w:t xml:space="preserve">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830AD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 w:rsidR="00863FF9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580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830AD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1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3830AD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0" type="#_x0000_t202" style="position:absolute;margin-left:165.75pt;margin-top:484.5pt;width:427.5pt;height:42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863FF9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8</w:t>
                            </w:r>
                            <w:r w:rsidR="003169B5">
                              <w:rPr>
                                <w:sz w:val="21"/>
                                <w:szCs w:val="21"/>
                              </w:rPr>
                              <w:t xml:space="preserve">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830AD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3" w:history="1">
                              <w:r w:rsidR="00863FF9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580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830AD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5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3830AD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7172325</wp:posOffset>
                </wp:positionV>
                <wp:extent cx="5201285" cy="2047875"/>
                <wp:effectExtent l="0" t="0" r="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128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69B5" w:rsidRPr="003169B5" w:rsidRDefault="003169B5" w:rsidP="003169B5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3169B5" w:rsidRPr="003169B5" w:rsidRDefault="00106DF1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="003169B5"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 xml:space="preserve"> slot 2 slice stainless steel toaster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width slots for toasting thick and thin slices, bagels,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Coolwall body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Hi-rise bread lift makes it easier to remove small slices, crumpets etc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Mid cycle cancel button for added safety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Safety auto stop switches machine off at end of cycle if bread becomes jammed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Integral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Variable browning control dial with setting for bun warmer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Slide out crumb tray for easy cleaning</w:t>
                            </w:r>
                          </w:p>
                          <w:p w:rsidR="003169B5" w:rsidRPr="003169B5" w:rsidRDefault="003169B5" w:rsidP="003169B5">
                            <w:pPr>
                              <w:numPr>
                                <w:ilvl w:val="0"/>
                                <w:numId w:val="20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9B5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Made by Kenwood</w:t>
                            </w:r>
                          </w:p>
                          <w:p w:rsidR="00C86F49" w:rsidRPr="0064113B" w:rsidRDefault="00C86F49" w:rsidP="00DF498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1" type="#_x0000_t202" style="position:absolute;margin-left:166.5pt;margin-top:564.75pt;width:409.55pt;height:161.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69B5" w:rsidRPr="003169B5" w:rsidRDefault="003169B5" w:rsidP="003169B5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3169B5" w:rsidRPr="003169B5" w:rsidRDefault="00106DF1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2</w:t>
                      </w:r>
                      <w:r w:rsidR="003169B5"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 xml:space="preserve"> slot 2 slice stainless steel toaster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width slots for toasting thick and thin slices, bagels,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Coolwall body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Hi-rise bread lift makes it easier to remove small slices, crumpets etc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Mid cycle cancel button for added safety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Safety auto stop switches machine off at end of cycle if bread becomes jammed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Integral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Variable browning control dial with setting for bun warmer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Slide out crumb tray for easy cleaning</w:t>
                      </w:r>
                    </w:p>
                    <w:p w:rsidR="003169B5" w:rsidRPr="003169B5" w:rsidRDefault="003169B5" w:rsidP="003169B5">
                      <w:pPr>
                        <w:numPr>
                          <w:ilvl w:val="0"/>
                          <w:numId w:val="20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3169B5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Made by Kenwood</w:t>
                      </w:r>
                    </w:p>
                    <w:p w:rsidR="00C86F49" w:rsidRPr="0064113B" w:rsidRDefault="00C86F49" w:rsidP="00DF498B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92EB4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0AD" w:rsidRDefault="003830AD" w:rsidP="006843CF">
      <w:r>
        <w:separator/>
      </w:r>
    </w:p>
  </w:endnote>
  <w:endnote w:type="continuationSeparator" w:id="0">
    <w:p w:rsidR="003830AD" w:rsidRDefault="003830AD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0AD" w:rsidRDefault="003830AD" w:rsidP="006843CF">
      <w:r>
        <w:separator/>
      </w:r>
    </w:p>
  </w:footnote>
  <w:footnote w:type="continuationSeparator" w:id="0">
    <w:p w:rsidR="003830AD" w:rsidRDefault="003830AD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7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15"/>
  </w:num>
  <w:num w:numId="4">
    <w:abstractNumId w:val="19"/>
  </w:num>
  <w:num w:numId="5">
    <w:abstractNumId w:val="17"/>
  </w:num>
  <w:num w:numId="6">
    <w:abstractNumId w:val="6"/>
  </w:num>
  <w:num w:numId="7">
    <w:abstractNumId w:val="8"/>
  </w:num>
  <w:num w:numId="8">
    <w:abstractNumId w:val="18"/>
  </w:num>
  <w:num w:numId="9">
    <w:abstractNumId w:val="11"/>
  </w:num>
  <w:num w:numId="10">
    <w:abstractNumId w:val="2"/>
  </w:num>
  <w:num w:numId="11">
    <w:abstractNumId w:val="3"/>
  </w:num>
  <w:num w:numId="12">
    <w:abstractNumId w:val="14"/>
  </w:num>
  <w:num w:numId="13">
    <w:abstractNumId w:val="12"/>
  </w:num>
  <w:num w:numId="14">
    <w:abstractNumId w:val="7"/>
  </w:num>
  <w:num w:numId="15">
    <w:abstractNumId w:val="9"/>
  </w:num>
  <w:num w:numId="16">
    <w:abstractNumId w:val="10"/>
  </w:num>
  <w:num w:numId="17">
    <w:abstractNumId w:val="0"/>
  </w:num>
  <w:num w:numId="18">
    <w:abstractNumId w:val="5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D247E"/>
    <w:rsid w:val="000F2E4C"/>
    <w:rsid w:val="00106DF1"/>
    <w:rsid w:val="00107916"/>
    <w:rsid w:val="00114C4E"/>
    <w:rsid w:val="00117A40"/>
    <w:rsid w:val="00194B1B"/>
    <w:rsid w:val="001A5917"/>
    <w:rsid w:val="001B315B"/>
    <w:rsid w:val="001B326D"/>
    <w:rsid w:val="001C2F3A"/>
    <w:rsid w:val="001E0885"/>
    <w:rsid w:val="00201037"/>
    <w:rsid w:val="00216298"/>
    <w:rsid w:val="002573F0"/>
    <w:rsid w:val="002666B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30AD"/>
    <w:rsid w:val="00387A59"/>
    <w:rsid w:val="003A291E"/>
    <w:rsid w:val="003B7DE5"/>
    <w:rsid w:val="00405A5B"/>
    <w:rsid w:val="00405C58"/>
    <w:rsid w:val="004368BA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5062F"/>
    <w:rsid w:val="00863FF9"/>
    <w:rsid w:val="008A3F03"/>
    <w:rsid w:val="008C2D72"/>
    <w:rsid w:val="008E5794"/>
    <w:rsid w:val="00903658"/>
    <w:rsid w:val="00904EDB"/>
    <w:rsid w:val="00971E2D"/>
    <w:rsid w:val="009A0C6C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power/920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power/920w/" TargetMode="External"/><Relationship Id="rId14" Type="http://schemas.openxmlformats.org/officeDocument/2006/relationships/hyperlink" Target="https://www.alfatah.com.pk/power/920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168F0-90FA-4B32-B005-D9782C46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233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59</cp:revision>
  <dcterms:created xsi:type="dcterms:W3CDTF">2018-11-19T18:01:00Z</dcterms:created>
  <dcterms:modified xsi:type="dcterms:W3CDTF">2018-11-25T11:30:00Z</dcterms:modified>
</cp:coreProperties>
</file>