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A32C1" id="Group 33" o:spid="_x0000_s1026" style="position:absolute;margin-left:0;margin-top:73.7pt;width:575.3pt;height:76.65pt;z-index:251663360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9FBCF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886D8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3105150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3169B5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T</w:t>
                            </w:r>
                            <w:r w:rsidR="00106DF1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OASTER-KENWOOD-TT-440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4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tASHBN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3169B5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T</w:t>
                      </w:r>
                      <w:r w:rsidR="00106DF1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OASTER-KENWOOD-TT-440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106DF1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2133600</wp:posOffset>
            </wp:positionH>
            <wp:positionV relativeFrom="page">
              <wp:posOffset>2628900</wp:posOffset>
            </wp:positionV>
            <wp:extent cx="2871559" cy="2548890"/>
            <wp:effectExtent l="0" t="0" r="508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82" cy="254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AC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2476501</wp:posOffset>
                </wp:positionV>
                <wp:extent cx="1790700" cy="32766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Default="003169B5" w:rsidP="003169B5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T</w:t>
                            </w:r>
                            <w:r w:rsidR="00106DF1"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his TWO</w:t>
                            </w: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-slice toaster from KENWOOD offers two separate heating mechanisms, so you can customize each person's toast based on personal preference. 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41pt;height:258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69B5" w:rsidRDefault="003169B5" w:rsidP="003169B5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</w:pP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T</w:t>
                      </w:r>
                      <w:r w:rsidR="00106DF1"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his TWO</w:t>
                      </w: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-slice toaster from KENWOOD offers two separate heating mechanisms, so you can customize each person's toast based on personal preference. 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169B5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66563693" wp14:editId="14788D7B">
                <wp:simplePos x="0" y="0"/>
                <wp:positionH relativeFrom="column">
                  <wp:posOffset>2105025</wp:posOffset>
                </wp:positionH>
                <wp:positionV relativeFrom="page">
                  <wp:posOffset>6153150</wp:posOffset>
                </wp:positionV>
                <wp:extent cx="5429250" cy="53340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106DF1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="003169B5">
                                    <w:rPr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2666B0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2666B0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1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2666B0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0" type="#_x0000_t202" style="position:absolute;margin-left:165.75pt;margin-top:484.5pt;width:427.5pt;height:42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106DF1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3</w:t>
                            </w:r>
                            <w:r w:rsidR="003169B5">
                              <w:rPr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2666B0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2666B0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5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2666B0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7172325</wp:posOffset>
                </wp:positionV>
                <wp:extent cx="5201285" cy="2047875"/>
                <wp:effectExtent l="0" t="0" r="0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Pr="003169B5" w:rsidRDefault="003169B5" w:rsidP="003169B5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3169B5" w:rsidRPr="003169B5" w:rsidRDefault="00106DF1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="003169B5"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 xml:space="preserve"> slot 2 slice stainless steel toaster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width slots for toasting thick and thin slices, bagels,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Coolwall body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Hi-rise bread lift makes it easier to remove small slices,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Mid cycle cancel button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Safety auto stop switches machine off at end of cycle if bread becomes jammed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Integral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browning control dial with setting for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Slide out crumb tray for easy cleaning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Made by Kenwood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1" type="#_x0000_t202" style="position:absolute;margin-left:166.5pt;margin-top:564.75pt;width:409.55pt;height:161.2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169B5" w:rsidRPr="003169B5" w:rsidRDefault="003169B5" w:rsidP="003169B5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3169B5" w:rsidRPr="003169B5" w:rsidRDefault="00106DF1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2</w:t>
                      </w:r>
                      <w:r w:rsidR="003169B5"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 xml:space="preserve"> slot 2 slice stainless steel toaster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width slots for toasting thick and thin slices, bagels,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Coolwall body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Hi-rise bread lift makes it easier to remove small slices,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Mid cycle cancel button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Safety auto stop switches machine off at end of cycle if bread becomes jammed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Integral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browning control dial with setting for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Slide out crumb tray for easy cleaning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Made by Kenwood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F94B4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6B0" w:rsidRDefault="002666B0" w:rsidP="006843CF">
      <w:r>
        <w:separator/>
      </w:r>
    </w:p>
  </w:endnote>
  <w:endnote w:type="continuationSeparator" w:id="0">
    <w:p w:rsidR="002666B0" w:rsidRDefault="002666B0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6B0" w:rsidRDefault="002666B0" w:rsidP="006843CF">
      <w:r>
        <w:separator/>
      </w:r>
    </w:p>
  </w:footnote>
  <w:footnote w:type="continuationSeparator" w:id="0">
    <w:p w:rsidR="002666B0" w:rsidRDefault="002666B0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7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19"/>
  </w:num>
  <w:num w:numId="5">
    <w:abstractNumId w:val="17"/>
  </w:num>
  <w:num w:numId="6">
    <w:abstractNumId w:val="6"/>
  </w:num>
  <w:num w:numId="7">
    <w:abstractNumId w:val="8"/>
  </w:num>
  <w:num w:numId="8">
    <w:abstractNumId w:val="18"/>
  </w:num>
  <w:num w:numId="9">
    <w:abstractNumId w:val="11"/>
  </w:num>
  <w:num w:numId="10">
    <w:abstractNumId w:val="2"/>
  </w:num>
  <w:num w:numId="11">
    <w:abstractNumId w:val="3"/>
  </w:num>
  <w:num w:numId="12">
    <w:abstractNumId w:val="14"/>
  </w:num>
  <w:num w:numId="13">
    <w:abstractNumId w:val="12"/>
  </w:num>
  <w:num w:numId="14">
    <w:abstractNumId w:val="7"/>
  </w:num>
  <w:num w:numId="15">
    <w:abstractNumId w:val="9"/>
  </w:num>
  <w:num w:numId="16">
    <w:abstractNumId w:val="10"/>
  </w:num>
  <w:num w:numId="17">
    <w:abstractNumId w:val="0"/>
  </w:num>
  <w:num w:numId="18">
    <w:abstractNumId w:val="5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D247E"/>
    <w:rsid w:val="000F2E4C"/>
    <w:rsid w:val="00106DF1"/>
    <w:rsid w:val="00107916"/>
    <w:rsid w:val="00114C4E"/>
    <w:rsid w:val="00117A40"/>
    <w:rsid w:val="00194B1B"/>
    <w:rsid w:val="001A5917"/>
    <w:rsid w:val="001B315B"/>
    <w:rsid w:val="001B326D"/>
    <w:rsid w:val="001C2F3A"/>
    <w:rsid w:val="001E0885"/>
    <w:rsid w:val="00201037"/>
    <w:rsid w:val="00216298"/>
    <w:rsid w:val="002573F0"/>
    <w:rsid w:val="002666B0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5062F"/>
    <w:rsid w:val="008A3F03"/>
    <w:rsid w:val="008C2D72"/>
    <w:rsid w:val="008E5794"/>
    <w:rsid w:val="00903658"/>
    <w:rsid w:val="00904EDB"/>
    <w:rsid w:val="00971E2D"/>
    <w:rsid w:val="009A0C6C"/>
    <w:rsid w:val="00B024DE"/>
    <w:rsid w:val="00B074C2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power/920w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air-conditioner-type/wall-mounted-spli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technology/convention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power/920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power/920w/" TargetMode="External"/><Relationship Id="rId14" Type="http://schemas.openxmlformats.org/officeDocument/2006/relationships/hyperlink" Target="https://www.alfatah.com.pk/power/920w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CC4B-0FC2-46B9-8B79-7F9EC9F12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231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57</cp:revision>
  <dcterms:created xsi:type="dcterms:W3CDTF">2018-11-19T18:01:00Z</dcterms:created>
  <dcterms:modified xsi:type="dcterms:W3CDTF">2018-11-25T11:27:00Z</dcterms:modified>
</cp:coreProperties>
</file>