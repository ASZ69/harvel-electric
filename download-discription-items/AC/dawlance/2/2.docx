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3F8690" wp14:editId="521A249F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FFBBE3A" wp14:editId="07BDA871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5BDE67E" wp14:editId="614029C4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758F34AB" wp14:editId="11E4769D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347554" w:rsidRDefault="00CF321F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1D71DB02" wp14:editId="33EB925A">
                <wp:simplePos x="0" y="0"/>
                <wp:positionH relativeFrom="margin">
                  <wp:posOffset>5962650</wp:posOffset>
                </wp:positionH>
                <wp:positionV relativeFrom="page">
                  <wp:posOffset>9526270</wp:posOffset>
                </wp:positionV>
                <wp:extent cx="1371600" cy="429260"/>
                <wp:effectExtent l="0" t="0" r="0" b="889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69.5pt;margin-top:750.1pt;width:108pt;height:33.8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F5A4A21" wp14:editId="75DAC01B">
                <wp:simplePos x="0" y="0"/>
                <wp:positionH relativeFrom="column">
                  <wp:posOffset>5569585</wp:posOffset>
                </wp:positionH>
                <wp:positionV relativeFrom="page">
                  <wp:posOffset>9561195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38.55pt;margin-top:752.8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6408D034" wp14:editId="41285998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Qv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vnm0tIH0b5AM0oBvQIdBzMcNr2Qf2E0wzwssPr6RCTFaPidQ0Nv4iiJYYCuBbkWDmuB8AZM&#10;FVgDm3Zb6mXoPk2SHXvwtIwQLrYwBDpm+9NMiwUVRGQEmHk2tvN8NkN1LVutt3+Ru28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i2IQv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401FBFA" wp14:editId="1B2C84E8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15F37F04" wp14:editId="395C81EA">
                <wp:simplePos x="0" y="0"/>
                <wp:positionH relativeFrom="column">
                  <wp:posOffset>3152775</wp:posOffset>
                </wp:positionH>
                <wp:positionV relativeFrom="page">
                  <wp:posOffset>2066925</wp:posOffset>
                </wp:positionV>
                <wp:extent cx="38671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80E88" w:rsidRDefault="00A80E88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D</w:t>
                            </w:r>
                            <w:r w:rsidR="00972407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AWLANCE – AC HSY18-9FL</w:t>
                            </w:r>
                          </w:p>
                          <w:p w:rsidR="008A3F03" w:rsidRDefault="00A80E88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 xml:space="preserve"> HSU1</w:t>
                            </w:r>
                            <w:r w:rsidR="002142F6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HNF</w:t>
                            </w:r>
                          </w:p>
                          <w:p w:rsidR="002142F6" w:rsidRDefault="002142F6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  <w:p w:rsidR="00C02250" w:rsidRPr="008A3F03" w:rsidRDefault="00C02250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48.25pt;margin-top:162.75pt;width:304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A80E88" w:rsidRDefault="00A80E88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D</w:t>
                      </w:r>
                      <w:r w:rsidR="00972407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AWLANCE – AC HSY18-9FL</w:t>
                      </w:r>
                    </w:p>
                    <w:p w:rsidR="008A3F03" w:rsidRDefault="00A80E88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 HSU1</w:t>
                      </w:r>
                      <w:r w:rsidR="002142F6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HNF</w:t>
                      </w:r>
                    </w:p>
                    <w:p w:rsidR="002142F6" w:rsidRDefault="002142F6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  <w:p w:rsidR="00C02250" w:rsidRPr="008A3F03" w:rsidRDefault="00C02250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7B30BF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2AF8EE8A" wp14:editId="2AE400F8">
                <wp:simplePos x="0" y="0"/>
                <wp:positionH relativeFrom="column">
                  <wp:posOffset>4800600</wp:posOffset>
                </wp:positionH>
                <wp:positionV relativeFrom="page">
                  <wp:posOffset>2762250</wp:posOffset>
                </wp:positionV>
                <wp:extent cx="2781300" cy="287655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0C79" w:rsidRPr="00E30C79" w:rsidRDefault="00872E2E" w:rsidP="00E30C79">
                            <w:pPr>
                              <w:shd w:val="clear" w:color="auto" w:fill="FFFFFF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</w:rPr>
                              <w:t xml:space="preserve">   </w:t>
                            </w:r>
                          </w:p>
                          <w:tbl>
                            <w:tblPr>
                              <w:tblW w:w="111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04"/>
                              <w:gridCol w:w="8256"/>
                            </w:tblGrid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Brand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A80E88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dawlance</w:t>
                                  </w:r>
                                  <w:proofErr w:type="spellEnd"/>
                                </w:p>
                              </w:tc>
                            </w:tr>
                            <w:tr w:rsidR="007B30BF" w:rsidRPr="002142F6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Model ID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2142F6" w:rsidRDefault="00972407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E3640"/>
                                      <w:w w:val="90"/>
                                      <w:sz w:val="24"/>
                                      <w:szCs w:val="24"/>
                                    </w:rPr>
                                    <w:t>HSY18-9FL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Product Code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972407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LA</w:t>
                                  </w:r>
                                  <w:r w:rsidR="00A80E88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FHAIE5Y55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972407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SPLIT</w:t>
                                  </w:r>
                                  <w:r w:rsidR="007B30BF"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 xml:space="preserve"> AC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Capacity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972407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2</w:t>
                                  </w:r>
                                  <w:r w:rsidR="007B30BF"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 xml:space="preserve"> Ton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Energy Rating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A80E88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5</w:t>
                                  </w:r>
                                  <w:r w:rsidR="007B30BF"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 xml:space="preserve"> Star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Inverter AC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:rsidR="00872E2E" w:rsidRDefault="00872E2E" w:rsidP="00872E2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0" w:beforeAutospacing="0" w:after="180" w:afterAutospac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317BDC" w:rsidRDefault="00317BDC" w:rsidP="00872E2E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378pt;margin-top:217.5pt;width:219pt;height:226.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" filled="f" fillcolor="#fffffe" stroked="f" strokecolor="#212120" insetpen="t">
                <v:textbox inset="2.88pt,2.88pt,2.88pt,2.88pt">
                  <w:txbxContent>
                    <w:p w:rsidR="00E30C79" w:rsidRPr="00E30C79" w:rsidRDefault="00872E2E" w:rsidP="00E30C79">
                      <w:pPr>
                        <w:shd w:val="clear" w:color="auto" w:fill="FFFFFF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686C6F"/>
                          <w:spacing w:val="-2"/>
                          <w:kern w:val="0"/>
                        </w:rPr>
                        <w:t xml:space="preserve">   </w:t>
                      </w:r>
                    </w:p>
                    <w:tbl>
                      <w:tblPr>
                        <w:tblW w:w="1116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04"/>
                        <w:gridCol w:w="8256"/>
                      </w:tblGrid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Brand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A80E88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dawlance</w:t>
                            </w:r>
                            <w:proofErr w:type="spellEnd"/>
                          </w:p>
                        </w:tc>
                      </w:tr>
                      <w:tr w:rsidR="007B30BF" w:rsidRPr="002142F6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Model ID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2142F6" w:rsidRDefault="00972407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4"/>
                                <w:szCs w:val="24"/>
                              </w:rPr>
                              <w:t>HSY18-9FL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Product Code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972407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LA</w:t>
                            </w:r>
                            <w:r w:rsidR="00A80E88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FHAIE5Y55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972407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SPLIT</w:t>
                            </w:r>
                            <w:r w:rsidR="007B30BF"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 xml:space="preserve"> AC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Capacity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972407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2</w:t>
                            </w:r>
                            <w:r w:rsidR="007B30BF"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 xml:space="preserve"> Ton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Energy Rating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A80E88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5</w:t>
                            </w:r>
                            <w:r w:rsidR="007B30BF"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 xml:space="preserve"> Star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Inverter AC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No</w:t>
                            </w:r>
                          </w:p>
                        </w:tc>
                      </w:tr>
                    </w:tbl>
                    <w:p w:rsidR="00872E2E" w:rsidRDefault="00872E2E" w:rsidP="00872E2E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0" w:beforeAutospacing="0" w:after="180" w:afterAutospacing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317BDC" w:rsidRDefault="00317BDC" w:rsidP="00872E2E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972407" w:rsidP="00347554"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3EF5ADEB" wp14:editId="721DE5A3">
            <wp:simplePos x="0" y="0"/>
            <wp:positionH relativeFrom="column">
              <wp:posOffset>1914525</wp:posOffset>
            </wp:positionH>
            <wp:positionV relativeFrom="page">
              <wp:posOffset>3209925</wp:posOffset>
            </wp:positionV>
            <wp:extent cx="2743200" cy="8858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DB733A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51C7DB92" wp14:editId="7B3F57F6">
                <wp:simplePos x="0" y="0"/>
                <wp:positionH relativeFrom="column">
                  <wp:posOffset>2113915</wp:posOffset>
                </wp:positionH>
                <wp:positionV relativeFrom="page">
                  <wp:posOffset>5791200</wp:posOffset>
                </wp:positionV>
                <wp:extent cx="4791075" cy="168592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DB733A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E30C79"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       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972407" w:rsidP="00E30C79">
                                  <w:pPr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75</w:t>
                                  </w:r>
                                  <w:r w:rsidR="00A80E88"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E30C79" w:rsidRPr="00E30C79"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47554" w:rsidRP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Cooling Type</w:t>
                                  </w: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142F6" w:rsidRPr="002142F6" w:rsidRDefault="00A80E88" w:rsidP="00E30C79">
                                  <w:r>
                                    <w:t>Cooling only</w:t>
                                  </w:r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E30C79" w:rsidP="00C02250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Cooling Capacity</w:t>
                                  </w:r>
                                  <w:r w:rsidR="00872E2E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B52C3C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972407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="00E30C79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Ton</w:t>
                                    </w:r>
                                  </w:hyperlink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Technology</w:t>
                                  </w: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B52C3C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E30C79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Conventional</w:t>
                                    </w:r>
                                  </w:hyperlink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Air Conditioner Type</w:t>
                                  </w:r>
                                  <w:r w:rsidR="00DB733A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</w:p>
                                <w:p w:rsidR="00E30C79" w:rsidRP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B33FC3" w:rsidRDefault="00972407" w:rsidP="00E30C79">
                                  <w:r>
                                    <w:t>SPLIT</w:t>
                                  </w:r>
                                  <w:r w:rsidR="002142F6">
                                    <w:t xml:space="preserve"> </w:t>
                                  </w:r>
                                  <w:r w:rsidR="00DB733A">
                                    <w:t xml:space="preserve"> AC</w:t>
                                  </w:r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66.45pt;margin-top:456pt;width:377.25pt;height:132.7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DB733A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30C79"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Weight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            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972407" w:rsidP="00E30C79">
                            <w:pPr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75</w:t>
                            </w:r>
                            <w:r w:rsidR="00A80E88"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30C79" w:rsidRPr="00E30C79"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kg</w:t>
                            </w:r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47554" w:rsidRP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Cooling Type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142F6" w:rsidRPr="002142F6" w:rsidRDefault="00A80E88" w:rsidP="00E30C79">
                            <w:r>
                              <w:t>Cooling only</w:t>
                            </w:r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E30C79" w:rsidP="00C02250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Cooling Capacity</w:t>
                            </w:r>
                            <w:r w:rsidR="00872E2E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B52C3C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 w:rsidR="00972407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E30C79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Ton</w:t>
                              </w:r>
                            </w:hyperlink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Technology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B52C3C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E30C79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Conventional</w:t>
                              </w:r>
                            </w:hyperlink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Air Conditioner Type</w:t>
                            </w:r>
                            <w:r w:rsidR="00DB733A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:rsidR="00E30C79" w:rsidRP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B33FC3" w:rsidRDefault="00972407" w:rsidP="00E30C79">
                            <w:r>
                              <w:t>SPLIT</w:t>
                            </w:r>
                            <w:r w:rsidR="002142F6">
                              <w:t xml:space="preserve"> </w:t>
                            </w:r>
                            <w:r w:rsidR="00DB733A">
                              <w:t xml:space="preserve"> AC</w:t>
                            </w:r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2142F6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224E8C80" wp14:editId="3A70CC5D">
                <wp:simplePos x="0" y="0"/>
                <wp:positionH relativeFrom="column">
                  <wp:posOffset>2190750</wp:posOffset>
                </wp:positionH>
                <wp:positionV relativeFrom="page">
                  <wp:posOffset>7658100</wp:posOffset>
                </wp:positionV>
                <wp:extent cx="5153025" cy="1685925"/>
                <wp:effectExtent l="0" t="0" r="9525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07916" w:rsidRDefault="00972407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22222"/>
                                <w:shd w:val="clear" w:color="auto" w:fill="F9F9F9"/>
                              </w:rPr>
                              <w:t>Most air conditi</w:t>
                            </w:r>
                            <w:r>
                              <w:rPr>
                                <w:rFonts w:ascii="Georgia" w:hAnsi="Georgia"/>
                                <w:color w:val="222222"/>
                                <w:shd w:val="clear" w:color="auto" w:fill="F9F9F9"/>
                              </w:rPr>
                              <w:t>oners are loud, but the HSY18-9FL</w:t>
                            </w:r>
                            <w:r>
                              <w:rPr>
                                <w:rFonts w:ascii="Georgia" w:hAnsi="Georgia"/>
                                <w:color w:val="222222"/>
                                <w:shd w:val="clear" w:color="auto" w:fill="F9F9F9"/>
                              </w:rPr>
                              <w:t xml:space="preserve"> is the least-worst o</w:t>
                            </w:r>
                            <w:r>
                              <w:rPr>
                                <w:rFonts w:ascii="Georgia" w:hAnsi="Georgia"/>
                                <w:color w:val="222222"/>
                                <w:shd w:val="clear" w:color="auto" w:fill="F9F9F9"/>
                              </w:rPr>
                              <w:t xml:space="preserve">f the $250-ish, 8,000 </w:t>
                            </w:r>
                            <w:proofErr w:type="gramStart"/>
                            <w:r>
                              <w:rPr>
                                <w:rFonts w:ascii="Georgia" w:hAnsi="Georgia"/>
                                <w:color w:val="222222"/>
                                <w:shd w:val="clear" w:color="auto" w:fill="F9F9F9"/>
                              </w:rPr>
                              <w:t xml:space="preserve">Btu </w:t>
                            </w:r>
                            <w:r>
                              <w:rPr>
                                <w:rFonts w:ascii="Georgia" w:hAnsi="Georgia"/>
                                <w:color w:val="222222"/>
                                <w:shd w:val="clear" w:color="auto" w:fill="F9F9F9"/>
                              </w:rPr>
                              <w:t xml:space="preserve"> ACs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  <w:color w:val="222222"/>
                                <w:shd w:val="clear" w:color="auto" w:fill="F9F9F9"/>
                              </w:rPr>
                              <w:t xml:space="preserve">. It’s a bit quieter overall and sounds lower-pitched. At its absolute loudest, with the compressor on and the fan at full speed, we measured it running at 66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color w:val="222222"/>
                                <w:shd w:val="clear" w:color="auto" w:fill="F9F9F9"/>
                              </w:rPr>
                              <w:t>dBC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color w:val="222222"/>
                                <w:shd w:val="clear" w:color="auto" w:fill="F9F9F9"/>
                              </w:rPr>
                              <w:t xml:space="preserve"> (that is the </w:t>
                            </w:r>
                            <w:r w:rsidRPr="00972407">
                              <w:rPr>
                                <w:rFonts w:ascii="Georgia" w:hAnsi="Georgia"/>
                                <w:bdr w:val="single" w:sz="2" w:space="0" w:color="auto" w:frame="1"/>
                                <w:shd w:val="clear" w:color="auto" w:fill="F9F9F9"/>
                              </w:rPr>
                              <w:t>C-weighted</w:t>
                            </w:r>
                            <w:r>
                              <w:rPr>
                                <w:rFonts w:ascii="Georgia" w:hAnsi="Georgia"/>
                                <w:color w:val="222222"/>
                                <w:shd w:val="clear" w:color="auto" w:fill="F9F9F9"/>
                              </w:rPr>
                              <w:t> decibel scale).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172.5pt;margin-top:603pt;width:405.75pt;height:132.75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" filled="f" fillcolor="#fffffe" stroked="f" strokecolor="#212120" insetpen="t">
                <v:textbox inset="2.88pt,2.88pt,2.88pt,2.88pt">
                  <w:txbxContent>
                    <w:p w:rsidR="00107916" w:rsidRDefault="00972407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  <w:r>
                        <w:rPr>
                          <w:rFonts w:ascii="Georgia" w:hAnsi="Georgia"/>
                          <w:color w:val="222222"/>
                          <w:shd w:val="clear" w:color="auto" w:fill="F9F9F9"/>
                        </w:rPr>
                        <w:t>Most air conditi</w:t>
                      </w:r>
                      <w:r>
                        <w:rPr>
                          <w:rFonts w:ascii="Georgia" w:hAnsi="Georgia"/>
                          <w:color w:val="222222"/>
                          <w:shd w:val="clear" w:color="auto" w:fill="F9F9F9"/>
                        </w:rPr>
                        <w:t>oners are loud, but the HSY18-9FL</w:t>
                      </w:r>
                      <w:r>
                        <w:rPr>
                          <w:rFonts w:ascii="Georgia" w:hAnsi="Georgia"/>
                          <w:color w:val="222222"/>
                          <w:shd w:val="clear" w:color="auto" w:fill="F9F9F9"/>
                        </w:rPr>
                        <w:t xml:space="preserve"> is the least-worst o</w:t>
                      </w:r>
                      <w:r>
                        <w:rPr>
                          <w:rFonts w:ascii="Georgia" w:hAnsi="Georgia"/>
                          <w:color w:val="222222"/>
                          <w:shd w:val="clear" w:color="auto" w:fill="F9F9F9"/>
                        </w:rPr>
                        <w:t xml:space="preserve">f the $250-ish, 8,000 </w:t>
                      </w:r>
                      <w:proofErr w:type="gramStart"/>
                      <w:r>
                        <w:rPr>
                          <w:rFonts w:ascii="Georgia" w:hAnsi="Georgia"/>
                          <w:color w:val="222222"/>
                          <w:shd w:val="clear" w:color="auto" w:fill="F9F9F9"/>
                        </w:rPr>
                        <w:t xml:space="preserve">Btu </w:t>
                      </w:r>
                      <w:r>
                        <w:rPr>
                          <w:rFonts w:ascii="Georgia" w:hAnsi="Georgia"/>
                          <w:color w:val="222222"/>
                          <w:shd w:val="clear" w:color="auto" w:fill="F9F9F9"/>
                        </w:rPr>
                        <w:t xml:space="preserve"> ACs</w:t>
                      </w:r>
                      <w:proofErr w:type="gramEnd"/>
                      <w:r>
                        <w:rPr>
                          <w:rFonts w:ascii="Georgia" w:hAnsi="Georgia"/>
                          <w:color w:val="222222"/>
                          <w:shd w:val="clear" w:color="auto" w:fill="F9F9F9"/>
                        </w:rPr>
                        <w:t xml:space="preserve">. It’s a bit quieter overall and sounds lower-pitched. At its absolute loudest, with the compressor on and the fan at full speed, we measured it running at 66 </w:t>
                      </w:r>
                      <w:proofErr w:type="spellStart"/>
                      <w:r>
                        <w:rPr>
                          <w:rFonts w:ascii="Georgia" w:hAnsi="Georgia"/>
                          <w:color w:val="222222"/>
                          <w:shd w:val="clear" w:color="auto" w:fill="F9F9F9"/>
                        </w:rPr>
                        <w:t>dBC</w:t>
                      </w:r>
                      <w:proofErr w:type="spellEnd"/>
                      <w:r>
                        <w:rPr>
                          <w:rFonts w:ascii="Georgia" w:hAnsi="Georgia"/>
                          <w:color w:val="222222"/>
                          <w:shd w:val="clear" w:color="auto" w:fill="F9F9F9"/>
                        </w:rPr>
                        <w:t xml:space="preserve"> (that is the </w:t>
                      </w:r>
                      <w:r w:rsidRPr="00972407">
                        <w:rPr>
                          <w:rFonts w:ascii="Georgia" w:hAnsi="Georgia"/>
                          <w:bdr w:val="single" w:sz="2" w:space="0" w:color="auto" w:frame="1"/>
                          <w:shd w:val="clear" w:color="auto" w:fill="F9F9F9"/>
                        </w:rPr>
                        <w:t>C-weighted</w:t>
                      </w:r>
                      <w:r>
                        <w:rPr>
                          <w:rFonts w:ascii="Georgia" w:hAnsi="Georgia"/>
                          <w:color w:val="222222"/>
                          <w:shd w:val="clear" w:color="auto" w:fill="F9F9F9"/>
                        </w:rPr>
                        <w:t> decibel scale).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>
      <w:bookmarkStart w:id="0" w:name="_GoBack"/>
      <w:bookmarkEnd w:id="0"/>
    </w:p>
    <w:p w:rsidR="00347554" w:rsidRPr="00347554" w:rsidRDefault="00347554" w:rsidP="00347554"/>
    <w:p w:rsidR="00347554" w:rsidRPr="00347554" w:rsidRDefault="00347554" w:rsidP="00347554"/>
    <w:p w:rsidR="00347554" w:rsidRDefault="00347554" w:rsidP="00347554"/>
    <w:p w:rsidR="00347554" w:rsidRPr="00347554" w:rsidRDefault="00347554" w:rsidP="00347554"/>
    <w:p w:rsidR="00347554" w:rsidRDefault="00347554" w:rsidP="00347554"/>
    <w:p w:rsidR="00972407" w:rsidRDefault="00347554" w:rsidP="00347554">
      <w:pPr>
        <w:tabs>
          <w:tab w:val="left" w:pos="4725"/>
        </w:tabs>
      </w:pPr>
      <w:r>
        <w:tab/>
      </w:r>
    </w:p>
    <w:p w:rsidR="00972407" w:rsidRPr="00972407" w:rsidRDefault="00972407" w:rsidP="00972407"/>
    <w:p w:rsidR="00972407" w:rsidRPr="00972407" w:rsidRDefault="00972407" w:rsidP="00972407"/>
    <w:p w:rsidR="005F70E4" w:rsidRPr="00972407" w:rsidRDefault="00972407" w:rsidP="00972407">
      <w:pPr>
        <w:tabs>
          <w:tab w:val="left" w:pos="5265"/>
        </w:tabs>
      </w:pPr>
      <w:r>
        <w:tab/>
      </w:r>
    </w:p>
    <w:sectPr w:rsidR="005F70E4" w:rsidRPr="00972407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C3C" w:rsidRDefault="00B52C3C" w:rsidP="006843CF">
      <w:r>
        <w:separator/>
      </w:r>
    </w:p>
  </w:endnote>
  <w:endnote w:type="continuationSeparator" w:id="0">
    <w:p w:rsidR="00B52C3C" w:rsidRDefault="00B52C3C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C3C" w:rsidRDefault="00B52C3C" w:rsidP="006843CF">
      <w:r>
        <w:separator/>
      </w:r>
    </w:p>
  </w:footnote>
  <w:footnote w:type="continuationSeparator" w:id="0">
    <w:p w:rsidR="00B52C3C" w:rsidRDefault="00B52C3C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027ADB"/>
    <w:multiLevelType w:val="multilevel"/>
    <w:tmpl w:val="CC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D247E"/>
    <w:rsid w:val="00107916"/>
    <w:rsid w:val="00114C4E"/>
    <w:rsid w:val="00117A40"/>
    <w:rsid w:val="00194B1B"/>
    <w:rsid w:val="001B315B"/>
    <w:rsid w:val="001B326D"/>
    <w:rsid w:val="002142F6"/>
    <w:rsid w:val="002740F5"/>
    <w:rsid w:val="00317BDC"/>
    <w:rsid w:val="0032009C"/>
    <w:rsid w:val="00333C62"/>
    <w:rsid w:val="00335AA7"/>
    <w:rsid w:val="00347554"/>
    <w:rsid w:val="00387A59"/>
    <w:rsid w:val="003A291E"/>
    <w:rsid w:val="003B7DE5"/>
    <w:rsid w:val="004953EC"/>
    <w:rsid w:val="004F2CE2"/>
    <w:rsid w:val="00595839"/>
    <w:rsid w:val="005B547F"/>
    <w:rsid w:val="005F70E4"/>
    <w:rsid w:val="00606D3B"/>
    <w:rsid w:val="006472AD"/>
    <w:rsid w:val="006843CF"/>
    <w:rsid w:val="00687CD4"/>
    <w:rsid w:val="00786D16"/>
    <w:rsid w:val="00794852"/>
    <w:rsid w:val="00795182"/>
    <w:rsid w:val="007B30BF"/>
    <w:rsid w:val="00872E2E"/>
    <w:rsid w:val="00874595"/>
    <w:rsid w:val="008A3F03"/>
    <w:rsid w:val="00904EDB"/>
    <w:rsid w:val="00972407"/>
    <w:rsid w:val="00A80E88"/>
    <w:rsid w:val="00B024DE"/>
    <w:rsid w:val="00B33FC3"/>
    <w:rsid w:val="00B52C3C"/>
    <w:rsid w:val="00B77049"/>
    <w:rsid w:val="00BC48DA"/>
    <w:rsid w:val="00BE55BE"/>
    <w:rsid w:val="00C02250"/>
    <w:rsid w:val="00C47C64"/>
    <w:rsid w:val="00C933ED"/>
    <w:rsid w:val="00CA535E"/>
    <w:rsid w:val="00CF321F"/>
    <w:rsid w:val="00DB733A"/>
    <w:rsid w:val="00E30C79"/>
    <w:rsid w:val="00E65CBA"/>
    <w:rsid w:val="00F4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015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2015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technology/convention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lfatah.com.pk/technology/convention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cooling-capacity/1-5-ton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111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80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17</cp:revision>
  <dcterms:created xsi:type="dcterms:W3CDTF">2018-11-19T18:01:00Z</dcterms:created>
  <dcterms:modified xsi:type="dcterms:W3CDTF">2018-11-20T06:25:00Z</dcterms:modified>
</cp:coreProperties>
</file>