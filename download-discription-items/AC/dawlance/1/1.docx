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3152775</wp:posOffset>
                </wp:positionH>
                <wp:positionV relativeFrom="page">
                  <wp:posOffset>2066925</wp:posOffset>
                </wp:positionV>
                <wp:extent cx="38671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DAWLANCE – AC NHL18-HNF</w:t>
                            </w: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48.25pt;margin-top:162.75pt;width:304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A80E88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DAWLANCE – AC NHL18-HNF</w:t>
                      </w: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A80E88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629762F7" wp14:editId="64BC84C1">
            <wp:simplePos x="0" y="0"/>
            <wp:positionH relativeFrom="column">
              <wp:posOffset>1914525</wp:posOffset>
            </wp:positionH>
            <wp:positionV relativeFrom="page">
              <wp:posOffset>2705100</wp:posOffset>
            </wp:positionV>
            <wp:extent cx="2486025" cy="23145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7B30B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13CA940" wp14:editId="3F35FEA0">
                <wp:simplePos x="0" y="0"/>
                <wp:positionH relativeFrom="column">
                  <wp:posOffset>4800600</wp:posOffset>
                </wp:positionH>
                <wp:positionV relativeFrom="page">
                  <wp:posOffset>2762250</wp:posOffset>
                </wp:positionV>
                <wp:extent cx="2781300" cy="28765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04"/>
                              <w:gridCol w:w="8256"/>
                            </w:tblGrid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dawlance</w:t>
                                  </w:r>
                                  <w:proofErr w:type="spellEnd"/>
                                </w:p>
                              </w:tc>
                            </w:tr>
                            <w:tr w:rsidR="007B30BF" w:rsidRPr="002142F6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Model ID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2142F6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  <w:t>NHL</w:t>
                                  </w:r>
                                  <w:r w:rsidR="002142F6" w:rsidRPr="002142F6"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  <w:t>18-HNF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Product Code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FAFHAIE5Y55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B77049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portable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AC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0.5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Ton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Energy Rating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5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Star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Inverter AC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378pt;margin-top:217.5pt;width:219pt;height:226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a+w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04"/>
                        <w:gridCol w:w="8256"/>
                      </w:tblGrid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Brand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dawlance</w:t>
                            </w:r>
                            <w:proofErr w:type="spellEnd"/>
                          </w:p>
                        </w:tc>
                      </w:tr>
                      <w:tr w:rsidR="007B30BF" w:rsidRPr="002142F6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Model ID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2142F6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  <w:t>NHL</w:t>
                            </w:r>
                            <w:r w:rsidR="002142F6" w:rsidRP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  <w:t>18-HNF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Product Code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FAFHAIE5Y55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B77049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portable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AC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0.5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Ton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Energy Rating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5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Star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Inverter AC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DB733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51C7DB92" wp14:editId="7B3F57F6">
                <wp:simplePos x="0" y="0"/>
                <wp:positionH relativeFrom="column">
                  <wp:posOffset>2113915</wp:posOffset>
                </wp:positionH>
                <wp:positionV relativeFrom="page">
                  <wp:posOffset>5791200</wp:posOffset>
                </wp:positionV>
                <wp:extent cx="4791075" cy="168592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DB733A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30C79"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 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A80E88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40 </w:t>
                                  </w:r>
                                  <w:r w:rsidR="00E30C79"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47554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142F6" w:rsidRPr="002142F6" w:rsidRDefault="00A80E88" w:rsidP="00E30C79">
                                  <w:r>
                                    <w:t>Cooling only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C02250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  <w:r w:rsidR="00872E2E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0E0863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A80E88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0.5</w:t>
                                    </w:r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Ton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0E0863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  <w:r w:rsidR="00DB733A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B33FC3" w:rsidRDefault="00A80E88" w:rsidP="00E30C79">
                                  <w:r>
                                    <w:t>portable</w:t>
                                  </w:r>
                                  <w:r w:rsidR="002142F6">
                                    <w:t xml:space="preserve"> </w:t>
                                  </w:r>
                                  <w:r w:rsidR="00DB733A">
                                    <w:t xml:space="preserve"> AC</w:t>
                                  </w:r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6.45pt;margin-top:456pt;width:377.25pt;height:132.7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DB733A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30C79"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A80E88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40 </w:t>
                            </w:r>
                            <w:r w:rsidR="00E30C79"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kg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47554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Type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142F6" w:rsidRPr="002142F6" w:rsidRDefault="00A80E88" w:rsidP="00E30C79">
                            <w:r>
                              <w:t>Cooling only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C02250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Capacity</w:t>
                            </w:r>
                            <w:r w:rsidR="00872E2E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0E0863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A80E88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0.5</w:t>
                              </w:r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Ton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Technology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0E0863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Air Conditioner Type</w:t>
                            </w:r>
                            <w:r w:rsidR="00DB733A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B33FC3" w:rsidRDefault="00A80E88" w:rsidP="00E30C79">
                            <w:r>
                              <w:t>portable</w:t>
                            </w:r>
                            <w:r w:rsidR="002142F6">
                              <w:t xml:space="preserve"> </w:t>
                            </w:r>
                            <w:r w:rsidR="00DB733A">
                              <w:t xml:space="preserve"> AC</w:t>
                            </w:r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142F6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224E8C80" wp14:editId="3A70CC5D">
                <wp:simplePos x="0" y="0"/>
                <wp:positionH relativeFrom="column">
                  <wp:posOffset>2190750</wp:posOffset>
                </wp:positionH>
                <wp:positionV relativeFrom="page">
                  <wp:posOffset>7658100</wp:posOffset>
                </wp:positionV>
                <wp:extent cx="5153025" cy="168592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7916" w:rsidRDefault="00A80E88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There </w:t>
                            </w:r>
                            <w:r>
                              <w:rPr>
                                <w:rFonts w:ascii="Georgia" w:hAnsi="Georgia"/>
                                <w:color w:val="404040" w:themeColor="text1" w:themeTint="BF"/>
                                <w:shd w:val="clear" w:color="auto" w:fill="F9F9F9"/>
                              </w:rPr>
                              <w:t>NHL18-HNF</w:t>
                            </w:r>
                            <w:r w:rsidR="00302404"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 is </w:t>
                            </w:r>
                            <w:proofErr w:type="gramStart"/>
                            <w:r w:rsidR="00302404"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the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 AC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 xml:space="preserve"> you should probably get, especially if it’s for an office, den, or other room where you won’t be sleeping. For some people, it’ll be fine in a bedroom, too. It’s widely available and the price is fair, so you shouldn’t have any trouble finding it on short notice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72.5pt;margin-top:603pt;width:405.75pt;height:132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107916" w:rsidRDefault="00A80E88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There </w:t>
                      </w:r>
                      <w:r>
                        <w:rPr>
                          <w:rFonts w:ascii="Georgia" w:hAnsi="Georgia"/>
                          <w:color w:val="404040" w:themeColor="text1" w:themeTint="BF"/>
                          <w:shd w:val="clear" w:color="auto" w:fill="F9F9F9"/>
                        </w:rPr>
                        <w:t>NHL18-HNF</w:t>
                      </w:r>
                      <w:r w:rsidR="00302404"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 is </w:t>
                      </w:r>
                      <w:proofErr w:type="gramStart"/>
                      <w:r w:rsidR="00302404"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the </w:t>
                      </w:r>
                      <w:bookmarkStart w:id="1" w:name="_GoBack"/>
                      <w:bookmarkEnd w:id="1"/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 AC</w:t>
                      </w:r>
                      <w:proofErr w:type="gramEnd"/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 xml:space="preserve"> you should probably get, especially if it’s for an office, den, or other room where you won’t be sleeping. For some people, it’ll be fine in a bedroom, too. It’s widely available and the price is fair, so you shouldn’t have any trouble finding it on short notice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5F70E4" w:rsidRPr="00347554" w:rsidRDefault="00347554" w:rsidP="00347554">
      <w:pPr>
        <w:tabs>
          <w:tab w:val="left" w:pos="4725"/>
        </w:tabs>
      </w:pPr>
      <w:r>
        <w:tab/>
      </w:r>
    </w:p>
    <w:sectPr w:rsidR="005F70E4" w:rsidRPr="0034755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863" w:rsidRDefault="000E0863" w:rsidP="006843CF">
      <w:r>
        <w:separator/>
      </w:r>
    </w:p>
  </w:endnote>
  <w:endnote w:type="continuationSeparator" w:id="0">
    <w:p w:rsidR="000E0863" w:rsidRDefault="000E0863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863" w:rsidRDefault="000E0863" w:rsidP="006843CF">
      <w:r>
        <w:separator/>
      </w:r>
    </w:p>
  </w:footnote>
  <w:footnote w:type="continuationSeparator" w:id="0">
    <w:p w:rsidR="000E0863" w:rsidRDefault="000E0863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0E0863"/>
    <w:rsid w:val="00107916"/>
    <w:rsid w:val="00114C4E"/>
    <w:rsid w:val="00117A40"/>
    <w:rsid w:val="00194B1B"/>
    <w:rsid w:val="001B315B"/>
    <w:rsid w:val="001B326D"/>
    <w:rsid w:val="002142F6"/>
    <w:rsid w:val="002740F5"/>
    <w:rsid w:val="00302404"/>
    <w:rsid w:val="00317BDC"/>
    <w:rsid w:val="0032009C"/>
    <w:rsid w:val="00333C62"/>
    <w:rsid w:val="00335AA7"/>
    <w:rsid w:val="00347554"/>
    <w:rsid w:val="00387A59"/>
    <w:rsid w:val="003A291E"/>
    <w:rsid w:val="003B7DE5"/>
    <w:rsid w:val="004953EC"/>
    <w:rsid w:val="004F2CE2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72E2E"/>
    <w:rsid w:val="00874595"/>
    <w:rsid w:val="008A3F03"/>
    <w:rsid w:val="00904EDB"/>
    <w:rsid w:val="00A80E88"/>
    <w:rsid w:val="00B024DE"/>
    <w:rsid w:val="00B33FC3"/>
    <w:rsid w:val="00B77049"/>
    <w:rsid w:val="00BC48DA"/>
    <w:rsid w:val="00BE55BE"/>
    <w:rsid w:val="00C02250"/>
    <w:rsid w:val="00C47C64"/>
    <w:rsid w:val="00C933ED"/>
    <w:rsid w:val="00CA535E"/>
    <w:rsid w:val="00CF321F"/>
    <w:rsid w:val="00DB733A"/>
    <w:rsid w:val="00E30C79"/>
    <w:rsid w:val="00E65CBA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capacity/1-5-to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107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76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17</cp:revision>
  <dcterms:created xsi:type="dcterms:W3CDTF">2018-11-19T18:01:00Z</dcterms:created>
  <dcterms:modified xsi:type="dcterms:W3CDTF">2018-11-23T07:06:00Z</dcterms:modified>
</cp:coreProperties>
</file>