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3F8690" wp14:editId="521A249F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FFBBE3A" wp14:editId="07BDA871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5BDE67E" wp14:editId="614029C4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758F34AB" wp14:editId="11E4769D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347554" w:rsidRDefault="00CF321F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1D71DB02" wp14:editId="33EB925A">
                <wp:simplePos x="0" y="0"/>
                <wp:positionH relativeFrom="margin">
                  <wp:posOffset>5962650</wp:posOffset>
                </wp:positionH>
                <wp:positionV relativeFrom="page">
                  <wp:posOffset>9526270</wp:posOffset>
                </wp:positionV>
                <wp:extent cx="1371600" cy="429260"/>
                <wp:effectExtent l="0" t="0" r="0" b="889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69.5pt;margin-top:750.1pt;width:108pt;height:33.8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F5A4A21" wp14:editId="75DAC01B">
                <wp:simplePos x="0" y="0"/>
                <wp:positionH relativeFrom="column">
                  <wp:posOffset>5569585</wp:posOffset>
                </wp:positionH>
                <wp:positionV relativeFrom="page">
                  <wp:posOffset>9561195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38.55pt;margin-top:752.8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6408D034" wp14:editId="41285998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IQv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vnm0tIH0b5AM0oBvQIdBzMcNr2Qf2E0wzwssPr6RCTFaPidQ0Nv4iiJYYCuBbkWDmuB8AZM&#10;FVgDm3Zb6mXoPk2SHXvwtIwQLrYwBDpm+9NMiwUVRGQEmHk2tvN8NkN1LVutt3+Ru28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i2IQv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401FBFA" wp14:editId="1B2C84E8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15F37F04" wp14:editId="395C81EA">
                <wp:simplePos x="0" y="0"/>
                <wp:positionH relativeFrom="column">
                  <wp:posOffset>3390900</wp:posOffset>
                </wp:positionH>
                <wp:positionV relativeFrom="page">
                  <wp:posOffset>2076450</wp:posOffset>
                </wp:positionV>
                <wp:extent cx="25717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73B55" w:rsidRDefault="008A3F03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H</w:t>
                            </w:r>
                            <w:r w:rsidR="00E30C79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a</w:t>
                            </w:r>
                            <w:r w:rsidR="00CF321F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ier</w:t>
                            </w:r>
                            <w:r w:rsidR="00C73B55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 xml:space="preserve"> – AC HSU-19NRS4</w:t>
                            </w:r>
                          </w:p>
                          <w:p w:rsidR="00C02250" w:rsidRPr="008A3F03" w:rsidRDefault="00C02250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267pt;margin-top:163.5pt;width:202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" filled="f" fillcolor="#fffffe" stroked="f" strokecolor="#212120" insetpen="t">
                <v:textbox inset="2.88pt,2.88pt,2.88pt,2.88pt">
                  <w:txbxContent>
                    <w:p w:rsidR="00C73B55" w:rsidRDefault="008A3F03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H</w:t>
                      </w:r>
                      <w:r w:rsidR="00E30C79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a</w:t>
                      </w:r>
                      <w:r w:rsidR="00CF321F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ier</w:t>
                      </w:r>
                      <w:r w:rsidR="00C73B55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 xml:space="preserve"> – AC HSU-19NRS4</w:t>
                      </w:r>
                    </w:p>
                    <w:p w:rsidR="00C02250" w:rsidRPr="008A3F03" w:rsidRDefault="00C02250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7B30BF" w:rsidP="00347554"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2CF0B019" wp14:editId="28A06A80">
            <wp:simplePos x="0" y="0"/>
            <wp:positionH relativeFrom="column">
              <wp:posOffset>1847850</wp:posOffset>
            </wp:positionH>
            <wp:positionV relativeFrom="page">
              <wp:posOffset>2524125</wp:posOffset>
            </wp:positionV>
            <wp:extent cx="2905125" cy="23145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554" w:rsidRPr="00347554" w:rsidRDefault="00347554" w:rsidP="00347554"/>
    <w:p w:rsidR="00347554" w:rsidRPr="00347554" w:rsidRDefault="007B30BF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713CA940" wp14:editId="3F35FEA0">
                <wp:simplePos x="0" y="0"/>
                <wp:positionH relativeFrom="column">
                  <wp:posOffset>4800600</wp:posOffset>
                </wp:positionH>
                <wp:positionV relativeFrom="page">
                  <wp:posOffset>2762250</wp:posOffset>
                </wp:positionV>
                <wp:extent cx="2781300" cy="287655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0C79" w:rsidRPr="00E30C79" w:rsidRDefault="00872E2E" w:rsidP="00E30C79">
                            <w:pPr>
                              <w:shd w:val="clear" w:color="auto" w:fill="FFFFFF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</w:rPr>
                              <w:t xml:space="preserve">   </w:t>
                            </w:r>
                          </w:p>
                          <w:tbl>
                            <w:tblPr>
                              <w:tblW w:w="111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09"/>
                              <w:gridCol w:w="8251"/>
                            </w:tblGrid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Brand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Haier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Model ID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HSU-19NRS4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Product Code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LARHAIE3</w:t>
                                  </w:r>
                                  <w:r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76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Split AC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Capacity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1.5 Ton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Energy Rating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4 Star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Inverter AC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:rsidR="00872E2E" w:rsidRDefault="00872E2E" w:rsidP="00872E2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0" w:beforeAutospacing="0" w:after="180" w:afterAutospac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317BDC" w:rsidRDefault="00317BDC" w:rsidP="00872E2E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2" type="#_x0000_t202" style="position:absolute;margin-left:378pt;margin-top:217.5pt;width:219pt;height:226.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" filled="f" fillcolor="#fffffe" stroked="f" strokecolor="#212120" insetpen="t">
                <v:textbox inset="2.88pt,2.88pt,2.88pt,2.88pt">
                  <w:txbxContent>
                    <w:p w:rsidR="00E30C79" w:rsidRPr="00E30C79" w:rsidRDefault="00872E2E" w:rsidP="00E30C79">
                      <w:pPr>
                        <w:shd w:val="clear" w:color="auto" w:fill="FFFFFF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686C6F"/>
                          <w:spacing w:val="-2"/>
                          <w:kern w:val="0"/>
                        </w:rPr>
                        <w:t xml:space="preserve">   </w:t>
                      </w:r>
                    </w:p>
                    <w:tbl>
                      <w:tblPr>
                        <w:tblW w:w="1116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09"/>
                        <w:gridCol w:w="8251"/>
                      </w:tblGrid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Brand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Haier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Model ID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HSU-19NRS4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Product Code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LARHAIE3</w:t>
                            </w:r>
                            <w:r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76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Split AC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Capacity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1.5 Ton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Energy Rating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4 Star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Inverter AC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No</w:t>
                            </w:r>
                          </w:p>
                        </w:tc>
                      </w:tr>
                    </w:tbl>
                    <w:p w:rsidR="00872E2E" w:rsidRDefault="00872E2E" w:rsidP="00872E2E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0" w:beforeAutospacing="0" w:after="180" w:afterAutospacing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:rsidR="00317BDC" w:rsidRDefault="00317BDC" w:rsidP="00872E2E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DB733A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51C7DB92" wp14:editId="7B3F57F6">
                <wp:simplePos x="0" y="0"/>
                <wp:positionH relativeFrom="column">
                  <wp:posOffset>2113915</wp:posOffset>
                </wp:positionH>
                <wp:positionV relativeFrom="page">
                  <wp:posOffset>5791200</wp:posOffset>
                </wp:positionV>
                <wp:extent cx="4791075" cy="1685925"/>
                <wp:effectExtent l="0" t="0" r="9525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DB733A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E30C79"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            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DB733A" w:rsidP="00E30C79">
                                  <w:pPr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65</w:t>
                                  </w:r>
                                  <w:r w:rsidR="00E30C79" w:rsidRPr="00E30C79"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47554" w:rsidRP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Cooling Type</w:t>
                                  </w: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6C4D26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E30C79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Cool Only</w:t>
                                    </w:r>
                                  </w:hyperlink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E30C79" w:rsidP="00C02250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Cooling Capacity</w:t>
                                  </w:r>
                                  <w:r w:rsidR="00872E2E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6C4D26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E30C79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Technology</w:t>
                                  </w: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  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6C4D26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E30C79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Conventional</w:t>
                                    </w:r>
                                  </w:hyperlink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Air Conditioner Type</w:t>
                                  </w:r>
                                  <w:r w:rsidR="00DB733A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</w:p>
                                <w:p w:rsidR="00E30C79" w:rsidRP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DB733A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>SPLIT DC INVENTER AC</w:t>
                                  </w:r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66.45pt;margin-top:456pt;width:377.25pt;height:132.7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DB733A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30C79"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Weight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            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DB733A" w:rsidP="00E30C79">
                            <w:pPr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65</w:t>
                            </w:r>
                            <w:r w:rsidR="00E30C79" w:rsidRPr="00E30C79"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47554" w:rsidRP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Cooling Type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6C4D26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E30C79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Cool Only</w:t>
                              </w:r>
                            </w:hyperlink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E30C79" w:rsidP="00C02250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Cooling Capacity</w:t>
                            </w:r>
                            <w:r w:rsidR="00872E2E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6C4D26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E30C79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Technology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6C4D26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E30C79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Conventional</w:t>
                              </w:r>
                            </w:hyperlink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Air Conditioner Type</w:t>
                            </w:r>
                            <w:r w:rsidR="00DB733A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:rsidR="00E30C79" w:rsidRP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DB733A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>SPLIT DC INVENTER AC</w:t>
                            </w:r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75759F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5FDA7CF0" wp14:editId="5BF7E215">
                <wp:simplePos x="0" y="0"/>
                <wp:positionH relativeFrom="column">
                  <wp:posOffset>1895475</wp:posOffset>
                </wp:positionH>
                <wp:positionV relativeFrom="page">
                  <wp:posOffset>7477125</wp:posOffset>
                </wp:positionV>
                <wp:extent cx="5810250" cy="1933575"/>
                <wp:effectExtent l="0" t="0" r="0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5759F" w:rsidRDefault="0075759F" w:rsidP="0075759F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60" w:lineRule="atLeast"/>
                              <w:textAlignment w:val="center"/>
                              <w:rPr>
                                <w:rFonts w:ascii="Arial" w:hAnsi="Arial" w:cs="Arial"/>
                                <w:color w:val="606060"/>
                                <w:sz w:val="27"/>
                                <w:szCs w:val="27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606060"/>
                                <w:sz w:val="27"/>
                                <w:szCs w:val="27"/>
                              </w:rPr>
                              <w:t>Haier Innovative "One Touch Cleaning" system that self-cleans your Air Conditioner proficiently.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06060"/>
                                <w:sz w:val="27"/>
                                <w:szCs w:val="2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606060"/>
                                <w:sz w:val="27"/>
                                <w:szCs w:val="27"/>
                              </w:rPr>
                              <w:t>Its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06060"/>
                                <w:sz w:val="27"/>
                                <w:szCs w:val="27"/>
                              </w:rPr>
                              <w:t xml:space="preserve"> Cold Compression Technology Effectively Clean the Evaporator by Simply pressing a "Self Clean" button starts the self-cleaning process and takes away all your regular cleaning and maintenance worries. It also features a Healthy Air Flow option that allows the airflow to be adjusted so as not to blow directly on your body.</w:t>
                            </w:r>
                          </w:p>
                          <w:p w:rsidR="00107916" w:rsidRDefault="00107916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149.25pt;margin-top:588.75pt;width:457.5pt;height:152.25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75759F" w:rsidRDefault="0075759F" w:rsidP="0075759F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60" w:lineRule="atLeast"/>
                        <w:textAlignment w:val="center"/>
                        <w:rPr>
                          <w:rFonts w:ascii="Arial" w:hAnsi="Arial" w:cs="Arial"/>
                          <w:color w:val="606060"/>
                          <w:sz w:val="27"/>
                          <w:szCs w:val="27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606060"/>
                          <w:sz w:val="27"/>
                          <w:szCs w:val="27"/>
                        </w:rPr>
                        <w:t>Haier Innovative "One Touch Cleaning" system that self-cleans your Air Conditioner proficiently.</w:t>
                      </w:r>
                      <w:proofErr w:type="gramEnd"/>
                      <w:r>
                        <w:rPr>
                          <w:rFonts w:ascii="Arial" w:hAnsi="Arial" w:cs="Arial"/>
                          <w:color w:val="606060"/>
                          <w:sz w:val="27"/>
                          <w:szCs w:val="2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606060"/>
                          <w:sz w:val="27"/>
                          <w:szCs w:val="27"/>
                        </w:rPr>
                        <w:t>Its</w:t>
                      </w:r>
                      <w:proofErr w:type="gramEnd"/>
                      <w:r>
                        <w:rPr>
                          <w:rFonts w:ascii="Arial" w:hAnsi="Arial" w:cs="Arial"/>
                          <w:color w:val="606060"/>
                          <w:sz w:val="27"/>
                          <w:szCs w:val="27"/>
                        </w:rPr>
                        <w:t xml:space="preserve"> Cold Compression Technology Effectively Clean the Evaporator by Simply pressing a "Self Clean" button starts the self-cleaning process and takes away all your regular cleaning and maintenance worries. It also features a Healthy Air Flow option that allows the airflow to be adjusted so as not to blow directly on your body.</w:t>
                      </w:r>
                    </w:p>
                    <w:p w:rsidR="00107916" w:rsidRDefault="00107916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Default="00347554" w:rsidP="00347554"/>
    <w:p w:rsidR="00347554" w:rsidRPr="00347554" w:rsidRDefault="00347554" w:rsidP="00347554"/>
    <w:p w:rsidR="00347554" w:rsidRDefault="00347554" w:rsidP="00347554"/>
    <w:p w:rsidR="005F70E4" w:rsidRPr="00347554" w:rsidRDefault="00347554" w:rsidP="00347554">
      <w:pPr>
        <w:tabs>
          <w:tab w:val="left" w:pos="4725"/>
        </w:tabs>
      </w:pPr>
      <w:r>
        <w:tab/>
      </w:r>
      <w:bookmarkStart w:id="0" w:name="_GoBack"/>
      <w:bookmarkEnd w:id="0"/>
    </w:p>
    <w:sectPr w:rsidR="005F70E4" w:rsidRPr="0034755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D26" w:rsidRDefault="006C4D26" w:rsidP="006843CF">
      <w:r>
        <w:separator/>
      </w:r>
    </w:p>
  </w:endnote>
  <w:endnote w:type="continuationSeparator" w:id="0">
    <w:p w:rsidR="006C4D26" w:rsidRDefault="006C4D26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D26" w:rsidRDefault="006C4D26" w:rsidP="006843CF">
      <w:r>
        <w:separator/>
      </w:r>
    </w:p>
  </w:footnote>
  <w:footnote w:type="continuationSeparator" w:id="0">
    <w:p w:rsidR="006C4D26" w:rsidRDefault="006C4D26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D247E"/>
    <w:rsid w:val="00107916"/>
    <w:rsid w:val="00114C4E"/>
    <w:rsid w:val="00117A40"/>
    <w:rsid w:val="00194B1B"/>
    <w:rsid w:val="001B315B"/>
    <w:rsid w:val="001B326D"/>
    <w:rsid w:val="00234A3D"/>
    <w:rsid w:val="00317BDC"/>
    <w:rsid w:val="0032009C"/>
    <w:rsid w:val="00333C62"/>
    <w:rsid w:val="00335AA7"/>
    <w:rsid w:val="00347554"/>
    <w:rsid w:val="00387A59"/>
    <w:rsid w:val="003A291E"/>
    <w:rsid w:val="003B7DE5"/>
    <w:rsid w:val="004953EC"/>
    <w:rsid w:val="00595839"/>
    <w:rsid w:val="005B547F"/>
    <w:rsid w:val="005F70E4"/>
    <w:rsid w:val="00606D3B"/>
    <w:rsid w:val="006472AD"/>
    <w:rsid w:val="006843CF"/>
    <w:rsid w:val="00687CD4"/>
    <w:rsid w:val="006C4D26"/>
    <w:rsid w:val="0075759F"/>
    <w:rsid w:val="00786D16"/>
    <w:rsid w:val="00794852"/>
    <w:rsid w:val="00795182"/>
    <w:rsid w:val="007B30BF"/>
    <w:rsid w:val="00872E2E"/>
    <w:rsid w:val="00874595"/>
    <w:rsid w:val="008A3F03"/>
    <w:rsid w:val="00904EDB"/>
    <w:rsid w:val="00B024DE"/>
    <w:rsid w:val="00BC48DA"/>
    <w:rsid w:val="00C02250"/>
    <w:rsid w:val="00C47C64"/>
    <w:rsid w:val="00C73B55"/>
    <w:rsid w:val="00C933ED"/>
    <w:rsid w:val="00CF321F"/>
    <w:rsid w:val="00DB733A"/>
    <w:rsid w:val="00DF02C1"/>
    <w:rsid w:val="00E30C79"/>
    <w:rsid w:val="00E65CBA"/>
    <w:rsid w:val="00F47472"/>
    <w:rsid w:val="00F9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73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1333">
          <w:marLeft w:val="0"/>
          <w:marRight w:val="-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2015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cooling-capacity/1-5-to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cooling-type/cool-onl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technology/conventiona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lfatah.com.pk/cooling-capacity/1-5-t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cooling-type/cool-only/" TargetMode="External"/><Relationship Id="rId14" Type="http://schemas.openxmlformats.org/officeDocument/2006/relationships/hyperlink" Target="https://www.alfatah.com.pk/technology/conventiona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91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76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12</cp:revision>
  <dcterms:created xsi:type="dcterms:W3CDTF">2018-11-19T18:01:00Z</dcterms:created>
  <dcterms:modified xsi:type="dcterms:W3CDTF">2018-11-23T07:04:00Z</dcterms:modified>
</cp:coreProperties>
</file>