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3390900</wp:posOffset>
                </wp:positionH>
                <wp:positionV relativeFrom="page">
                  <wp:posOffset>2076450</wp:posOffset>
                </wp:positionV>
                <wp:extent cx="25717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Default="008A3F03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</w:t>
                            </w:r>
                            <w:r w:rsidR="00E30C79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</w:t>
                            </w:r>
                            <w:r w:rsidR="00CF321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ier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– AC HSU18-HNF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7pt;margin-top:163.5pt;width:202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Default="008A3F03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</w:t>
                      </w:r>
                      <w:r w:rsidR="00E30C79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</w:t>
                      </w:r>
                      <w:r w:rsidR="00CF321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ier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– AC HSU18-HNF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142F6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7D287842" wp14:editId="149A6EFF">
            <wp:simplePos x="0" y="0"/>
            <wp:positionH relativeFrom="column">
              <wp:posOffset>1847850</wp:posOffset>
            </wp:positionH>
            <wp:positionV relativeFrom="page">
              <wp:posOffset>2809875</wp:posOffset>
            </wp:positionV>
            <wp:extent cx="2905125" cy="1743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0B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13CA940" wp14:editId="3F35FEA0">
                <wp:simplePos x="0" y="0"/>
                <wp:positionH relativeFrom="column">
                  <wp:posOffset>4800600</wp:posOffset>
                </wp:positionH>
                <wp:positionV relativeFrom="page">
                  <wp:posOffset>2762250</wp:posOffset>
                </wp:positionV>
                <wp:extent cx="2781300" cy="28765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09"/>
                              <w:gridCol w:w="8251"/>
                            </w:tblGrid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Haier</w:t>
                                  </w:r>
                                </w:p>
                              </w:tc>
                            </w:tr>
                            <w:tr w:rsidR="007B30BF" w:rsidRPr="002142F6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Model ID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2142F6" w:rsidRDefault="002142F6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2142F6"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  <w:t>HSU18-HNF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Product Code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LARHAIE3</w:t>
                                  </w: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Split AC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1.5 Ton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Energy Rating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4 Star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Inverter AC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78pt;margin-top:217.5pt;width:219pt;height:226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a+w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09"/>
                        <w:gridCol w:w="8251"/>
                      </w:tblGrid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Haier</w:t>
                            </w:r>
                          </w:p>
                        </w:tc>
                      </w:tr>
                      <w:tr w:rsidR="007B30BF" w:rsidRPr="002142F6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Model ID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2142F6" w:rsidRDefault="002142F6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  <w:t>HSU18-HNF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Product Code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LARHAIE3</w:t>
                            </w: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76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Split AC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1.5 Ton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Energy Rating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4 Star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Inverter AC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B733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1C7DB92" wp14:editId="7B3F57F6">
                <wp:simplePos x="0" y="0"/>
                <wp:positionH relativeFrom="column">
                  <wp:posOffset>2113915</wp:posOffset>
                </wp:positionH>
                <wp:positionV relativeFrom="page">
                  <wp:posOffset>5791200</wp:posOffset>
                </wp:positionV>
                <wp:extent cx="4791075" cy="168592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30C79"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2142F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42</w:t>
                                  </w:r>
                                  <w:r w:rsidR="00E30C79"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47554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142F6" w:rsidRPr="002142F6" w:rsidRDefault="002142F6" w:rsidP="00E30C79">
                                  <w:r>
                                    <w:t>DC INVENTER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C02250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  <w:r w:rsidR="00872E2E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4F2CE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2142F6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Ton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4F2CE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  <w:r w:rsidR="00DB733A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2142F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SPLIT </w:t>
                                  </w:r>
                                  <w:r w:rsidR="00DB733A">
                                    <w:t xml:space="preserve"> AC</w:t>
                                  </w:r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6.45pt;margin-top:456pt;width:377.25pt;height:132.7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30C79"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2142F6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42</w:t>
                            </w:r>
                            <w:r w:rsidR="00E30C79"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47554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142F6" w:rsidRPr="002142F6" w:rsidRDefault="002142F6" w:rsidP="00E30C79">
                            <w:r>
                              <w:t>DC INVENTER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C02250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Capacity</w:t>
                            </w:r>
                            <w:r w:rsidR="00872E2E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4F2CE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2142F6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Ton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4F2CE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Air Conditioner Type</w:t>
                            </w:r>
                            <w:r w:rsidR="00DB733A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2142F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SPLIT </w:t>
                            </w:r>
                            <w:r w:rsidR="00DB733A">
                              <w:t xml:space="preserve"> AC</w:t>
                            </w:r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142F6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224E8C80" wp14:editId="3A70CC5D">
                <wp:simplePos x="0" y="0"/>
                <wp:positionH relativeFrom="column">
                  <wp:posOffset>2190750</wp:posOffset>
                </wp:positionH>
                <wp:positionV relativeFrom="page">
                  <wp:posOffset>7658100</wp:posOffset>
                </wp:positionV>
                <wp:extent cx="5153025" cy="168592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2F6" w:rsidRDefault="002142F6" w:rsidP="002142F6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K</w:t>
                            </w:r>
                            <w:r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ey Features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0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66% Power saving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A-PAM DC Inverter technology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Solar Panel Compatibility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Turbo Cooling and Heating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4 ways Air Flow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R410a refrigerant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0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Golden fin condenser and evaporator</w:t>
                            </w:r>
                          </w:p>
                          <w:p w:rsidR="002142F6" w:rsidRDefault="002142F6" w:rsidP="002142F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0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T3 working Condition tested and approved</w:t>
                            </w:r>
                          </w:p>
                          <w:p w:rsidR="002142F6" w:rsidRDefault="002142F6" w:rsidP="002142F6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Specifications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72.5pt;margin-top:603pt;width:405.75pt;height:132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2142F6" w:rsidRDefault="002142F6" w:rsidP="002142F6">
                      <w:pPr>
                        <w:pStyle w:val="Heading3"/>
                        <w:shd w:val="clear" w:color="auto" w:fill="FFFFFF"/>
                        <w:spacing w:before="375" w:after="225" w:line="360" w:lineRule="atLeast"/>
                        <w:rPr>
                          <w:rFonts w:ascii="Roboto Condensed" w:hAnsi="Roboto Condensed"/>
                          <w:b w:val="0"/>
                          <w:bCs w:val="0"/>
                          <w:color w:val="2C2D30"/>
                        </w:rPr>
                      </w:pPr>
                      <w:r>
                        <w:rPr>
                          <w:rFonts w:ascii="Roboto Condensed" w:hAnsi="Roboto Condensed"/>
                          <w:b w:val="0"/>
                          <w:bCs w:val="0"/>
                          <w:color w:val="2C2D30"/>
                        </w:rPr>
                        <w:t>K</w:t>
                      </w:r>
                      <w:r>
                        <w:rPr>
                          <w:rFonts w:ascii="Roboto Condensed" w:hAnsi="Roboto Condensed"/>
                          <w:b w:val="0"/>
                          <w:bCs w:val="0"/>
                          <w:color w:val="2C2D30"/>
                        </w:rPr>
                        <w:t>ey Features</w:t>
                      </w:r>
                    </w:p>
                    <w:p w:rsidR="002142F6" w:rsidRDefault="002142F6" w:rsidP="002142F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ind w:left="0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 xml:space="preserve">                            </w:t>
                      </w: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66% Power saving</w:t>
                      </w:r>
                    </w:p>
                    <w:p w:rsidR="002142F6" w:rsidRDefault="002142F6" w:rsidP="002142F6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A-PAM DC Inverter technology</w:t>
                      </w:r>
                    </w:p>
                    <w:p w:rsidR="002142F6" w:rsidRDefault="002142F6" w:rsidP="002142F6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Solar Panel Compatibility</w:t>
                      </w:r>
                    </w:p>
                    <w:p w:rsidR="002142F6" w:rsidRDefault="002142F6" w:rsidP="002142F6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Turbo Cooling and Heating</w:t>
                      </w:r>
                    </w:p>
                    <w:p w:rsidR="002142F6" w:rsidRDefault="002142F6" w:rsidP="002142F6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4 ways Air Flow</w:t>
                      </w:r>
                    </w:p>
                    <w:p w:rsidR="002142F6" w:rsidRDefault="002142F6" w:rsidP="002142F6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R410a refrigerant</w:t>
                      </w:r>
                    </w:p>
                    <w:p w:rsidR="002142F6" w:rsidRDefault="002142F6" w:rsidP="002142F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ind w:left="0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Golden fin condenser and evaporator</w:t>
                      </w:r>
                    </w:p>
                    <w:p w:rsidR="002142F6" w:rsidRDefault="002142F6" w:rsidP="002142F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ind w:left="0"/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</w:pPr>
                      <w:r>
                        <w:rPr>
                          <w:rFonts w:ascii="Pontano Sans" w:hAnsi="Pontano Sans"/>
                          <w:color w:val="4F5054"/>
                          <w:sz w:val="23"/>
                          <w:szCs w:val="23"/>
                        </w:rPr>
                        <w:t>T3 working Condition tested and approved</w:t>
                      </w:r>
                    </w:p>
                    <w:p w:rsidR="002142F6" w:rsidRDefault="002142F6" w:rsidP="002142F6">
                      <w:pPr>
                        <w:pStyle w:val="Heading3"/>
                        <w:shd w:val="clear" w:color="auto" w:fill="FFFFFF"/>
                        <w:spacing w:before="375" w:after="225" w:line="360" w:lineRule="atLeast"/>
                        <w:rPr>
                          <w:rFonts w:ascii="Roboto Condensed" w:hAnsi="Roboto Condensed"/>
                          <w:b w:val="0"/>
                          <w:bCs w:val="0"/>
                          <w:color w:val="2C2D30"/>
                          <w:sz w:val="27"/>
                          <w:szCs w:val="27"/>
                        </w:rPr>
                      </w:pPr>
                      <w:r>
                        <w:rPr>
                          <w:rFonts w:ascii="Roboto Condensed" w:hAnsi="Roboto Condensed"/>
                          <w:b w:val="0"/>
                          <w:bCs w:val="0"/>
                          <w:color w:val="2C2D30"/>
                        </w:rPr>
                        <w:t>Specifications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Default="00347554" w:rsidP="00347554"/>
    <w:p w:rsidR="005F70E4" w:rsidRPr="00347554" w:rsidRDefault="00347554" w:rsidP="00347554">
      <w:pPr>
        <w:tabs>
          <w:tab w:val="left" w:pos="4725"/>
        </w:tabs>
      </w:pPr>
      <w:r>
        <w:tab/>
      </w:r>
    </w:p>
    <w:sectPr w:rsidR="005F70E4" w:rsidRPr="0034755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CE2" w:rsidRDefault="004F2CE2" w:rsidP="006843CF">
      <w:r>
        <w:separator/>
      </w:r>
    </w:p>
  </w:endnote>
  <w:endnote w:type="continuationSeparator" w:id="0">
    <w:p w:rsidR="004F2CE2" w:rsidRDefault="004F2CE2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CE2" w:rsidRDefault="004F2CE2" w:rsidP="006843CF">
      <w:r>
        <w:separator/>
      </w:r>
    </w:p>
  </w:footnote>
  <w:footnote w:type="continuationSeparator" w:id="0">
    <w:p w:rsidR="004F2CE2" w:rsidRDefault="004F2CE2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2142F6"/>
    <w:rsid w:val="00317BDC"/>
    <w:rsid w:val="0032009C"/>
    <w:rsid w:val="00333C62"/>
    <w:rsid w:val="00335AA7"/>
    <w:rsid w:val="00347554"/>
    <w:rsid w:val="00387A59"/>
    <w:rsid w:val="003A291E"/>
    <w:rsid w:val="003B7DE5"/>
    <w:rsid w:val="004953EC"/>
    <w:rsid w:val="004F2CE2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72E2E"/>
    <w:rsid w:val="00874595"/>
    <w:rsid w:val="008A3F03"/>
    <w:rsid w:val="00904EDB"/>
    <w:rsid w:val="00B024DE"/>
    <w:rsid w:val="00BC48DA"/>
    <w:rsid w:val="00C02250"/>
    <w:rsid w:val="00C47C64"/>
    <w:rsid w:val="00C933ED"/>
    <w:rsid w:val="00CF321F"/>
    <w:rsid w:val="00DB733A"/>
    <w:rsid w:val="00E30C79"/>
    <w:rsid w:val="00E65CBA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capacity/1-5-to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9</cp:revision>
  <dcterms:created xsi:type="dcterms:W3CDTF">2018-11-19T18:01:00Z</dcterms:created>
  <dcterms:modified xsi:type="dcterms:W3CDTF">2018-11-20T05:00:00Z</dcterms:modified>
</cp:coreProperties>
</file>