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A22872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658F0835" wp14:editId="3B3AB74A">
                <wp:simplePos x="0" y="0"/>
                <wp:positionH relativeFrom="column">
                  <wp:posOffset>3839282</wp:posOffset>
                </wp:positionH>
                <wp:positionV relativeFrom="page">
                  <wp:posOffset>2069465</wp:posOffset>
                </wp:positionV>
                <wp:extent cx="2553335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35D9" w:rsidRDefault="00714F17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LG</w:t>
                            </w:r>
                            <w:r w:rsidR="008D35D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SK99M5</w:t>
                            </w:r>
                          </w:p>
                          <w:p w:rsidR="00BB18C4" w:rsidRDefault="00BB18C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2.3pt;margin-top:162.95pt;width:201.0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8D35D9" w:rsidRDefault="00714F17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LG</w:t>
                      </w:r>
                      <w:r w:rsidR="008D35D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SK99M5</w:t>
                      </w:r>
                    </w:p>
                    <w:p w:rsidR="00BB18C4" w:rsidRDefault="00BB18C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57B9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422B22A" wp14:editId="7219DF0E">
                <wp:simplePos x="0" y="0"/>
                <wp:positionH relativeFrom="column">
                  <wp:posOffset>5585604</wp:posOffset>
                </wp:positionH>
                <wp:positionV relativeFrom="page">
                  <wp:posOffset>2070341</wp:posOffset>
                </wp:positionV>
                <wp:extent cx="1664335" cy="3588588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3588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8241"/>
                            </w:tblGrid>
                            <w:tr w:rsidR="00D57B9A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050734">
                                  <w:pPr>
                                    <w:pStyle w:val="Heading2"/>
                                    <w:spacing w:before="0" w:line="288" w:lineRule="atLeast"/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Key 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1D5040" w:rsidRDefault="00D57B9A" w:rsidP="009A72EF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 w:rsidR="00D57B9A" w:rsidRPr="002142F6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D57B9A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65°C Dual Inverter Compressor™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1D5040" w:rsidRDefault="00D57B9A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Wall mounted split type air-conditioner</w:t>
                                  </w:r>
                                </w:p>
                              </w:tc>
                            </w:tr>
                            <w:tr w:rsidR="00D57B9A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D57B9A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10 Year Warranty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1D5040" w:rsidRDefault="00D57B9A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Inverter technology</w:t>
                                  </w:r>
                                </w:p>
                              </w:tc>
                            </w:tr>
                            <w:tr w:rsidR="00D57B9A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D57B9A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60% Faster Cooling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1D5040" w:rsidRDefault="00D57B9A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&amp; Cool</w:t>
                                  </w:r>
                                </w:p>
                              </w:tc>
                            </w:tr>
                            <w:tr w:rsidR="00D57B9A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D57B9A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65% Energy Saving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1D5040" w:rsidRDefault="00D57B9A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Stylish flat panel</w:t>
                                  </w:r>
                                </w:p>
                              </w:tc>
                            </w:tr>
                            <w:tr w:rsidR="00D57B9A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9147CC" w:rsidRDefault="00D57B9A" w:rsidP="00D57B9A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9147CC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Comfort Sleep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D57B9A" w:rsidRPr="005A74B2" w:rsidRDefault="00D57B9A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and Cool</w:t>
                                  </w:r>
                                </w:p>
                              </w:tc>
                            </w:tr>
                            <w:tr w:rsidR="00961A21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75216E" w:rsidRDefault="00961A21" w:rsidP="00961A21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before="100" w:before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75216E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Double Layer Condenser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5A74B2" w:rsidRDefault="00961A21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R-410A Eco Friendly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39.8pt;margin-top:163pt;width:131.05pt;height:282.5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8241"/>
                      </w:tblGrid>
                      <w:tr w:rsidR="00D57B9A" w:rsidRPr="007B30BF" w:rsidTr="002631FD">
                        <w:tc>
                          <w:tcPr>
                            <w:tcW w:w="291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050734">
                            <w:pPr>
                              <w:pStyle w:val="Heading2"/>
                              <w:spacing w:before="0" w:line="288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1D5040" w:rsidRDefault="00D57B9A" w:rsidP="009A72EF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</w:tr>
                      <w:tr w:rsidR="00D57B9A" w:rsidRPr="002142F6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D57B9A">
                            <w:pPr>
                              <w:numPr>
                                <w:ilvl w:val="0"/>
                                <w:numId w:val="12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65°C Dual Inverter Compressor™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1D5040" w:rsidRDefault="00D57B9A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Wall mounted split type air-conditioner</w:t>
                            </w:r>
                          </w:p>
                        </w:tc>
                      </w:tr>
                      <w:tr w:rsidR="00D57B9A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D57B9A">
                            <w:pPr>
                              <w:numPr>
                                <w:ilvl w:val="0"/>
                                <w:numId w:val="12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10 Year Warranty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1D5040" w:rsidRDefault="00D57B9A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Inverter technology</w:t>
                            </w:r>
                          </w:p>
                        </w:tc>
                      </w:tr>
                      <w:tr w:rsidR="00D57B9A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D57B9A">
                            <w:pPr>
                              <w:numPr>
                                <w:ilvl w:val="0"/>
                                <w:numId w:val="12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60% Faster Cooling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1D5040" w:rsidRDefault="00D57B9A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&amp; Cool</w:t>
                            </w:r>
                          </w:p>
                        </w:tc>
                      </w:tr>
                      <w:tr w:rsidR="00D57B9A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D57B9A">
                            <w:pPr>
                              <w:numPr>
                                <w:ilvl w:val="0"/>
                                <w:numId w:val="12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65% Energy Saving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1D5040" w:rsidRDefault="00D57B9A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Stylish flat panel</w:t>
                            </w:r>
                          </w:p>
                        </w:tc>
                      </w:tr>
                      <w:tr w:rsidR="00D57B9A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9147CC" w:rsidRDefault="00D57B9A" w:rsidP="00D57B9A">
                            <w:pPr>
                              <w:numPr>
                                <w:ilvl w:val="0"/>
                                <w:numId w:val="12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147C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Comfort Sleep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D57B9A" w:rsidRPr="005A74B2" w:rsidRDefault="00D57B9A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and Cool</w:t>
                            </w:r>
                          </w:p>
                        </w:tc>
                      </w:tr>
                      <w:tr w:rsidR="00961A21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75216E" w:rsidRDefault="00961A21" w:rsidP="00961A2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75216E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Double Layer Condenser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5A74B2" w:rsidRDefault="00961A21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R-410A Eco Friendly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272F0954" wp14:editId="5285997B">
            <wp:simplePos x="0" y="0"/>
            <wp:positionH relativeFrom="column">
              <wp:posOffset>1772728</wp:posOffset>
            </wp:positionH>
            <wp:positionV relativeFrom="page">
              <wp:posOffset>2682815</wp:posOffset>
            </wp:positionV>
            <wp:extent cx="3226280" cy="252754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44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57B9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3B8E83AD" wp14:editId="655E5944">
                <wp:simplePos x="0" y="0"/>
                <wp:positionH relativeFrom="column">
                  <wp:posOffset>2444115</wp:posOffset>
                </wp:positionH>
                <wp:positionV relativeFrom="page">
                  <wp:posOffset>6182360</wp:posOffset>
                </wp:positionV>
                <wp:extent cx="4384040" cy="12763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26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5"/>
                              <w:gridCol w:w="4950"/>
                              <w:gridCol w:w="12150"/>
                            </w:tblGrid>
                            <w:tr w:rsidR="008D35D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E3010F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="008D35D9"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5 kg</w:t>
                                  </w:r>
                                </w:p>
                              </w:tc>
                            </w:tr>
                            <w:tr w:rsidR="008D35D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13227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8D35D9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Inverter</w:t>
                                    </w:r>
                                  </w:hyperlink>
                                </w:p>
                              </w:tc>
                            </w:tr>
                            <w:tr w:rsidR="008D35D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13227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8D35D9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8D35D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13227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8D35D9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2.0 Ton</w:t>
                                    </w:r>
                                  </w:hyperlink>
                                </w:p>
                              </w:tc>
                            </w:tr>
                            <w:tr w:rsidR="008D35D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8D35D9" w:rsidRDefault="0013227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8D35D9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18"/>
                                        <w:szCs w:val="18"/>
                                      </w:rPr>
                                      <w:t>Heat &amp; Cool</w:t>
                                    </w:r>
                                  </w:hyperlink>
                                </w:p>
                              </w:tc>
                            </w:tr>
                            <w:tr w:rsidR="008D35D9" w:rsidRPr="000D5C94" w:rsidTr="00944AEA">
                              <w:trPr>
                                <w:gridBefore w:val="1"/>
                                <w:wBefore w:w="16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8D35D9" w:rsidRDefault="008D35D9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92.45pt;margin-top:486.8pt;width:345.2pt;height:100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2//AIAAI4GAAAOAAAAZHJzL2Uyb0RvYy54bWysVduOmzAQfa/Uf7D8zgIJgQQtWSUEqkrb&#10;i7TbD3DABKtgU9tZsq367x2bJEvSPlTdEsnyZXx8Zub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26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5"/>
                        <w:gridCol w:w="4950"/>
                        <w:gridCol w:w="12150"/>
                      </w:tblGrid>
                      <w:tr w:rsidR="008D35D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E3010F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5</w:t>
                            </w:r>
                            <w:r w:rsidR="008D35D9"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5 kg</w:t>
                            </w:r>
                          </w:p>
                        </w:tc>
                      </w:tr>
                      <w:tr w:rsidR="008D35D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1322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8D35D9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Inverter</w:t>
                              </w:r>
                            </w:hyperlink>
                          </w:p>
                        </w:tc>
                      </w:tr>
                      <w:tr w:rsidR="008D35D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1322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8D35D9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8D35D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Cooling Capacity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1322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8D35D9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2.0 Ton</w:t>
                              </w:r>
                            </w:hyperlink>
                          </w:p>
                        </w:tc>
                      </w:tr>
                      <w:tr w:rsidR="008D35D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8D35D9" w:rsidRDefault="0013227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8D35D9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18"/>
                                  <w:szCs w:val="18"/>
                                </w:rPr>
                                <w:t>Heat &amp; Cool</w:t>
                              </w:r>
                            </w:hyperlink>
                          </w:p>
                        </w:tc>
                      </w:tr>
                      <w:tr w:rsidR="008D35D9" w:rsidRPr="000D5C94" w:rsidTr="00944AEA">
                        <w:trPr>
                          <w:gridBefore w:val="1"/>
                          <w:wBefore w:w="165" w:type="dxa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8D35D9" w:rsidRDefault="008D35D9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913BFDD" wp14:editId="45B456A1">
                <wp:simplePos x="0" y="0"/>
                <wp:positionH relativeFrom="column">
                  <wp:posOffset>1772285</wp:posOffset>
                </wp:positionH>
                <wp:positionV relativeFrom="page">
                  <wp:posOffset>7211060</wp:posOffset>
                </wp:positionV>
                <wp:extent cx="5572125" cy="225044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10F" w:rsidRPr="00E3010F" w:rsidRDefault="00E3010F" w:rsidP="00E3010F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E3010F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Fast Cooling &amp; Energy Saving</w:t>
                            </w:r>
                          </w:p>
                          <w:p w:rsidR="00E3010F" w:rsidRPr="00E3010F" w:rsidRDefault="00E3010F" w:rsidP="00E3010F">
                            <w:pPr>
                              <w:pStyle w:val="NormalWeb"/>
                              <w:spacing w:before="0" w:beforeAutospacing="0" w:after="0" w:afterAutospacing="0" w:line="480" w:lineRule="atLeast"/>
                              <w:rPr>
                                <w:rFonts w:ascii="Tahoma" w:hAnsi="Tahoma" w:cs="Tahoma"/>
                                <w:color w:val="333333"/>
                              </w:rPr>
                            </w:pPr>
                            <w:r w:rsidRPr="00E3010F">
                              <w:rPr>
                                <w:rFonts w:ascii="Tahoma" w:hAnsi="Tahoma" w:cs="Tahoma"/>
                                <w:color w:val="333333"/>
                              </w:rPr>
                              <w:t>Inverter Compressor constantly adjusts a compressor’s speed to maintain desired temperature levels. Moreover, Dual Inverter Compressor™ with power saving operation range frequency saves more energy than conventional compressor. Thanks to the Dual Inverter compressor, air is expelled farther and faster.</w:t>
                            </w:r>
                          </w:p>
                          <w:p w:rsidR="00E3010F" w:rsidRPr="00E3010F" w:rsidRDefault="00E3010F" w:rsidP="00E3010F">
                            <w:pPr>
                              <w:rPr>
                                <w:rFonts w:ascii="Tahoma" w:hAnsi="Tahoma" w:cs="Tahoma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107916" w:rsidRPr="00E3010F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55pt;margin-top:567.8pt;width:438.75pt;height:177.2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E3010F" w:rsidRPr="00E3010F" w:rsidRDefault="00E3010F" w:rsidP="00E3010F">
                      <w:pPr>
                        <w:pStyle w:val="Heading3"/>
                        <w:spacing w:before="0" w:line="840" w:lineRule="atLeast"/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 w:rsidRPr="00E3010F"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Fast Cooling &amp; Energy Saving</w:t>
                      </w:r>
                    </w:p>
                    <w:p w:rsidR="00E3010F" w:rsidRPr="00E3010F" w:rsidRDefault="00E3010F" w:rsidP="00E3010F">
                      <w:pPr>
                        <w:pStyle w:val="NormalWeb"/>
                        <w:spacing w:before="0" w:beforeAutospacing="0" w:after="0" w:afterAutospacing="0" w:line="480" w:lineRule="atLeast"/>
                        <w:rPr>
                          <w:rFonts w:ascii="Tahoma" w:hAnsi="Tahoma" w:cs="Tahoma"/>
                          <w:color w:val="333333"/>
                        </w:rPr>
                      </w:pPr>
                      <w:r w:rsidRPr="00E3010F">
                        <w:rPr>
                          <w:rFonts w:ascii="Tahoma" w:hAnsi="Tahoma" w:cs="Tahoma"/>
                          <w:color w:val="333333"/>
                        </w:rPr>
                        <w:t>Inverter Compressor constantly adjusts a compressor’s speed to maintain desired temperature levels. Moreover, Dual Inverter Compressor™ with power saving operation range frequency saves more energy than conventional compressor. Thanks to the Dual Inverter compressor, air is expelled farther and faster.</w:t>
                      </w:r>
                    </w:p>
                    <w:p w:rsidR="00E3010F" w:rsidRPr="00E3010F" w:rsidRDefault="00E3010F" w:rsidP="00E3010F">
                      <w:pPr>
                        <w:rPr>
                          <w:rFonts w:ascii="Tahoma" w:hAnsi="Tahoma" w:cs="Tahoma"/>
                          <w:color w:val="333333"/>
                          <w:sz w:val="24"/>
                          <w:szCs w:val="24"/>
                        </w:rPr>
                      </w:pPr>
                    </w:p>
                    <w:p w:rsidR="00107916" w:rsidRPr="00E3010F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67676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tab/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BB18C4" w:rsidP="00BB18C4">
      <w:pPr>
        <w:tabs>
          <w:tab w:val="left" w:pos="5230"/>
        </w:tabs>
      </w:pPr>
      <w:r>
        <w:tab/>
      </w:r>
    </w:p>
    <w:p w:rsidR="005F70E4" w:rsidRPr="00972407" w:rsidRDefault="00972407" w:rsidP="00B512E9">
      <w:pPr>
        <w:tabs>
          <w:tab w:val="left" w:pos="5265"/>
          <w:tab w:val="left" w:pos="7730"/>
        </w:tabs>
      </w:pPr>
      <w:r>
        <w:tab/>
      </w:r>
      <w:r w:rsidR="00B512E9"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72" w:rsidRDefault="00132272" w:rsidP="006843CF">
      <w:r>
        <w:separator/>
      </w:r>
    </w:p>
  </w:endnote>
  <w:endnote w:type="continuationSeparator" w:id="0">
    <w:p w:rsidR="00132272" w:rsidRDefault="00132272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72" w:rsidRDefault="00132272" w:rsidP="006843CF">
      <w:r>
        <w:separator/>
      </w:r>
    </w:p>
  </w:footnote>
  <w:footnote w:type="continuationSeparator" w:id="0">
    <w:p w:rsidR="00132272" w:rsidRDefault="00132272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C2C"/>
    <w:multiLevelType w:val="multilevel"/>
    <w:tmpl w:val="F57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2904"/>
    <w:multiLevelType w:val="multilevel"/>
    <w:tmpl w:val="7A6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A3C99"/>
    <w:multiLevelType w:val="multilevel"/>
    <w:tmpl w:val="E5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64095F"/>
    <w:multiLevelType w:val="multilevel"/>
    <w:tmpl w:val="7BD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D5A8A"/>
    <w:multiLevelType w:val="multilevel"/>
    <w:tmpl w:val="70A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7142AE"/>
    <w:multiLevelType w:val="multilevel"/>
    <w:tmpl w:val="A2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8A501A"/>
    <w:multiLevelType w:val="multilevel"/>
    <w:tmpl w:val="7F7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D5C94"/>
    <w:rsid w:val="00107916"/>
    <w:rsid w:val="00114C4E"/>
    <w:rsid w:val="00117A40"/>
    <w:rsid w:val="00132272"/>
    <w:rsid w:val="00194B1B"/>
    <w:rsid w:val="001B315B"/>
    <w:rsid w:val="001B326D"/>
    <w:rsid w:val="001D74C9"/>
    <w:rsid w:val="002142F6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7DE5"/>
    <w:rsid w:val="003C7EA7"/>
    <w:rsid w:val="0045168A"/>
    <w:rsid w:val="004953EC"/>
    <w:rsid w:val="004E1129"/>
    <w:rsid w:val="004E4744"/>
    <w:rsid w:val="004F0B0D"/>
    <w:rsid w:val="004F2CE2"/>
    <w:rsid w:val="0050607B"/>
    <w:rsid w:val="00565C8F"/>
    <w:rsid w:val="00595839"/>
    <w:rsid w:val="005B547F"/>
    <w:rsid w:val="005F70E4"/>
    <w:rsid w:val="00606D3B"/>
    <w:rsid w:val="006472AD"/>
    <w:rsid w:val="006843CF"/>
    <w:rsid w:val="00687CD4"/>
    <w:rsid w:val="00714F17"/>
    <w:rsid w:val="00786D16"/>
    <w:rsid w:val="00794852"/>
    <w:rsid w:val="00795182"/>
    <w:rsid w:val="007B30BF"/>
    <w:rsid w:val="008142EE"/>
    <w:rsid w:val="00847EB4"/>
    <w:rsid w:val="00872E2E"/>
    <w:rsid w:val="00874595"/>
    <w:rsid w:val="008774E4"/>
    <w:rsid w:val="008A3F03"/>
    <w:rsid w:val="008D35D9"/>
    <w:rsid w:val="00904EDB"/>
    <w:rsid w:val="00961A21"/>
    <w:rsid w:val="00972407"/>
    <w:rsid w:val="009C4518"/>
    <w:rsid w:val="00A0434A"/>
    <w:rsid w:val="00A22872"/>
    <w:rsid w:val="00A80E88"/>
    <w:rsid w:val="00B024DE"/>
    <w:rsid w:val="00B33FC3"/>
    <w:rsid w:val="00B512E9"/>
    <w:rsid w:val="00B52C3C"/>
    <w:rsid w:val="00B77049"/>
    <w:rsid w:val="00B82028"/>
    <w:rsid w:val="00BB18C4"/>
    <w:rsid w:val="00BC48DA"/>
    <w:rsid w:val="00BE55BE"/>
    <w:rsid w:val="00C02250"/>
    <w:rsid w:val="00C24784"/>
    <w:rsid w:val="00C47C64"/>
    <w:rsid w:val="00C92760"/>
    <w:rsid w:val="00C933ED"/>
    <w:rsid w:val="00CA535E"/>
    <w:rsid w:val="00CF321F"/>
    <w:rsid w:val="00D32884"/>
    <w:rsid w:val="00D57B9A"/>
    <w:rsid w:val="00DB733A"/>
    <w:rsid w:val="00E3010F"/>
    <w:rsid w:val="00E30C79"/>
    <w:rsid w:val="00E65CBA"/>
    <w:rsid w:val="00EA4691"/>
    <w:rsid w:val="00EB426B"/>
    <w:rsid w:val="00ED62F4"/>
    <w:rsid w:val="00F20390"/>
    <w:rsid w:val="00F47472"/>
    <w:rsid w:val="00F8035D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956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439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inverter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heat-c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type/heat-coo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2-0-t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cooling-capacity/2-0-ton/" TargetMode="External"/><Relationship Id="rId10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technology/inverter/" TargetMode="External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84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47</cp:revision>
  <dcterms:created xsi:type="dcterms:W3CDTF">2018-11-19T18:01:00Z</dcterms:created>
  <dcterms:modified xsi:type="dcterms:W3CDTF">2018-11-23T05:07:00Z</dcterms:modified>
</cp:coreProperties>
</file>