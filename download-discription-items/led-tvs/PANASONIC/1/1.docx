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997AD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34B6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AF497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LED TV’S-PANASONI-TH-65FX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LED TV’S-PANASONI-TH-65FX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C2255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492250" cy="31813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C3143C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Panasonic 32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50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C3143C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Panasonic 32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03658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1962150</wp:posOffset>
            </wp:positionH>
            <wp:positionV relativeFrom="page">
              <wp:posOffset>2495550</wp:posOffset>
            </wp:positionV>
            <wp:extent cx="3577484" cy="30670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42" cy="30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</w:rPr>
                      </w:pP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30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D640B6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32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D640B6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D640B6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D640B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30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D640B6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32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D640B6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D640B6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D640B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84F50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0B6" w:rsidRDefault="00D640B6" w:rsidP="006843CF">
      <w:r>
        <w:separator/>
      </w:r>
    </w:p>
  </w:endnote>
  <w:endnote w:type="continuationSeparator" w:id="0">
    <w:p w:rsidR="00D640B6" w:rsidRDefault="00D640B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0B6" w:rsidRDefault="00D640B6" w:rsidP="006843CF">
      <w:r>
        <w:separator/>
      </w:r>
    </w:p>
  </w:footnote>
  <w:footnote w:type="continuationSeparator" w:id="0">
    <w:p w:rsidR="00D640B6" w:rsidRDefault="00D640B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8028B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4113B"/>
    <w:rsid w:val="00652440"/>
    <w:rsid w:val="006843CF"/>
    <w:rsid w:val="00687CD4"/>
    <w:rsid w:val="006A3C69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68FA"/>
    <w:rsid w:val="00B024DE"/>
    <w:rsid w:val="00B10726"/>
    <w:rsid w:val="00B20AC1"/>
    <w:rsid w:val="00B234B0"/>
    <w:rsid w:val="00BB2816"/>
    <w:rsid w:val="00BC48DA"/>
    <w:rsid w:val="00C22555"/>
    <w:rsid w:val="00C3143C"/>
    <w:rsid w:val="00C47C64"/>
    <w:rsid w:val="00C8491A"/>
    <w:rsid w:val="00C86F49"/>
    <w:rsid w:val="00C933ED"/>
    <w:rsid w:val="00CD59F9"/>
    <w:rsid w:val="00D640B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970BD-4CAC-43BF-8768-F4577B5A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47</cp:revision>
  <dcterms:created xsi:type="dcterms:W3CDTF">2018-11-19T18:01:00Z</dcterms:created>
  <dcterms:modified xsi:type="dcterms:W3CDTF">2018-11-25T10:15:00Z</dcterms:modified>
</cp:coreProperties>
</file>