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159B7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0BA1A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56C15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D43608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2019300</wp:posOffset>
            </wp:positionH>
            <wp:positionV relativeFrom="page">
              <wp:posOffset>2333625</wp:posOffset>
            </wp:positionV>
            <wp:extent cx="3343275" cy="3191510"/>
            <wp:effectExtent l="0" t="0" r="952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17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7608" w:rsidRPr="000A7608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D4360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TV’S-SONY-SO-50F98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A7608" w:rsidRPr="000A7608" w:rsidRDefault="00B20AC1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D4360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TV’S-SONY-SO-50F98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492250" cy="3200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0A7608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="00B20AC1"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 xml:space="preserve"> Years  Electronic Warranty</w:t>
                            </w:r>
                          </w:p>
                          <w:p w:rsidR="00B20AC1" w:rsidRPr="00903658" w:rsidRDefault="00D43608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SONY 44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52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B20AC1" w:rsidRPr="00B20AC1" w:rsidRDefault="000A7608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5</w:t>
                      </w:r>
                      <w:r w:rsidR="00B20AC1"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 xml:space="preserve"> Years  Electronic Warranty</w:t>
                      </w:r>
                    </w:p>
                    <w:p w:rsidR="00B20AC1" w:rsidRPr="00903658" w:rsidRDefault="00D43608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SONY 44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A7608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60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43DB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D4360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44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43DB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43DB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43DBB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A7608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60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43DB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D4360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44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43DB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43DB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43DBB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DEDE8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BB" w:rsidRDefault="00543DBB" w:rsidP="006843CF">
      <w:r>
        <w:separator/>
      </w:r>
    </w:p>
  </w:endnote>
  <w:endnote w:type="continuationSeparator" w:id="0">
    <w:p w:rsidR="00543DBB" w:rsidRDefault="00543DBB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BB" w:rsidRDefault="00543DBB" w:rsidP="006843CF">
      <w:r>
        <w:separator/>
      </w:r>
    </w:p>
  </w:footnote>
  <w:footnote w:type="continuationSeparator" w:id="0">
    <w:p w:rsidR="00543DBB" w:rsidRDefault="00543DBB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A7608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43DBB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7C39C8"/>
    <w:rsid w:val="007E0188"/>
    <w:rsid w:val="008159EE"/>
    <w:rsid w:val="0085062F"/>
    <w:rsid w:val="008A3F03"/>
    <w:rsid w:val="008C2D72"/>
    <w:rsid w:val="008E5794"/>
    <w:rsid w:val="00903658"/>
    <w:rsid w:val="00904EDB"/>
    <w:rsid w:val="00971E2D"/>
    <w:rsid w:val="009964EE"/>
    <w:rsid w:val="009A0C6C"/>
    <w:rsid w:val="009B278A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43608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D720-148D-46BE-8E41-370C9531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60</cp:revision>
  <dcterms:created xsi:type="dcterms:W3CDTF">2018-11-19T18:01:00Z</dcterms:created>
  <dcterms:modified xsi:type="dcterms:W3CDTF">2018-11-25T10:13:00Z</dcterms:modified>
</cp:coreProperties>
</file>