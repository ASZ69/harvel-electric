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168C8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47E10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A27C4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  <w:bookmarkStart w:id="0" w:name="_GoBack"/>
      <w:bookmarkEnd w:id="0"/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3257550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7608" w:rsidRPr="000A7608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C7276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ED TV’S-SONY-SO-40S90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56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BVXmc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0A7608" w:rsidRPr="000A7608" w:rsidRDefault="00B20AC1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C7276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ED TV’S-SONY-SO-40S90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C7276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2019300</wp:posOffset>
            </wp:positionH>
            <wp:positionV relativeFrom="page">
              <wp:posOffset>2717800</wp:posOffset>
            </wp:positionV>
            <wp:extent cx="3343275" cy="24225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492250" cy="32004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0A7608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5</w:t>
                            </w:r>
                            <w:r w:rsidR="00B20AC1"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 xml:space="preserve"> Years  Electronic Warranty</w:t>
                            </w:r>
                          </w:p>
                          <w:p w:rsidR="00B20AC1" w:rsidRPr="00903658" w:rsidRDefault="00C7276D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SONY 32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52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B20AC1" w:rsidRPr="00B20AC1" w:rsidRDefault="000A7608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5</w:t>
                      </w:r>
                      <w:r w:rsidR="00B20AC1"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 xml:space="preserve"> Years  Electronic Warranty</w:t>
                      </w:r>
                    </w:p>
                    <w:p w:rsidR="00B20AC1" w:rsidRPr="00903658" w:rsidRDefault="00C7276D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SONY 32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9B278A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B278A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9B278A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9B278A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7276D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40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201628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C7276D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32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201628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201628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201628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7276D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40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201628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C7276D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32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201628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201628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201628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AEAFB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28" w:rsidRDefault="00201628" w:rsidP="006843CF">
      <w:r>
        <w:separator/>
      </w:r>
    </w:p>
  </w:endnote>
  <w:endnote w:type="continuationSeparator" w:id="0">
    <w:p w:rsidR="00201628" w:rsidRDefault="00201628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28" w:rsidRDefault="00201628" w:rsidP="006843CF">
      <w:r>
        <w:separator/>
      </w:r>
    </w:p>
  </w:footnote>
  <w:footnote w:type="continuationSeparator" w:id="0">
    <w:p w:rsidR="00201628" w:rsidRDefault="00201628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A7608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01628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72121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43DBB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7C39C8"/>
    <w:rsid w:val="007E0188"/>
    <w:rsid w:val="008159EE"/>
    <w:rsid w:val="0085062F"/>
    <w:rsid w:val="008A3F03"/>
    <w:rsid w:val="008C2D72"/>
    <w:rsid w:val="008E5794"/>
    <w:rsid w:val="00903658"/>
    <w:rsid w:val="00904EDB"/>
    <w:rsid w:val="00971E2D"/>
    <w:rsid w:val="009964EE"/>
    <w:rsid w:val="009A0C6C"/>
    <w:rsid w:val="009B278A"/>
    <w:rsid w:val="00B024DE"/>
    <w:rsid w:val="00B074C2"/>
    <w:rsid w:val="00B10726"/>
    <w:rsid w:val="00B20AC1"/>
    <w:rsid w:val="00B234B0"/>
    <w:rsid w:val="00BB2816"/>
    <w:rsid w:val="00BC48DA"/>
    <w:rsid w:val="00C47C64"/>
    <w:rsid w:val="00C7276D"/>
    <w:rsid w:val="00C8491A"/>
    <w:rsid w:val="00C86F49"/>
    <w:rsid w:val="00C933ED"/>
    <w:rsid w:val="00CD59F9"/>
    <w:rsid w:val="00D25B66"/>
    <w:rsid w:val="00D43608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FC97-6E86-4164-949B-D7680211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62</cp:revision>
  <dcterms:created xsi:type="dcterms:W3CDTF">2018-11-19T18:01:00Z</dcterms:created>
  <dcterms:modified xsi:type="dcterms:W3CDTF">2018-11-25T10:19:00Z</dcterms:modified>
</cp:coreProperties>
</file>