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FBBBA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96D9C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6E9D1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3257550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A7608" w:rsidRPr="000A7608" w:rsidRDefault="00B20AC1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L</w:t>
                            </w:r>
                            <w:r w:rsidR="00B365B7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ED TV’S-SONY-SO-56S99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56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0A7608" w:rsidRPr="000A7608" w:rsidRDefault="00B20AC1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L</w:t>
                      </w:r>
                      <w:r w:rsidR="00B365B7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ED TV’S-SONY-SO-56S99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C7276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2085975</wp:posOffset>
            </wp:positionH>
            <wp:positionV relativeFrom="page">
              <wp:posOffset>2714625</wp:posOffset>
            </wp:positionV>
            <wp:extent cx="2813050" cy="242252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AC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2476500</wp:posOffset>
                </wp:positionV>
                <wp:extent cx="1492250" cy="32004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0AC1" w:rsidRPr="00B20AC1" w:rsidRDefault="000A7608" w:rsidP="00B20AC1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5</w:t>
                            </w:r>
                            <w:r w:rsidR="00B20AC1" w:rsidRPr="00B20AC1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 xml:space="preserve"> Years  Electronic Warranty</w:t>
                            </w:r>
                          </w:p>
                          <w:p w:rsidR="00B20AC1" w:rsidRPr="00903658" w:rsidRDefault="00B365B7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SONY 38</w:t>
                            </w:r>
                            <w:r w:rsidR="00B20AC1"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inch LED TV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Full HD resolution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200Hz frequency scanning technology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IPS LED super bright widescreen panel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Synchronize digital content from USB and HDMI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17.5pt;height:252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:rsidR="00B20AC1" w:rsidRPr="00B20AC1" w:rsidRDefault="000A7608" w:rsidP="00B20AC1">
                      <w:p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5</w:t>
                      </w:r>
                      <w:r w:rsidR="00B20AC1" w:rsidRPr="00B20AC1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 xml:space="preserve"> Years  Electronic Warranty</w:t>
                      </w:r>
                    </w:p>
                    <w:p w:rsidR="00B20AC1" w:rsidRPr="00903658" w:rsidRDefault="00B365B7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SONY 38</w:t>
                      </w:r>
                      <w:r w:rsidR="00B20AC1"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inch LED TV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Full HD resolution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200Hz frequency scanning technology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IPS LED super bright widescreen panel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Synchronize digital content from USB and HDMI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DF498B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511DDF3" wp14:editId="697C730A">
                <wp:simplePos x="0" y="0"/>
                <wp:positionH relativeFrom="column">
                  <wp:posOffset>2095500</wp:posOffset>
                </wp:positionH>
                <wp:positionV relativeFrom="page">
                  <wp:posOffset>6915150</wp:posOffset>
                </wp:positionV>
                <wp:extent cx="5201285" cy="22860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Media Player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Easy viewing of photos you took in a large size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DF498B" w:rsidRPr="009B278A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B278A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Content stored in a USB memory stick can easily be played back on Viera's large screen. Playy back music, photos and videos from USB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Connect your HDMI devices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Featuring multiple HDMI ports. Multiple devices such as a BD player and the newest game machines, can be simultaneously connected with HDMI Cables. This opens the door to advanced AV entertainment.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0" type="#_x0000_t202" style="position:absolute;margin-left:165pt;margin-top:544.5pt;width:409.55pt;height:180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</w:rPr>
                        <w:t>Media Player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2"/>
                          <w:szCs w:val="22"/>
                        </w:rPr>
                        <w:t>Easy viewing of photos you took in a large size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  <w:t> </w:t>
                      </w:r>
                    </w:p>
                    <w:p w:rsidR="00DF498B" w:rsidRPr="009B278A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9B278A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Content stored in a USB memory stick can easily be played back on Viera's large screen. Playy back music, photos and videos from USB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Strong"/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Connect your HDMI devices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Featuring multiple HDMI ports. Multiple devices such as a BD player and the newest game machines, can be simultaneously connected with HDMI Cables. This opens the door to advanced AV entertainment.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t> 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5572125</wp:posOffset>
                </wp:positionV>
                <wp:extent cx="5429250" cy="12477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587"/>
                              <w:gridCol w:w="7277"/>
                              <w:gridCol w:w="4571"/>
                            </w:tblGrid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B365B7" w:rsidP="007B547B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55</w:t>
                                  </w:r>
                                  <w:r w:rsidR="007B547B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Screensize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08447B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B365B7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38</w:t>
                                    </w:r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 xml:space="preserve"> Inches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 Saving Mode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08447B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Yes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08447B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HD Ready (720p)</w:t>
                                    </w:r>
                                  </w:hyperlink>
                                </w:p>
                              </w:tc>
                            </w:tr>
                            <w:tr w:rsidR="0048028B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08447B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48.5pt;margin-top:438.75pt;width:427.5pt;height:98.2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1Z+w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587"/>
                        <w:gridCol w:w="7277"/>
                        <w:gridCol w:w="4571"/>
                      </w:tblGrid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B365B7" w:rsidP="007B547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55</w:t>
                            </w:r>
                            <w:r w:rsidR="007B547B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Screensize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08447B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B365B7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38</w:t>
                              </w:r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 xml:space="preserve"> Inches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 Saving Mode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08447B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Yes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08447B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HD Ready (720p)</w:t>
                              </w:r>
                            </w:hyperlink>
                          </w:p>
                        </w:tc>
                      </w:tr>
                      <w:tr w:rsidR="0048028B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7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08447B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B76F8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47B" w:rsidRDefault="0008447B" w:rsidP="006843CF">
      <w:r>
        <w:separator/>
      </w:r>
    </w:p>
  </w:endnote>
  <w:endnote w:type="continuationSeparator" w:id="0">
    <w:p w:rsidR="0008447B" w:rsidRDefault="0008447B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47B" w:rsidRDefault="0008447B" w:rsidP="006843CF">
      <w:r>
        <w:separator/>
      </w:r>
    </w:p>
  </w:footnote>
  <w:footnote w:type="continuationSeparator" w:id="0">
    <w:p w:rsidR="0008447B" w:rsidRDefault="0008447B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6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8"/>
  </w:num>
  <w:num w:numId="5">
    <w:abstractNumId w:val="16"/>
  </w:num>
  <w:num w:numId="6">
    <w:abstractNumId w:val="5"/>
  </w:num>
  <w:num w:numId="7">
    <w:abstractNumId w:val="7"/>
  </w:num>
  <w:num w:numId="8">
    <w:abstractNumId w:val="17"/>
  </w:num>
  <w:num w:numId="9">
    <w:abstractNumId w:val="10"/>
  </w:num>
  <w:num w:numId="10">
    <w:abstractNumId w:val="2"/>
  </w:num>
  <w:num w:numId="11">
    <w:abstractNumId w:val="3"/>
  </w:num>
  <w:num w:numId="12">
    <w:abstractNumId w:val="13"/>
  </w:num>
  <w:num w:numId="13">
    <w:abstractNumId w:val="11"/>
  </w:num>
  <w:num w:numId="14">
    <w:abstractNumId w:val="6"/>
  </w:num>
  <w:num w:numId="15">
    <w:abstractNumId w:val="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8447B"/>
    <w:rsid w:val="000A7608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E0885"/>
    <w:rsid w:val="00201037"/>
    <w:rsid w:val="00201628"/>
    <w:rsid w:val="00216298"/>
    <w:rsid w:val="002573F0"/>
    <w:rsid w:val="002A7025"/>
    <w:rsid w:val="002B285C"/>
    <w:rsid w:val="002B6F27"/>
    <w:rsid w:val="00317BDC"/>
    <w:rsid w:val="0032009C"/>
    <w:rsid w:val="00333C62"/>
    <w:rsid w:val="00335AA7"/>
    <w:rsid w:val="003379A4"/>
    <w:rsid w:val="00372121"/>
    <w:rsid w:val="00387A59"/>
    <w:rsid w:val="003A291E"/>
    <w:rsid w:val="003B7DE5"/>
    <w:rsid w:val="00405A5B"/>
    <w:rsid w:val="00405C58"/>
    <w:rsid w:val="0048028B"/>
    <w:rsid w:val="004933F9"/>
    <w:rsid w:val="004953EC"/>
    <w:rsid w:val="004B0E30"/>
    <w:rsid w:val="004B1414"/>
    <w:rsid w:val="00523237"/>
    <w:rsid w:val="00523280"/>
    <w:rsid w:val="00543DBB"/>
    <w:rsid w:val="00555B54"/>
    <w:rsid w:val="005702A2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7C39C8"/>
    <w:rsid w:val="007E0188"/>
    <w:rsid w:val="008159EE"/>
    <w:rsid w:val="0085062F"/>
    <w:rsid w:val="008A3F03"/>
    <w:rsid w:val="008C2D72"/>
    <w:rsid w:val="008E5794"/>
    <w:rsid w:val="00903658"/>
    <w:rsid w:val="00904EDB"/>
    <w:rsid w:val="00971E2D"/>
    <w:rsid w:val="009964EE"/>
    <w:rsid w:val="009A0C6C"/>
    <w:rsid w:val="009B278A"/>
    <w:rsid w:val="00B024DE"/>
    <w:rsid w:val="00B074C2"/>
    <w:rsid w:val="00B10726"/>
    <w:rsid w:val="00B20AC1"/>
    <w:rsid w:val="00B234B0"/>
    <w:rsid w:val="00B365B7"/>
    <w:rsid w:val="00BB2816"/>
    <w:rsid w:val="00BC48DA"/>
    <w:rsid w:val="00C47C64"/>
    <w:rsid w:val="00C7276D"/>
    <w:rsid w:val="00C8491A"/>
    <w:rsid w:val="00C86F49"/>
    <w:rsid w:val="00C933ED"/>
    <w:rsid w:val="00CD59F9"/>
    <w:rsid w:val="00D25B66"/>
    <w:rsid w:val="00D43608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technology/convention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resolution/hd-ready-720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resolution/hd-ready-720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power-saving-mode/yes/" TargetMode="External"/><Relationship Id="rId10" Type="http://schemas.openxmlformats.org/officeDocument/2006/relationships/hyperlink" Target="https://www.alfatah.com.pk/power-saving-mode/y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tah.com.pk/screensize/32-inches/" TargetMode="External"/><Relationship Id="rId14" Type="http://schemas.openxmlformats.org/officeDocument/2006/relationships/hyperlink" Target="https://www.alfatah.com.pk/screensize/32-inch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9C26-11AD-4F46-9881-ED87B1E0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237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64</cp:revision>
  <dcterms:created xsi:type="dcterms:W3CDTF">2018-11-19T18:01:00Z</dcterms:created>
  <dcterms:modified xsi:type="dcterms:W3CDTF">2018-11-25T10:21:00Z</dcterms:modified>
</cp:coreProperties>
</file>