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745D26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358D1543" wp14:editId="00758944">
            <wp:simplePos x="0" y="0"/>
            <wp:positionH relativeFrom="column">
              <wp:posOffset>1771650</wp:posOffset>
            </wp:positionH>
            <wp:positionV relativeFrom="page">
              <wp:posOffset>2667000</wp:posOffset>
            </wp:positionV>
            <wp:extent cx="3543300" cy="2800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36" cy="280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9A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00C8ACA9" wp14:editId="2D9483B2">
                <wp:simplePos x="0" y="0"/>
                <wp:positionH relativeFrom="column">
                  <wp:posOffset>5314950</wp:posOffset>
                </wp:positionH>
                <wp:positionV relativeFrom="page">
                  <wp:posOffset>2438399</wp:posOffset>
                </wp:positionV>
                <wp:extent cx="1597025" cy="3781425"/>
                <wp:effectExtent l="0" t="0" r="317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78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9A4" w:rsidRPr="003379A4" w:rsidRDefault="003379A4" w:rsidP="003379A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379A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One touch operation ease of use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Power resumption memory, which saves time and energy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Supersonic technology for greater washing effect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Customized wash option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2 steps clean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safety lock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Digital control technology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418.5pt;margin-top:192pt;width:125.75pt;height:297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" filled="f" fillcolor="#fffffe" stroked="f" strokecolor="#212120" insetpen="t">
                <v:textbox inset="2.88pt,2.88pt,2.88pt,2.88pt">
                  <w:txbxContent>
                    <w:p w:rsidR="003379A4" w:rsidRPr="003379A4" w:rsidRDefault="003379A4" w:rsidP="003379A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3379A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One touch operation ease of use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Power resumption memory, which saves time and energy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Supersonic technology for greater washing effect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Customized wash option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2 steps clean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safety lock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Digital control technology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652440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5A7173B9" wp14:editId="4D717984">
                <wp:simplePos x="0" y="0"/>
                <wp:positionH relativeFrom="column">
                  <wp:posOffset>2228851</wp:posOffset>
                </wp:positionH>
                <wp:positionV relativeFrom="page">
                  <wp:posOffset>2114550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 w:rsidR="0085062F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-DAWLANCE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4B1414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CH8</w:t>
                            </w:r>
                            <w:r w:rsidR="001E0885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0</w:t>
                            </w:r>
                            <w:r w:rsidR="00745D26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S89C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175.5pt;margin-top:166.5pt;width:388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 w:rsidR="0085062F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-DAWLANCE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4B1414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CH8</w:t>
                      </w:r>
                      <w:r w:rsidR="001E0885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0</w:t>
                      </w:r>
                      <w:r w:rsidR="00745D26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S89C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Super </w:t>
      </w: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SpeedSmartphone</w:t>
      </w:r>
      <w:proofErr w:type="spellEnd"/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 App</w:t>
      </w:r>
    </w:p>
    <w:p w:rsidR="005F70E4" w:rsidRDefault="003379A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6715125</wp:posOffset>
                </wp:positionV>
                <wp:extent cx="2705100" cy="20764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3379A4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Heading2"/>
                                    <w:spacing w:before="0"/>
                                    <w:rPr>
                                      <w:rFonts w:ascii="Open Sans" w:hAnsi="Open Sans"/>
                                      <w:color w:val="666666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7218E3AE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alt="" style="width:35.25pt;height:35.25pt">
                                        <v:imagedata r:id="rId9" r:href="rId10"/>
                                      </v:shape>
                                    </w:pic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3379A4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I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Novate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–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Dawlance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Machine judge your clothes’ weight &amp; material and provide appropriate washing state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DC7910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24AA9D28">
                                      <v:shape id="_x0000_i1026" type="#_x0000_t75" alt="" style="width:35.25pt;height:35.25pt">
                                        <v:imagedata r:id="rId9" r:href="rId12"/>
                                      </v:shape>
                                    </w:pic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3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3D Wash 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DC7910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48.5pt;margin-top:528.75pt;width:213pt;height:163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Pb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3379A4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Heading2"/>
                              <w:spacing w:before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7218E3AE">
                                <v:shape id="_x0000_i1025" type="#_x0000_t75" alt="" style="width:35.25pt;height:35.25pt">
                                  <v:imagedata r:id="rId9" r:href="rId15"/>
                                </v:shape>
                              </w:pic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3379A4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I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Novate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Dawlance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Machine judge your clothes’ weight &amp; material and provide appropriate washing state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DC7910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24AA9D28">
                                <v:shape id="_x0000_i1026" type="#_x0000_t75" alt="" style="width:35.25pt;height:35.25pt">
                                  <v:imagedata r:id="rId9" r:href="rId17"/>
                                </v:shape>
                              </w:pic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8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3D Wash 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DC7910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32A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511DDF3" wp14:editId="697C730A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405A5B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DAWLANCE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d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vn83NM7UT1CN0oBvQJ9BUMcNo2Q3zEaYCCmWH07EEkxat9z6OhZNI8jmKBTQU6F3VQgvASoFGtg&#10;024zPU7dQy/ZvgFL4wzhYg1ToGa2P824GL2CiIwAQ8/GdhrQZqpOZav1/Dey+gU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DUmDX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405A5B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DAWLANCE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910" w:rsidRDefault="00DC7910" w:rsidP="006843CF">
      <w:r>
        <w:separator/>
      </w:r>
    </w:p>
  </w:endnote>
  <w:endnote w:type="continuationSeparator" w:id="0">
    <w:p w:rsidR="00DC7910" w:rsidRDefault="00DC7910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910" w:rsidRDefault="00DC7910" w:rsidP="006843CF">
      <w:r>
        <w:separator/>
      </w:r>
    </w:p>
  </w:footnote>
  <w:footnote w:type="continuationSeparator" w:id="0">
    <w:p w:rsidR="00DC7910" w:rsidRDefault="00DC7910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94B1B"/>
    <w:rsid w:val="001B315B"/>
    <w:rsid w:val="001B326D"/>
    <w:rsid w:val="001E0885"/>
    <w:rsid w:val="002573F0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953EC"/>
    <w:rsid w:val="004B0E30"/>
    <w:rsid w:val="004B1414"/>
    <w:rsid w:val="00523237"/>
    <w:rsid w:val="00555B54"/>
    <w:rsid w:val="005702A2"/>
    <w:rsid w:val="00595839"/>
    <w:rsid w:val="005B0B27"/>
    <w:rsid w:val="005F70E4"/>
    <w:rsid w:val="00606D3B"/>
    <w:rsid w:val="00652440"/>
    <w:rsid w:val="006843CF"/>
    <w:rsid w:val="00687CD4"/>
    <w:rsid w:val="006A3C69"/>
    <w:rsid w:val="00745D26"/>
    <w:rsid w:val="00786D16"/>
    <w:rsid w:val="00794852"/>
    <w:rsid w:val="00795182"/>
    <w:rsid w:val="008159EE"/>
    <w:rsid w:val="0085062F"/>
    <w:rsid w:val="008A3F03"/>
    <w:rsid w:val="008C2D72"/>
    <w:rsid w:val="00904EDB"/>
    <w:rsid w:val="00971E2D"/>
    <w:rsid w:val="00B024DE"/>
    <w:rsid w:val="00B10726"/>
    <w:rsid w:val="00BB2816"/>
    <w:rsid w:val="00BC48DA"/>
    <w:rsid w:val="00C47C64"/>
    <w:rsid w:val="00C86F49"/>
    <w:rsid w:val="00C933ED"/>
    <w:rsid w:val="00DC7910"/>
    <w:rsid w:val="00E30C79"/>
    <w:rsid w:val="00E60CE5"/>
    <w:rsid w:val="00E65CBA"/>
    <w:rsid w:val="00E8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technology/conventional/" TargetMode="External"/><Relationship Id="rId18" Type="http://schemas.openxmlformats.org/officeDocument/2006/relationships/hyperlink" Target="https://www.alfatah.com.pk/technology/conventional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www.dawlance.com.pk/assets/images/icons/washing-machine-icon.png" TargetMode="External"/><Relationship Id="rId17" Type="http://schemas.openxmlformats.org/officeDocument/2006/relationships/image" Target="http://www.dawlance.com.pk/assets/images/icons/washing-machine-ic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fatah.com.pk/cooling-capacity/1-5-t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dawlance.com.pk/assets/images/icons/washing-machine-icon.png" TargetMode="External"/><Relationship Id="rId10" Type="http://schemas.openxmlformats.org/officeDocument/2006/relationships/image" Target="http://www.dawlance.com.pk/assets/images/icons/washing-machine-icon.png" TargetMode="External"/><Relationship Id="rId19" Type="http://schemas.openxmlformats.org/officeDocument/2006/relationships/hyperlink" Target="https://www.alfatah.com.pk/air-conditioner-type/wall-mounted-spl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lfatah.com.pk/air-conditioner-type/wall-mounted-spl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121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26</cp:revision>
  <dcterms:created xsi:type="dcterms:W3CDTF">2018-11-19T18:01:00Z</dcterms:created>
  <dcterms:modified xsi:type="dcterms:W3CDTF">2018-11-24T12:39:00Z</dcterms:modified>
</cp:coreProperties>
</file>