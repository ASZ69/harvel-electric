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3379A4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154F99B8" wp14:editId="29C8D660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85062F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3B9DE523" wp14:editId="336C3D1E">
            <wp:simplePos x="0" y="0"/>
            <wp:positionH relativeFrom="column">
              <wp:posOffset>1952625</wp:posOffset>
            </wp:positionH>
            <wp:positionV relativeFrom="page">
              <wp:posOffset>2857500</wp:posOffset>
            </wp:positionV>
            <wp:extent cx="2686050" cy="2819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652440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5A7173B9" wp14:editId="4D717984">
                <wp:simplePos x="0" y="0"/>
                <wp:positionH relativeFrom="column">
                  <wp:posOffset>2228851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85062F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-DAWLANCE</w:t>
                            </w:r>
                            <w:r w:rsidR="00652440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WD</w:t>
                            </w:r>
                            <w:r w:rsidR="00971E2D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90</w:t>
                            </w:r>
                            <w:r w:rsidR="00652440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6U4SAGD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175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85062F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-DAWLANCE</w:t>
                      </w:r>
                      <w:r w:rsidR="00652440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WD</w:t>
                      </w:r>
                      <w:r w:rsidR="00971E2D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90</w:t>
                      </w:r>
                      <w:r w:rsidR="00652440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6U4SAGD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</w:p>
    <w:p w:rsidR="005F70E4" w:rsidRDefault="003379A4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5724525</wp:posOffset>
                </wp:positionV>
                <wp:extent cx="2705100" cy="42481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424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9" r:href="rId10"/>
                                      </v:shape>
                                    </w:pic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I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Novate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–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Dawlance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9" r:href="rId12"/>
                                      </v:shape>
                                    </w:pic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3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8.5pt;margin-top:450.75pt;width:213pt;height:334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9" r:href="rId15"/>
                                </v:shape>
                              </w:pic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I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Novate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Dawlance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9" r:href="rId17"/>
                                </v:shape>
                              </w:pic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8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405A5B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DAWLANCE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405A5B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DAWLANCE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E30" w:rsidRDefault="004B0E30" w:rsidP="006843CF">
      <w:r>
        <w:separator/>
      </w:r>
    </w:p>
  </w:endnote>
  <w:endnote w:type="continuationSeparator" w:id="0">
    <w:p w:rsidR="004B0E30" w:rsidRDefault="004B0E30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E30" w:rsidRDefault="004B0E30" w:rsidP="006843CF">
      <w:r>
        <w:separator/>
      </w:r>
    </w:p>
  </w:footnote>
  <w:footnote w:type="continuationSeparator" w:id="0">
    <w:p w:rsidR="004B0E30" w:rsidRDefault="004B0E30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94B1B"/>
    <w:rsid w:val="001B315B"/>
    <w:rsid w:val="001B326D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953EC"/>
    <w:rsid w:val="004B0E30"/>
    <w:rsid w:val="00555B54"/>
    <w:rsid w:val="005702A2"/>
    <w:rsid w:val="00595839"/>
    <w:rsid w:val="005B0B27"/>
    <w:rsid w:val="005F70E4"/>
    <w:rsid w:val="00606D3B"/>
    <w:rsid w:val="00652440"/>
    <w:rsid w:val="006843CF"/>
    <w:rsid w:val="00687CD4"/>
    <w:rsid w:val="006A3C69"/>
    <w:rsid w:val="00786D16"/>
    <w:rsid w:val="00794852"/>
    <w:rsid w:val="00795182"/>
    <w:rsid w:val="008159EE"/>
    <w:rsid w:val="0085062F"/>
    <w:rsid w:val="008A3F03"/>
    <w:rsid w:val="008C2D72"/>
    <w:rsid w:val="00904EDB"/>
    <w:rsid w:val="00971E2D"/>
    <w:rsid w:val="00B024DE"/>
    <w:rsid w:val="00B10726"/>
    <w:rsid w:val="00BB2816"/>
    <w:rsid w:val="00BC48DA"/>
    <w:rsid w:val="00C47C64"/>
    <w:rsid w:val="00C86F49"/>
    <w:rsid w:val="00C933ED"/>
    <w:rsid w:val="00E30C79"/>
    <w:rsid w:val="00E65CBA"/>
    <w:rsid w:val="00E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technology/conventional/" TargetMode="External"/><Relationship Id="rId18" Type="http://schemas.openxmlformats.org/officeDocument/2006/relationships/hyperlink" Target="https://www.alfatah.com.pk/technology/convention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dawlance.com.pk/assets/images/icons/washing-machine-icon.png" TargetMode="External"/><Relationship Id="rId17" Type="http://schemas.openxmlformats.org/officeDocument/2006/relationships/image" Target="http://www.dawlance.com.pk/assets/images/icons/washing-machine-ic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capacity/1-5-t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dawlance.com.pk/assets/images/icons/washing-machine-icon.png" TargetMode="External"/><Relationship Id="rId10" Type="http://schemas.openxmlformats.org/officeDocument/2006/relationships/image" Target="http://www.dawlance.com.pk/assets/images/icons/washing-machine-icon.png" TargetMode="External"/><Relationship Id="rId19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116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18</cp:revision>
  <dcterms:created xsi:type="dcterms:W3CDTF">2018-11-19T18:01:00Z</dcterms:created>
  <dcterms:modified xsi:type="dcterms:W3CDTF">2018-11-24T11:21:00Z</dcterms:modified>
</cp:coreProperties>
</file>