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520FAB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-LG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520FAB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KHJ956D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520FAB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-LG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520FAB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KHJ956D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520FAB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6EE0F406" wp14:editId="46FE6D76">
            <wp:simplePos x="0" y="0"/>
            <wp:positionH relativeFrom="column">
              <wp:posOffset>1819275</wp:posOffset>
            </wp:positionH>
            <wp:positionV relativeFrom="page">
              <wp:posOffset>2647950</wp:posOffset>
            </wp:positionV>
            <wp:extent cx="3495675" cy="2609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F160FBF" wp14:editId="5C66CD5B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T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2469F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nce.com.pk/assets/images/icons/washing-machine-icon.png" \* MERGEFORMATINET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2469F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T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2469F6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nce.com.pk/assets/images/icons/washing-machine-icon.png" \* MERGEFORMATINET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2469F6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520FA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LG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520FA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LG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F6" w:rsidRDefault="002469F6" w:rsidP="006843CF">
      <w:r>
        <w:separator/>
      </w:r>
    </w:p>
  </w:endnote>
  <w:endnote w:type="continuationSeparator" w:id="0">
    <w:p w:rsidR="002469F6" w:rsidRDefault="002469F6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F6" w:rsidRDefault="002469F6" w:rsidP="006843CF">
      <w:r>
        <w:separator/>
      </w:r>
    </w:p>
  </w:footnote>
  <w:footnote w:type="continuationSeparator" w:id="0">
    <w:p w:rsidR="002469F6" w:rsidRDefault="002469F6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6176F"/>
    <w:rsid w:val="00194B1B"/>
    <w:rsid w:val="00197075"/>
    <w:rsid w:val="001B315B"/>
    <w:rsid w:val="001B326D"/>
    <w:rsid w:val="001E0885"/>
    <w:rsid w:val="00216298"/>
    <w:rsid w:val="002469F6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3F2D56"/>
    <w:rsid w:val="00405A5B"/>
    <w:rsid w:val="00405C58"/>
    <w:rsid w:val="0043717C"/>
    <w:rsid w:val="004953EC"/>
    <w:rsid w:val="004B0E30"/>
    <w:rsid w:val="004B1414"/>
    <w:rsid w:val="00520FAB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7D2AA9"/>
    <w:rsid w:val="008159EE"/>
    <w:rsid w:val="00826F69"/>
    <w:rsid w:val="0085062F"/>
    <w:rsid w:val="008A3F03"/>
    <w:rsid w:val="008C2D72"/>
    <w:rsid w:val="00904EDB"/>
    <w:rsid w:val="00971E2D"/>
    <w:rsid w:val="00A77313"/>
    <w:rsid w:val="00A90158"/>
    <w:rsid w:val="00AB3279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CB1C07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48</cp:revision>
  <dcterms:created xsi:type="dcterms:W3CDTF">2018-11-19T18:01:00Z</dcterms:created>
  <dcterms:modified xsi:type="dcterms:W3CDTF">2018-11-24T13:26:00Z</dcterms:modified>
</cp:coreProperties>
</file>