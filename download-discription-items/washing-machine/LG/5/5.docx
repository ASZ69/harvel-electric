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01C409" id="Group 33" o:spid="_x0000_s1026" style="position:absolute;margin-left:0;margin-top:73.7pt;width:575.3pt;height:76.65pt;z-index:251667968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23BF448" wp14:editId="111741A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87D148" id="Freeform 24" o:spid="_x0000_s1026" style="position:absolute;margin-left:139.5pt;margin-top:18pt;width:436.5pt;height:116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443D7E4D" wp14:editId="06232E63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Our products are geniune we import our products from malysia, nigerya, japan, indonesia, america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You can claim waranty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3D7E4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Our products are geniune we import our products from malysia, nigerya, japan, indonesia, america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You can claim waranty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9536" behindDoc="0" locked="0" layoutInCell="1" allowOverlap="1" wp14:anchorId="0EB73A59" wp14:editId="26462C85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73A59" id="Text Box 6" o:spid="_x0000_s1027" type="#_x0000_t202" style="position:absolute;margin-left:166.5pt;margin-top:32.8pt;width:333pt;height:36pt;z-index:2516495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7488" behindDoc="0" locked="0" layoutInCell="1" allowOverlap="1" wp14:anchorId="6D26A907" wp14:editId="7F2F7304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BC22F3" id="Rectangle 4" o:spid="_x0000_s1026" style="position:absolute;margin-left:0;margin-top:18pt;width:139.5pt;height:756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971E2D" w:rsidRPr="00971E2D" w:rsidRDefault="00971E2D" w:rsidP="00971E2D">
      <w:pPr>
        <w:shd w:val="clear" w:color="auto" w:fill="FFFFFF"/>
        <w:spacing w:before="375" w:after="225" w:line="360" w:lineRule="atLeast"/>
        <w:outlineLvl w:val="2"/>
        <w:rPr>
          <w:rFonts w:ascii="Roboto Condensed" w:hAnsi="Roboto Condensed"/>
          <w:color w:val="2C2D30"/>
          <w:kern w:val="0"/>
          <w:sz w:val="27"/>
          <w:szCs w:val="27"/>
        </w:rPr>
      </w:pPr>
      <w:r w:rsidRPr="00971E2D">
        <w:rPr>
          <w:rFonts w:ascii="Roboto Condensed" w:hAnsi="Roboto Condensed"/>
          <w:color w:val="2C2D30"/>
          <w:kern w:val="0"/>
          <w:sz w:val="27"/>
          <w:szCs w:val="27"/>
        </w:rPr>
        <w:t>Key Features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AddWash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Soak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technology</w:t>
      </w:r>
    </w:p>
    <w:p w:rsidR="00971E2D" w:rsidRPr="00971E2D" w:rsidRDefault="00EE3DD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93568" behindDoc="0" locked="0" layoutInCell="1" allowOverlap="1" wp14:anchorId="4C8CD791" wp14:editId="5236AF5D">
                <wp:simplePos x="0" y="0"/>
                <wp:positionH relativeFrom="column">
                  <wp:posOffset>2838450</wp:posOffset>
                </wp:positionH>
                <wp:positionV relativeFrom="page">
                  <wp:posOffset>2114550</wp:posOffset>
                </wp:positionV>
                <wp:extent cx="49339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3F03" w:rsidRPr="005702A2" w:rsidRDefault="005702A2" w:rsidP="008A3F03">
                            <w:pPr>
                              <w:widowControl w:val="0"/>
                              <w:spacing w:line="480" w:lineRule="exact"/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WASHING MACHINE</w:t>
                            </w:r>
                            <w:r w:rsidR="00520FAB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-LG</w:t>
                            </w:r>
                            <w:r w:rsidR="002573F0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-</w:t>
                            </w:r>
                            <w:r w:rsidR="00A8400C"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KHJ3556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CD791" id="Text Box 23" o:spid="_x0000_s1028" type="#_x0000_t202" style="position:absolute;margin-left:223.5pt;margin-top:166.5pt;width:388.5pt;height:31.5pt;z-index:2516935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" filled="f" fillcolor="#fffffe" stroked="f" strokecolor="#212120" insetpen="t">
                <v:textbox inset="2.88pt,2.88pt,2.88pt,2.88pt">
                  <w:txbxContent>
                    <w:p w:rsidR="008A3F03" w:rsidRPr="005702A2" w:rsidRDefault="005702A2" w:rsidP="008A3F03">
                      <w:pPr>
                        <w:widowControl w:val="0"/>
                        <w:spacing w:line="480" w:lineRule="exact"/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WASHING MACHINE</w:t>
                      </w:r>
                      <w:r w:rsidR="00520FAB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-LG</w:t>
                      </w:r>
                      <w:r w:rsidR="002573F0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-</w:t>
                      </w:r>
                      <w:r w:rsidR="00A8400C"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  <w:t>KHJ3556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Child Lock</w:t>
      </w:r>
    </w:p>
    <w:p w:rsidR="00971E2D" w:rsidRPr="00971E2D" w:rsidRDefault="00664C07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46464" behindDoc="0" locked="0" layoutInCell="1" allowOverlap="1" wp14:anchorId="1F88ECDD" wp14:editId="62F39A46">
            <wp:simplePos x="0" y="0"/>
            <wp:positionH relativeFrom="column">
              <wp:posOffset>1800225</wp:posOffset>
            </wp:positionH>
            <wp:positionV relativeFrom="page">
              <wp:posOffset>2486024</wp:posOffset>
            </wp:positionV>
            <wp:extent cx="3486150" cy="3686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9A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8512" behindDoc="0" locked="0" layoutInCell="1" allowOverlap="1" wp14:anchorId="6A27CDEC" wp14:editId="1413BF30">
                <wp:simplePos x="0" y="0"/>
                <wp:positionH relativeFrom="column">
                  <wp:posOffset>5314950</wp:posOffset>
                </wp:positionH>
                <wp:positionV relativeFrom="page">
                  <wp:posOffset>2438399</wp:posOffset>
                </wp:positionV>
                <wp:extent cx="1597025" cy="3781425"/>
                <wp:effectExtent l="0" t="0" r="3175" b="952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3781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79A4" w:rsidRPr="003379A4" w:rsidRDefault="003379A4" w:rsidP="003379A4">
                            <w:pPr>
                              <w:shd w:val="clear" w:color="auto" w:fill="FFFFFF"/>
                              <w:spacing w:before="375" w:after="225" w:line="360" w:lineRule="atLeast"/>
                              <w:outlineLvl w:val="2"/>
                              <w:rPr>
                                <w:rFonts w:ascii="Roboto Condensed" w:hAnsi="Roboto Condensed"/>
                                <w:color w:val="2C2D3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3379A4">
                              <w:rPr>
                                <w:rFonts w:ascii="Roboto Condensed" w:hAnsi="Roboto Condensed"/>
                                <w:color w:val="2C2D30"/>
                                <w:kern w:val="0"/>
                                <w:sz w:val="27"/>
                                <w:szCs w:val="27"/>
                              </w:rPr>
                              <w:t>Features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One touch operation ease of use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Power resumption memory, which saves time and energy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Supersonic technology for greater washing effect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Customized wash option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2 steps clean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Child safety lock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Digital control technology</w:t>
                            </w:r>
                          </w:p>
                          <w:p w:rsidR="00317BDC" w:rsidRPr="008C2D72" w:rsidRDefault="00317BDC" w:rsidP="008C2D7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7CDEC" id="Text Box 5" o:spid="_x0000_s1029" type="#_x0000_t202" style="position:absolute;margin-left:418.5pt;margin-top:192pt;width:125.75pt;height:297.75pt;z-index:2516485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379A4" w:rsidRPr="003379A4" w:rsidRDefault="003379A4" w:rsidP="003379A4">
                      <w:pPr>
                        <w:shd w:val="clear" w:color="auto" w:fill="FFFFFF"/>
                        <w:spacing w:before="375" w:after="225" w:line="360" w:lineRule="atLeast"/>
                        <w:outlineLvl w:val="2"/>
                        <w:rPr>
                          <w:rFonts w:ascii="Roboto Condensed" w:hAnsi="Roboto Condensed"/>
                          <w:color w:val="2C2D30"/>
                          <w:kern w:val="0"/>
                          <w:sz w:val="27"/>
                          <w:szCs w:val="27"/>
                        </w:rPr>
                      </w:pPr>
                      <w:r w:rsidRPr="003379A4">
                        <w:rPr>
                          <w:rFonts w:ascii="Roboto Condensed" w:hAnsi="Roboto Condensed"/>
                          <w:color w:val="2C2D30"/>
                          <w:kern w:val="0"/>
                          <w:sz w:val="27"/>
                          <w:szCs w:val="27"/>
                        </w:rPr>
                        <w:t>Features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One touch operation ease of use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Power resumption memory, which saves time and energy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Supersonic technology for greater washing effect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Customized wash option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2 steps clean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Child safety lock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Digital control technology</w:t>
                      </w:r>
                    </w:p>
                    <w:p w:rsidR="00317BDC" w:rsidRPr="008C2D72" w:rsidRDefault="00317BDC" w:rsidP="008C2D7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Delay End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Diamond Drum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Last Memory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Inverter Motor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Quick Wash</w:t>
      </w:r>
      <w:bookmarkStart w:id="0" w:name="_GoBack"/>
      <w:bookmarkEnd w:id="0"/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 Check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Spin Speed 1400 rpm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Super SpeedSmartphone App</w:t>
      </w:r>
    </w:p>
    <w:p w:rsidR="005F70E4" w:rsidRDefault="003379A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66563693" wp14:editId="14788D7B">
                <wp:simplePos x="0" y="0"/>
                <wp:positionH relativeFrom="column">
                  <wp:posOffset>1885950</wp:posOffset>
                </wp:positionH>
                <wp:positionV relativeFrom="page">
                  <wp:posOffset>6715125</wp:posOffset>
                </wp:positionV>
                <wp:extent cx="2705100" cy="2076450"/>
                <wp:effectExtent l="0" t="0" r="0" b="0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207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10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15"/>
                              <w:gridCol w:w="11985"/>
                            </w:tblGrid>
                            <w:tr w:rsidR="003379A4" w:rsidRPr="00E30C79" w:rsidTr="003379A4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pStyle w:val="Heading2"/>
                                    <w:spacing w:before="0"/>
                                    <w:rPr>
                                      <w:rFonts w:ascii="Open Sans" w:hAnsi="Open Sans"/>
                                      <w:color w:val="666666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</w:rPr>
                                    <w:t>Key Features</w:t>
                                  </w:r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"http://www.dawlance.com.pk/assets/images/icons/washing-machine-icon.png" \* MERGEFORMATINET </w:instrText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AB327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AB327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AB327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469F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469F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469F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63147B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63147B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63147B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991BA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991BA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991BA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9A040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9A040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9A040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C05B6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C05B6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C05B6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>INCLUDEPICTURE  "http://www.dawlance.com.pk/assets/images/icons/washing-machine-icon.png" \* MERGEFORMATINET</w:instrText>
                                  </w:r>
                                  <w:r w:rsidR="00C05B6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C05B6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C05B6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pict w14:anchorId="7218E3AE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5" type="#_x0000_t75" alt="" style="width:35.25pt;height:35.25pt">
                                        <v:imagedata r:id="rId8" r:href="rId9"/>
                                      </v:shape>
                                    </w:pict>
                                  </w:r>
                                  <w:r w:rsidR="00C05B6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9A040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991BA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63147B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469F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AB327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3379A4" w:rsidP="003379A4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pStyle w:val="NormalWeb"/>
                                    <w:spacing w:after="0"/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>I Novate – Dawlance Machine judge your clothes’ weight &amp; material and provide appropriate washing state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C05B66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0" w:history="1">
                                    <w:r w:rsidR="003379A4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1.5 Ton</w:t>
                                    </w:r>
                                  </w:hyperlink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"http://www.dawlance.com.pk/assets/images/icons/washing-machine-icon.png" \* MERGEFORMATINET </w:instrText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AB327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AB327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AB327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469F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469F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469F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63147B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63147B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63147B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991BA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991BA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991BA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9A040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9A040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9A040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C05B6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C05B6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C05B6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>INCLUDEPICTURE  "http://www.dawla</w:instrText>
                                  </w:r>
                                  <w:r w:rsidR="00C05B6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>nce.com.pk/assets/images/icons/washing-machine-icon.png" \* MERGEFORMATINET</w:instrText>
                                  </w:r>
                                  <w:r w:rsidR="00C05B6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C05B6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C05B6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pict w14:anchorId="24AA9D28">
                                      <v:shape id="_x0000_i1026" type="#_x0000_t75" alt="" style="width:35.25pt;height:35.25pt">
                                        <v:imagedata r:id="rId8" r:href="rId11"/>
                                      </v:shape>
                                    </w:pict>
                                  </w:r>
                                  <w:r w:rsidR="00C05B6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9A040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991BA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63147B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469F6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AB327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A7731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16176F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F836A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3379A4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hyperlink r:id="rId12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onventional</w:t>
                                    </w:r>
                                  </w:hyperlink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tcBorders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pStyle w:val="NormalWeb"/>
                                    <w:spacing w:after="0"/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>3D Wash Action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C05B66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3" w:history="1">
                                    <w:r w:rsidR="003379A4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63693" id="Text Box 16" o:spid="_x0000_s1030" type="#_x0000_t202" style="position:absolute;margin-left:148.5pt;margin-top:528.75pt;width:213pt;height:163.5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10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15"/>
                        <w:gridCol w:w="11985"/>
                      </w:tblGrid>
                      <w:tr w:rsidR="003379A4" w:rsidRPr="00E30C79" w:rsidTr="003379A4">
                        <w:trPr>
                          <w:gridAfter w:val="1"/>
                        </w:trPr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pStyle w:val="Heading2"/>
                              <w:spacing w:before="0"/>
                              <w:rPr>
                                <w:rFonts w:ascii="Open Sans" w:hAnsi="Open Sans"/>
                                <w:color w:val="666666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</w:rPr>
                              <w:t>Key Features</w:t>
                            </w:r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"http://www.dawlance.com.pk/assets/images/icons/washing-machine-icon.png" \* MERGEFORMATINET </w:instrText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AB327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AB327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AB327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469F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469F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469F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63147B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63147B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63147B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991BA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991BA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991BA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9A040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9A040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9A040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C05B6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C05B6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C05B6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>INCLUDEPICTURE  "http://www.dawlance.com.pk/assets/images/icons/washing-machine-icon.png" \* MERGEFORMATINET</w:instrText>
                            </w:r>
                            <w:r w:rsidR="00C05B6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C05B6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C05B6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pict w14:anchorId="7218E3AE">
                                <v:shape id="_x0000_i1025" type="#_x0000_t75" alt="" style="width:35.25pt;height:35.25pt">
                                  <v:imagedata r:id="rId8" r:href="rId14"/>
                                </v:shape>
                              </w:pict>
                            </w:r>
                            <w:r w:rsidR="00C05B6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9A040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991BA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63147B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469F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AB327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3379A4" w:rsidP="003379A4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pStyle w:val="NormalWeb"/>
                              <w:spacing w:after="0"/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>I Novate – Dawlance Machine judge your clothes’ weight &amp; material and provide appropriate washing state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C05B66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5" w:history="1">
                              <w:r w:rsidR="003379A4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1.5 Ton</w:t>
                              </w:r>
                            </w:hyperlink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"http://www.dawlance.com.pk/assets/images/icons/washing-machine-icon.png" \* MERGEFORMATINET </w:instrText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AB327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AB327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AB327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469F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469F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469F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63147B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63147B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63147B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991BA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991BA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991BA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9A040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9A040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9A040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C05B6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C05B6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C05B6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>INCLUDEPICTURE  "http://www.dawla</w:instrText>
                            </w:r>
                            <w:r w:rsidR="00C05B6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>nce.com.pk/assets/images/icons/washing-machine-icon.png" \* MERGEFORMATINET</w:instrText>
                            </w:r>
                            <w:r w:rsidR="00C05B6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C05B6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C05B6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pict w14:anchorId="24AA9D28">
                                <v:shape id="_x0000_i1026" type="#_x0000_t75" alt="" style="width:35.25pt;height:35.25pt">
                                  <v:imagedata r:id="rId8" r:href="rId16"/>
                                </v:shape>
                              </w:pict>
                            </w:r>
                            <w:r w:rsidR="00C05B6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9A040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991BA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63147B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469F6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AB327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A7731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16176F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F836A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3379A4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hyperlink r:id="rId17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onventional</w:t>
                              </w:r>
                            </w:hyperlink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tcBorders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pStyle w:val="NormalWeb"/>
                              <w:spacing w:after="0"/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>3D Wash Action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C05B66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8" w:history="1">
                              <w:r w:rsidR="003379A4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0732AD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 wp14:anchorId="1511DDF3" wp14:editId="697C730A">
                <wp:simplePos x="0" y="0"/>
                <wp:positionH relativeFrom="column">
                  <wp:posOffset>4953000</wp:posOffset>
                </wp:positionH>
                <wp:positionV relativeFrom="page">
                  <wp:posOffset>6686550</wp:posOffset>
                </wp:positionV>
                <wp:extent cx="2362200" cy="2362200"/>
                <wp:effectExtent l="0" t="0" r="0" b="0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36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86F49" w:rsidRPr="000732AD" w:rsidRDefault="008C2D7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>The</w:t>
                            </w:r>
                            <w:r w:rsidR="00520FAB"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 xml:space="preserve"> LG</w:t>
                            </w:r>
                            <w:r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 xml:space="preserve"> washing machine helps you save a huge amount of energy by washing large loads at low temperatures using its Eco Bubble™ technology. Before the normal cycle begins, the unique bubble generator starts working. 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1DDF3" id="Text Box 17" o:spid="_x0000_s1031" type="#_x0000_t202" style="position:absolute;margin-left:390pt;margin-top:526.5pt;width:186pt;height:186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C86F49" w:rsidRPr="000732AD" w:rsidRDefault="008C2D7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>The</w:t>
                      </w:r>
                      <w:r w:rsidR="00520FAB"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 xml:space="preserve"> LG</w:t>
                      </w:r>
                      <w:r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 xml:space="preserve"> washing machine helps you save a huge amount of energy by washing large loads at low temperatures using its Eco Bubble™ technology. Before the normal cycle begins, the unique bubble generator starts working. 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0560" behindDoc="0" locked="0" layoutInCell="1" allowOverlap="1" wp14:anchorId="37C32517" wp14:editId="5472C55C">
                <wp:simplePos x="0" y="0"/>
                <wp:positionH relativeFrom="margin">
                  <wp:align>right</wp:align>
                </wp:positionH>
                <wp:positionV relativeFrom="page">
                  <wp:posOffset>9201150</wp:posOffset>
                </wp:positionV>
                <wp:extent cx="1371600" cy="468630"/>
                <wp:effectExtent l="0" t="0" r="0" b="762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32517" id="Text Box 7" o:spid="_x0000_s1032" type="#_x0000_t202" style="position:absolute;margin-left:56.8pt;margin-top:724.5pt;width:108pt;height:36.9pt;z-index:251650560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520A4ABD" wp14:editId="6FE21936">
                <wp:simplePos x="0" y="0"/>
                <wp:positionH relativeFrom="column">
                  <wp:posOffset>5562600</wp:posOffset>
                </wp:positionH>
                <wp:positionV relativeFrom="page">
                  <wp:posOffset>9143375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E4E83C" id="Group 8" o:spid="_x0000_s1026" style="position:absolute;margin-left:438pt;margin-top:719.95pt;width:28.6pt;height:30.9pt;z-index:251651584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608" behindDoc="0" locked="0" layoutInCell="1" allowOverlap="1" wp14:anchorId="4FEE23AD" wp14:editId="7DDB95CF">
                <wp:simplePos x="0" y="0"/>
                <wp:positionH relativeFrom="margin">
                  <wp:align>right</wp:align>
                </wp:positionH>
                <wp:positionV relativeFrom="page">
                  <wp:posOffset>9415214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Life is easy with harvel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E23AD" id="Text Box 15" o:spid="_x0000_s1033" type="#_x0000_t202" style="position:absolute;margin-left:55.65pt;margin-top:741.35pt;width:106.85pt;height:22.9pt;z-index:251652608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Mq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Life is easy with harvel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89.85pt;margin-top:136.5pt;width:178.5pt;height:36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B66" w:rsidRDefault="00C05B66" w:rsidP="006843CF">
      <w:r>
        <w:separator/>
      </w:r>
    </w:p>
  </w:endnote>
  <w:endnote w:type="continuationSeparator" w:id="0">
    <w:p w:rsidR="00C05B66" w:rsidRDefault="00C05B66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B66" w:rsidRDefault="00C05B66" w:rsidP="006843CF">
      <w:r>
        <w:separator/>
      </w:r>
    </w:p>
  </w:footnote>
  <w:footnote w:type="continuationSeparator" w:id="0">
    <w:p w:rsidR="00C05B66" w:rsidRDefault="00C05B66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70BD0"/>
    <w:multiLevelType w:val="hybridMultilevel"/>
    <w:tmpl w:val="A3E04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E167E3"/>
    <w:multiLevelType w:val="multilevel"/>
    <w:tmpl w:val="85F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67D2D"/>
    <w:multiLevelType w:val="hybridMultilevel"/>
    <w:tmpl w:val="FD8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F28C7"/>
    <w:multiLevelType w:val="multilevel"/>
    <w:tmpl w:val="181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77BDE"/>
    <w:multiLevelType w:val="multilevel"/>
    <w:tmpl w:val="AD6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CC3BB9"/>
    <w:multiLevelType w:val="multilevel"/>
    <w:tmpl w:val="BEC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BA3392"/>
    <w:multiLevelType w:val="multilevel"/>
    <w:tmpl w:val="3F7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0719DE"/>
    <w:multiLevelType w:val="multilevel"/>
    <w:tmpl w:val="1C6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1C2E1A"/>
    <w:multiLevelType w:val="multilevel"/>
    <w:tmpl w:val="A54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F42075"/>
    <w:multiLevelType w:val="multilevel"/>
    <w:tmpl w:val="A1E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EB2E5C"/>
    <w:multiLevelType w:val="multilevel"/>
    <w:tmpl w:val="5F1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7E28B5"/>
    <w:multiLevelType w:val="multilevel"/>
    <w:tmpl w:val="A35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253CBB"/>
    <w:multiLevelType w:val="multilevel"/>
    <w:tmpl w:val="10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8B2789"/>
    <w:multiLevelType w:val="multilevel"/>
    <w:tmpl w:val="C52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14"/>
  </w:num>
  <w:num w:numId="5">
    <w:abstractNumId w:val="12"/>
  </w:num>
  <w:num w:numId="6">
    <w:abstractNumId w:val="3"/>
  </w:num>
  <w:num w:numId="7">
    <w:abstractNumId w:val="5"/>
  </w:num>
  <w:num w:numId="8">
    <w:abstractNumId w:val="13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  <w:num w:numId="13">
    <w:abstractNumId w:val="8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732AD"/>
    <w:rsid w:val="000D247E"/>
    <w:rsid w:val="00107916"/>
    <w:rsid w:val="00114C4E"/>
    <w:rsid w:val="00117A40"/>
    <w:rsid w:val="00160F34"/>
    <w:rsid w:val="0016176F"/>
    <w:rsid w:val="00194B1B"/>
    <w:rsid w:val="00197075"/>
    <w:rsid w:val="001B315B"/>
    <w:rsid w:val="001B326D"/>
    <w:rsid w:val="001E0885"/>
    <w:rsid w:val="00204919"/>
    <w:rsid w:val="00216298"/>
    <w:rsid w:val="002469F6"/>
    <w:rsid w:val="002573F0"/>
    <w:rsid w:val="002A7025"/>
    <w:rsid w:val="002B6F27"/>
    <w:rsid w:val="00317BDC"/>
    <w:rsid w:val="0032009C"/>
    <w:rsid w:val="00333C62"/>
    <w:rsid w:val="00335AA7"/>
    <w:rsid w:val="003379A4"/>
    <w:rsid w:val="00387A59"/>
    <w:rsid w:val="003A291E"/>
    <w:rsid w:val="003B7DE5"/>
    <w:rsid w:val="003E2C69"/>
    <w:rsid w:val="003F2D56"/>
    <w:rsid w:val="00405A5B"/>
    <w:rsid w:val="00405C58"/>
    <w:rsid w:val="0043717C"/>
    <w:rsid w:val="004953EC"/>
    <w:rsid w:val="004B0E30"/>
    <w:rsid w:val="004B1414"/>
    <w:rsid w:val="00520FAB"/>
    <w:rsid w:val="00523237"/>
    <w:rsid w:val="00555B54"/>
    <w:rsid w:val="0056334A"/>
    <w:rsid w:val="005702A2"/>
    <w:rsid w:val="00595839"/>
    <w:rsid w:val="005B0B27"/>
    <w:rsid w:val="005F70E4"/>
    <w:rsid w:val="00606D3B"/>
    <w:rsid w:val="0063147B"/>
    <w:rsid w:val="00652440"/>
    <w:rsid w:val="00664C07"/>
    <w:rsid w:val="006843CF"/>
    <w:rsid w:val="00687CD4"/>
    <w:rsid w:val="006A3C69"/>
    <w:rsid w:val="00745D26"/>
    <w:rsid w:val="00786D16"/>
    <w:rsid w:val="00794852"/>
    <w:rsid w:val="00795182"/>
    <w:rsid w:val="007D2AA9"/>
    <w:rsid w:val="008159EE"/>
    <w:rsid w:val="00826F69"/>
    <w:rsid w:val="0085062F"/>
    <w:rsid w:val="008A3F03"/>
    <w:rsid w:val="008C2D72"/>
    <w:rsid w:val="00904EDB"/>
    <w:rsid w:val="00971E2D"/>
    <w:rsid w:val="00991BA3"/>
    <w:rsid w:val="009A040F"/>
    <w:rsid w:val="00A77313"/>
    <w:rsid w:val="00A8400C"/>
    <w:rsid w:val="00A90158"/>
    <w:rsid w:val="00AB3279"/>
    <w:rsid w:val="00B024DE"/>
    <w:rsid w:val="00B10726"/>
    <w:rsid w:val="00BB2816"/>
    <w:rsid w:val="00BC48DA"/>
    <w:rsid w:val="00C05B66"/>
    <w:rsid w:val="00C242C8"/>
    <w:rsid w:val="00C47C64"/>
    <w:rsid w:val="00C561BF"/>
    <w:rsid w:val="00C86F49"/>
    <w:rsid w:val="00C933ED"/>
    <w:rsid w:val="00CB1C07"/>
    <w:rsid w:val="00D92B6B"/>
    <w:rsid w:val="00DC7678"/>
    <w:rsid w:val="00DC7910"/>
    <w:rsid w:val="00E30C79"/>
    <w:rsid w:val="00E60CE5"/>
    <w:rsid w:val="00E65CBA"/>
    <w:rsid w:val="00E847A9"/>
    <w:rsid w:val="00EE3DDD"/>
    <w:rsid w:val="00F8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7EAB879-7C7F-4FE2-9BB3-6E9E90137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65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59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alfatah.com.pk/air-conditioner-type/wall-mounted-split/" TargetMode="External"/><Relationship Id="rId18" Type="http://schemas.openxmlformats.org/officeDocument/2006/relationships/hyperlink" Target="https://www.alfatah.com.pk/air-conditioner-type/wall-mounted-spli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alfatah.com.pk/technology/conventional/" TargetMode="External"/><Relationship Id="rId17" Type="http://schemas.openxmlformats.org/officeDocument/2006/relationships/hyperlink" Target="https://www.alfatah.com.pk/technology/conventional/" TargetMode="External"/><Relationship Id="rId2" Type="http://schemas.openxmlformats.org/officeDocument/2006/relationships/styles" Target="styles.xml"/><Relationship Id="rId16" Type="http://schemas.openxmlformats.org/officeDocument/2006/relationships/image" Target="http://www.dawlance.com.pk/assets/images/icons/washing-machine-icon.p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://www.dawlance.com.pk/assets/images/icons/washing-machine-icon.p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lfatah.com.pk/cooling-capacity/1-5-ton/" TargetMode="External"/><Relationship Id="rId10" Type="http://schemas.openxmlformats.org/officeDocument/2006/relationships/hyperlink" Target="https://www.alfatah.com.pk/cooling-capacity/1-5-ton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://www.dawlance.com.pk/assets/images/icons/washing-machine-icon.png" TargetMode="External"/><Relationship Id="rId14" Type="http://schemas.openxmlformats.org/officeDocument/2006/relationships/image" Target="http://www.dawlance.com.pk/assets/images/icons/washing-machine-icon.p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137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196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Windows User</cp:lastModifiedBy>
  <cp:revision>56</cp:revision>
  <dcterms:created xsi:type="dcterms:W3CDTF">2018-11-19T18:01:00Z</dcterms:created>
  <dcterms:modified xsi:type="dcterms:W3CDTF">2018-11-24T18:30:00Z</dcterms:modified>
</cp:coreProperties>
</file>