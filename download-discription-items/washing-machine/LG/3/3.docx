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D9B10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391D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5630A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520FA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204919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KHJ5567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D791"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520FA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204919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KHJ5567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A27CDEC" wp14:editId="1413BF30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CDEC"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56334A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F88ECDD" wp14:editId="62F39A46">
            <wp:simplePos x="0" y="0"/>
            <wp:positionH relativeFrom="column">
              <wp:posOffset>2228850</wp:posOffset>
            </wp:positionH>
            <wp:positionV relativeFrom="page">
              <wp:posOffset>2800350</wp:posOffset>
            </wp:positionV>
            <wp:extent cx="2857500" cy="302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8" r:href="rId9"/>
                                      </v:shape>
                                    </w:pic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991BA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8" r:href="rId11"/>
                                      </v:shape>
                                    </w:pic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991BA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8" r:href="rId14"/>
                                </v:shape>
                              </w:pic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991BA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8" r:href="rId16"/>
                                </v:shape>
                              </w:pic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991BA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520FA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LG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520FA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LG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A1D50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A3" w:rsidRDefault="00991BA3" w:rsidP="006843CF">
      <w:r>
        <w:separator/>
      </w:r>
    </w:p>
  </w:endnote>
  <w:endnote w:type="continuationSeparator" w:id="0">
    <w:p w:rsidR="00991BA3" w:rsidRDefault="00991BA3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A3" w:rsidRDefault="00991BA3" w:rsidP="006843CF">
      <w:r>
        <w:separator/>
      </w:r>
    </w:p>
  </w:footnote>
  <w:footnote w:type="continuationSeparator" w:id="0">
    <w:p w:rsidR="00991BA3" w:rsidRDefault="00991BA3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04919"/>
    <w:rsid w:val="00216298"/>
    <w:rsid w:val="002469F6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0FAB"/>
    <w:rsid w:val="00523237"/>
    <w:rsid w:val="00555B54"/>
    <w:rsid w:val="0056334A"/>
    <w:rsid w:val="005702A2"/>
    <w:rsid w:val="00595839"/>
    <w:rsid w:val="005B0B27"/>
    <w:rsid w:val="005F70E4"/>
    <w:rsid w:val="00606D3B"/>
    <w:rsid w:val="0063147B"/>
    <w:rsid w:val="00652440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991BA3"/>
    <w:rsid w:val="00A77313"/>
    <w:rsid w:val="00A90158"/>
    <w:rsid w:val="00AB3279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AB879-7C7F-4FE2-9BB3-6E9E9013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6" Type="http://schemas.openxmlformats.org/officeDocument/2006/relationships/image" Target="http://www.dawlance.com.pk/assets/images/icons/washing-machine-icon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dawlance.com.pk/assets/images/icons/washing-machine-ico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fatah.com.pk/cooling-capacity/1-5-ton/" TargetMode="External"/><Relationship Id="rId10" Type="http://schemas.openxmlformats.org/officeDocument/2006/relationships/hyperlink" Target="https://www.alfatah.com.pk/cooling-capacity/1-5-t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dawlance.com.pk/assets/images/icons/washing-machine-icon.png" TargetMode="External"/><Relationship Id="rId14" Type="http://schemas.openxmlformats.org/officeDocument/2006/relationships/image" Target="http://www.dawlance.com.pk/assets/images/icons/washing-machine-icon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52</cp:revision>
  <dcterms:created xsi:type="dcterms:W3CDTF">2018-11-19T18:01:00Z</dcterms:created>
  <dcterms:modified xsi:type="dcterms:W3CDTF">2018-11-24T18:25:00Z</dcterms:modified>
</cp:coreProperties>
</file>