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3379A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FFE574E" wp14:editId="5B6858A6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197075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5C6DBA8" wp14:editId="08E5683E">
            <wp:simplePos x="0" y="0"/>
            <wp:positionH relativeFrom="column">
              <wp:posOffset>1885950</wp:posOffset>
            </wp:positionH>
            <wp:positionV relativeFrom="page">
              <wp:posOffset>2952749</wp:posOffset>
            </wp:positionV>
            <wp:extent cx="3314700" cy="3171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74" cy="31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21629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-SUPER ASIA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826F69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CHF956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21629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-SUPER ASIA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826F69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CHF956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C242C8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C242C8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C242C8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C242C8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216298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SUPER ASIA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216298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SUPER ASIA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2C8" w:rsidRDefault="00C242C8" w:rsidP="006843CF">
      <w:r>
        <w:separator/>
      </w:r>
    </w:p>
  </w:endnote>
  <w:endnote w:type="continuationSeparator" w:id="0">
    <w:p w:rsidR="00C242C8" w:rsidRDefault="00C242C8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2C8" w:rsidRDefault="00C242C8" w:rsidP="006843CF">
      <w:r>
        <w:separator/>
      </w:r>
    </w:p>
  </w:footnote>
  <w:footnote w:type="continuationSeparator" w:id="0">
    <w:p w:rsidR="00C242C8" w:rsidRDefault="00C242C8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26F69"/>
    <w:rsid w:val="0085062F"/>
    <w:rsid w:val="008A3F03"/>
    <w:rsid w:val="008C2D72"/>
    <w:rsid w:val="00904EDB"/>
    <w:rsid w:val="00971E2D"/>
    <w:rsid w:val="00A90158"/>
    <w:rsid w:val="00B024DE"/>
    <w:rsid w:val="00B10726"/>
    <w:rsid w:val="00BB2816"/>
    <w:rsid w:val="00BC48DA"/>
    <w:rsid w:val="00C242C8"/>
    <w:rsid w:val="00C47C64"/>
    <w:rsid w:val="00C86F49"/>
    <w:rsid w:val="00C933ED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32</cp:revision>
  <dcterms:created xsi:type="dcterms:W3CDTF">2018-11-19T18:01:00Z</dcterms:created>
  <dcterms:modified xsi:type="dcterms:W3CDTF">2018-11-24T12:50:00Z</dcterms:modified>
</cp:coreProperties>
</file>