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3379A4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369701B" wp14:editId="7EFE7CC5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C561BF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2AD0CF3C" wp14:editId="27AB023F">
            <wp:simplePos x="0" y="0"/>
            <wp:positionH relativeFrom="column">
              <wp:posOffset>1952625</wp:posOffset>
            </wp:positionH>
            <wp:positionV relativeFrom="page">
              <wp:posOffset>2762249</wp:posOffset>
            </wp:positionV>
            <wp:extent cx="318135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65244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5A7173B9" wp14:editId="4D717984">
                <wp:simplePos x="0" y="0"/>
                <wp:positionH relativeFrom="column">
                  <wp:posOffset>2228851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216298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-SUPER ASIA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C561BF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FGH856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75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216298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-SUPER ASIA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C561BF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FGH856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I Novate – Dawlance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DC7678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DC7678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I Novate – Dawlance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DC7678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DC7678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216298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SUPER ASIA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216298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SUPER ASIA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678" w:rsidRDefault="00DC7678" w:rsidP="006843CF">
      <w:r>
        <w:separator/>
      </w:r>
    </w:p>
  </w:endnote>
  <w:endnote w:type="continuationSeparator" w:id="0">
    <w:p w:rsidR="00DC7678" w:rsidRDefault="00DC7678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678" w:rsidRDefault="00DC7678" w:rsidP="006843CF">
      <w:r>
        <w:separator/>
      </w:r>
    </w:p>
  </w:footnote>
  <w:footnote w:type="continuationSeparator" w:id="0">
    <w:p w:rsidR="00DC7678" w:rsidRDefault="00DC7678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94B1B"/>
    <w:rsid w:val="00197075"/>
    <w:rsid w:val="001B315B"/>
    <w:rsid w:val="001B326D"/>
    <w:rsid w:val="001E0885"/>
    <w:rsid w:val="00216298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717C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26F69"/>
    <w:rsid w:val="0085062F"/>
    <w:rsid w:val="008A3F03"/>
    <w:rsid w:val="008C2D72"/>
    <w:rsid w:val="00904EDB"/>
    <w:rsid w:val="00971E2D"/>
    <w:rsid w:val="00A90158"/>
    <w:rsid w:val="00B024DE"/>
    <w:rsid w:val="00B10726"/>
    <w:rsid w:val="00BB2816"/>
    <w:rsid w:val="00BC48DA"/>
    <w:rsid w:val="00C242C8"/>
    <w:rsid w:val="00C47C64"/>
    <w:rsid w:val="00C561BF"/>
    <w:rsid w:val="00C86F49"/>
    <w:rsid w:val="00C933ED"/>
    <w:rsid w:val="00DC7678"/>
    <w:rsid w:val="00DC7910"/>
    <w:rsid w:val="00E30C79"/>
    <w:rsid w:val="00E60CE5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126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36</cp:revision>
  <dcterms:created xsi:type="dcterms:W3CDTF">2018-11-19T18:01:00Z</dcterms:created>
  <dcterms:modified xsi:type="dcterms:W3CDTF">2018-11-24T12:52:00Z</dcterms:modified>
</cp:coreProperties>
</file>