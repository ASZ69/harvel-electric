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5FCCD19E" wp14:editId="4F927AAE">
                <wp:simplePos x="0" y="0"/>
                <wp:positionH relativeFrom="column">
                  <wp:posOffset>4800600</wp:posOffset>
                </wp:positionH>
                <wp:positionV relativeFrom="page">
                  <wp:posOffset>6172200</wp:posOffset>
                </wp:positionV>
                <wp:extent cx="2362200" cy="29718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C86F49" w:rsidRDefault="00C86F49" w:rsidP="00C86F49">
                            <w:pPr>
                              <w:pStyle w:val="Heading2"/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86F49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Wash Cool, Save Energy</w:t>
                            </w:r>
                          </w:p>
                          <w:p w:rsidR="00C86F49" w:rsidRPr="00C86F49" w:rsidRDefault="00C86F49" w:rsidP="00C86F49">
                            <w:pPr>
                              <w:pStyle w:val="feature-benefitdesc"/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86F49">
                              <w:rPr>
                                <w:rFonts w:ascii="Arial" w:hAnsi="Arial" w:cs="Arial"/>
                                <w:color w:val="363636"/>
                                <w:sz w:val="22"/>
                                <w:szCs w:val="22"/>
                              </w:rPr>
                              <w:t>Save a huge amount of energy* by washing large loads at low temperatures using Eco Bubble™ technology.</w:t>
                            </w:r>
                            <w:proofErr w:type="gramEnd"/>
                            <w:r w:rsidRPr="00C86F49">
                              <w:rPr>
                                <w:rFonts w:ascii="Arial" w:hAnsi="Arial" w:cs="Arial"/>
                                <w:color w:val="363636"/>
                                <w:sz w:val="22"/>
                                <w:szCs w:val="22"/>
                              </w:rPr>
                              <w:t xml:space="preserve"> Bubbles activate detergent, so it quickly penetrates fabric and removes dirt easily – even in cool water (15 °C).</w:t>
                            </w:r>
                          </w:p>
                          <w:p w:rsidR="00107916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C86F49" w:rsidRDefault="00C86F4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8pt;margin-top:486pt;width:186pt;height:234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C86F49" w:rsidRPr="00C86F49" w:rsidRDefault="00C86F49" w:rsidP="00C86F49">
                      <w:pPr>
                        <w:pStyle w:val="Heading2"/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C86F49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Wash Cool, Save Energy</w:t>
                      </w:r>
                    </w:p>
                    <w:p w:rsidR="00C86F49" w:rsidRPr="00C86F49" w:rsidRDefault="00C86F49" w:rsidP="00C86F49">
                      <w:pPr>
                        <w:pStyle w:val="feature-benefitdesc"/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63636"/>
                          <w:sz w:val="22"/>
                          <w:szCs w:val="22"/>
                        </w:rPr>
                      </w:pPr>
                      <w:proofErr w:type="gramStart"/>
                      <w:r w:rsidRPr="00C86F49">
                        <w:rPr>
                          <w:rFonts w:ascii="Arial" w:hAnsi="Arial" w:cs="Arial"/>
                          <w:color w:val="363636"/>
                          <w:sz w:val="22"/>
                          <w:szCs w:val="22"/>
                        </w:rPr>
                        <w:t>Save a huge amount of energy* by washing large loads at low temperatures using Eco Bubble™ technology.</w:t>
                      </w:r>
                      <w:proofErr w:type="gramEnd"/>
                      <w:r w:rsidRPr="00C86F49">
                        <w:rPr>
                          <w:rFonts w:ascii="Arial" w:hAnsi="Arial" w:cs="Arial"/>
                          <w:color w:val="363636"/>
                          <w:sz w:val="22"/>
                          <w:szCs w:val="22"/>
                        </w:rPr>
                        <w:t xml:space="preserve"> Bubbles activate detergent, so it quickly penetrates fabric and removes dirt easily – even in cool water (15 °C).</w:t>
                      </w:r>
                    </w:p>
                    <w:p w:rsidR="00107916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C86F49" w:rsidRDefault="00C86F49"/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5CDD74" wp14:editId="53A86270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C7DE6C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7DD53E79" wp14:editId="78CA9559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zp+AIAAI4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4536E2A8" wp14:editId="65A20FA3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JP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s8&#10;MLEwfbkT9SM0oxTQK9BWMMFBaIX8jtEI0zDD6ts9kRSj7j2Hhl5EyziC8TnfyPlmN98QXoGpDGvI&#10;phVzPY3c+0GyfQuephHCxRqGQMNsfz6jAkZmAxPPcjtOZzNS53ur9fwfcvUL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C7&#10;brJP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153EBA6E" wp14:editId="2282DC1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5F70E4" w:rsidRDefault="004419AE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7E9E454B" wp14:editId="18D540AA">
                <wp:simplePos x="0" y="0"/>
                <wp:positionH relativeFrom="column">
                  <wp:posOffset>2114550</wp:posOffset>
                </wp:positionH>
                <wp:positionV relativeFrom="page">
                  <wp:posOffset>2114550</wp:posOffset>
                </wp:positionV>
                <wp:extent cx="5305425" cy="400050"/>
                <wp:effectExtent l="0" t="0" r="9525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4419AE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 </w:t>
                            </w:r>
                            <w:r w:rsidR="005702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ASHING MACHINE-SAMSUNG-</w:t>
                            </w:r>
                            <w:r w:rsidR="005702A2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WW80J4260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66.5pt;margin-top:166.5pt;width:417.7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4419AE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 </w:t>
                      </w:r>
                      <w:r w:rsidR="005702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</w:t>
                      </w: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ASHING MACHINE-SAMSUNG-</w:t>
                      </w:r>
                      <w:r w:rsidR="005702A2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WW80J4260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6F4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0D2A4B0" wp14:editId="7C04BAAB">
                <wp:simplePos x="0" y="0"/>
                <wp:positionH relativeFrom="column">
                  <wp:posOffset>2066925</wp:posOffset>
                </wp:positionH>
                <wp:positionV relativeFrom="page">
                  <wp:posOffset>6877049</wp:posOffset>
                </wp:positionV>
                <wp:extent cx="2514600" cy="13239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pStyle w:val="Heading3"/>
                                    <w:shd w:val="clear" w:color="auto" w:fill="FFFFFF"/>
                                    <w:spacing w:before="375" w:after="225" w:line="360" w:lineRule="atLeast"/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</w:pPr>
                                  <w:r w:rsidRPr="00F44836"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  <w:t>Specifications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A71ADF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Automatic </w:t>
                                  </w:r>
                                  <w:proofErr w:type="spellStart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>EcoBubble</w:t>
                                  </w:r>
                                  <w:proofErr w:type="spellEnd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A71ADF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  <w:r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                  8KG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0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A71ADF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62.75pt;margin-top:541.5pt;width:198pt;height:104.2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pStyle w:val="Heading3"/>
                              <w:shd w:val="clear" w:color="auto" w:fill="FFFFFF"/>
                              <w:spacing w:before="375" w:after="225" w:line="360" w:lineRule="atLeast"/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</w:pPr>
                            <w:r w:rsidRPr="00F44836"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  <w:t>Specifications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A71ADF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Automatic </w:t>
                            </w:r>
                            <w:proofErr w:type="spellStart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EcoBubble</w:t>
                            </w:r>
                            <w:proofErr w:type="spellEnd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 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A71ADF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Capacity</w:t>
                            </w:r>
                            <w:r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 xml:space="preserve">                   8KG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4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A71ADF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702A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5C7A1DF1" wp14:editId="53DB8F13">
                <wp:simplePos x="0" y="0"/>
                <wp:positionH relativeFrom="column">
                  <wp:posOffset>5019675</wp:posOffset>
                </wp:positionH>
                <wp:positionV relativeFrom="page">
                  <wp:posOffset>2581275</wp:posOffset>
                </wp:positionV>
                <wp:extent cx="1892300" cy="347662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47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702A2" w:rsidRPr="005702A2" w:rsidRDefault="005702A2" w:rsidP="005702A2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5702A2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Key Features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Wash Cool, Save Energy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Intensive Stain Removal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Beautifully elegant design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Bubble technology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EcoBubble</w:t>
                            </w:r>
                            <w:proofErr w:type="spellEnd"/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Diamond Drum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Easy Trouble-Shooting by Smart App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Chemical-Free Drum Sanitization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Quick Wash for Small Load</w:t>
                            </w:r>
                          </w:p>
                          <w:p w:rsidR="005702A2" w:rsidRPr="005702A2" w:rsidRDefault="005702A2" w:rsidP="005702A2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702A2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Gentle Fabric Care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95.25pt;margin-top:203.25pt;width:149pt;height:273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5702A2" w:rsidRPr="005702A2" w:rsidRDefault="005702A2" w:rsidP="005702A2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5702A2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Key Features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Wash Cool, Save Energy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Intensive Stain Removal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Beautifully elegant design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Bubble technology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proofErr w:type="spellStart"/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EcoBubble</w:t>
                      </w:r>
                      <w:proofErr w:type="spellEnd"/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Diamond Drum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Easy Trouble-Shooting by Smart App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Chemical-Free Drum Sanitization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Quick Wash for Small Load</w:t>
                      </w:r>
                    </w:p>
                    <w:p w:rsidR="005702A2" w:rsidRPr="005702A2" w:rsidRDefault="005702A2" w:rsidP="005702A2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5702A2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Gentle Fabric Care</w:t>
                      </w:r>
                    </w:p>
                    <w:p w:rsidR="00317BDC" w:rsidRDefault="00317BDC" w:rsidP="00317BDC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702A2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290CB4A7" wp14:editId="677B41F5">
            <wp:simplePos x="0" y="0"/>
            <wp:positionH relativeFrom="column">
              <wp:posOffset>1904365</wp:posOffset>
            </wp:positionH>
            <wp:positionV relativeFrom="page">
              <wp:posOffset>2762250</wp:posOffset>
            </wp:positionV>
            <wp:extent cx="2724785" cy="30276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bookmarkEnd w:id="0"/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ADF" w:rsidRDefault="00A71ADF" w:rsidP="006843CF">
      <w:r>
        <w:separator/>
      </w:r>
    </w:p>
  </w:endnote>
  <w:endnote w:type="continuationSeparator" w:id="0">
    <w:p w:rsidR="00A71ADF" w:rsidRDefault="00A71AD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ADF" w:rsidRDefault="00A71ADF" w:rsidP="006843CF">
      <w:r>
        <w:separator/>
      </w:r>
    </w:p>
  </w:footnote>
  <w:footnote w:type="continuationSeparator" w:id="0">
    <w:p w:rsidR="00A71ADF" w:rsidRDefault="00A71AD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107916"/>
    <w:rsid w:val="00114C4E"/>
    <w:rsid w:val="00117A40"/>
    <w:rsid w:val="00194B1B"/>
    <w:rsid w:val="001B315B"/>
    <w:rsid w:val="001B326D"/>
    <w:rsid w:val="00317BDC"/>
    <w:rsid w:val="0032009C"/>
    <w:rsid w:val="00333C62"/>
    <w:rsid w:val="00335AA7"/>
    <w:rsid w:val="00387A59"/>
    <w:rsid w:val="003A291E"/>
    <w:rsid w:val="003B7DE5"/>
    <w:rsid w:val="004419AE"/>
    <w:rsid w:val="004953EC"/>
    <w:rsid w:val="005702A2"/>
    <w:rsid w:val="00595839"/>
    <w:rsid w:val="005F70E4"/>
    <w:rsid w:val="00606D3B"/>
    <w:rsid w:val="006843CF"/>
    <w:rsid w:val="00687CD4"/>
    <w:rsid w:val="00786D16"/>
    <w:rsid w:val="00794852"/>
    <w:rsid w:val="00795182"/>
    <w:rsid w:val="008A3F03"/>
    <w:rsid w:val="00904EDB"/>
    <w:rsid w:val="00A71ADF"/>
    <w:rsid w:val="00B024DE"/>
    <w:rsid w:val="00BC48DA"/>
    <w:rsid w:val="00C47C64"/>
    <w:rsid w:val="00C86F49"/>
    <w:rsid w:val="00C933ED"/>
    <w:rsid w:val="00E30C79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fatah.com.pk/cooling-type/cool-only/" TargetMode="External"/><Relationship Id="rId13" Type="http://schemas.openxmlformats.org/officeDocument/2006/relationships/hyperlink" Target="https://www.alfatah.com.pk/cooling-capacity/1-5-ton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cooling-type/cool-onl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air-conditioner-type/wall-mounted-spl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air-conditioner-type/wall-mounted-split/" TargetMode="External"/><Relationship Id="rId10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capacity/1-5-ton/" TargetMode="External"/><Relationship Id="rId14" Type="http://schemas.openxmlformats.org/officeDocument/2006/relationships/hyperlink" Target="https://www.alfatah.com.pk/technology/conventiona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49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15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8</cp:revision>
  <dcterms:created xsi:type="dcterms:W3CDTF">2018-11-19T18:01:00Z</dcterms:created>
  <dcterms:modified xsi:type="dcterms:W3CDTF">2018-11-24T10:47:00Z</dcterms:modified>
</cp:coreProperties>
</file>