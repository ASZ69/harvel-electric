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4D1C36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4D1C36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4D1C36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971E2D" w:rsidP="004D1C36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971E2D" w:rsidP="004D1C36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4D1C36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652440" w:rsidP="004D1C36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26CAF132" wp14:editId="5293D963">
                <wp:simplePos x="0" y="0"/>
                <wp:positionH relativeFrom="column">
                  <wp:posOffset>2114550</wp:posOffset>
                </wp:positionH>
                <wp:positionV relativeFrom="page">
                  <wp:posOffset>2114550</wp:posOffset>
                </wp:positionV>
                <wp:extent cx="50482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A28AC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5702A2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ASHING MACHINE-SAMSUNG</w:t>
                            </w:r>
                            <w:r w:rsidR="0065244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WD</w:t>
                            </w:r>
                            <w:r w:rsidR="00971E2D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90</w:t>
                            </w:r>
                            <w:r w:rsidR="0065244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6U4SAGD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left:0;text-align:left;margin-left:166.5pt;margin-top:166.5pt;width:397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1A28AC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</w:t>
                      </w:r>
                      <w:r w:rsidR="005702A2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</w:t>
                      </w: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ASHING MACHINE-SAMSUNG</w:t>
                      </w:r>
                      <w:r w:rsidR="0065244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WD</w:t>
                      </w:r>
                      <w:r w:rsidR="00971E2D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90</w:t>
                      </w:r>
                      <w:r w:rsidR="0065244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6U4SAGD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4D1C36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4D1C36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4D1C36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53232307" wp14:editId="0603AC5F">
                <wp:simplePos x="0" y="0"/>
                <wp:positionH relativeFrom="column">
                  <wp:posOffset>5019675</wp:posOffset>
                </wp:positionH>
                <wp:positionV relativeFrom="page">
                  <wp:posOffset>2581275</wp:posOffset>
                </wp:positionV>
                <wp:extent cx="1892300" cy="31623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2440" w:rsidRPr="00652440" w:rsidRDefault="00652440" w:rsidP="00652440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52440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652440" w:rsidRPr="00652440" w:rsidRDefault="00652440" w:rsidP="00652440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652440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A cool way to clean your clothes</w:t>
                            </w:r>
                          </w:p>
                          <w:p w:rsidR="00652440" w:rsidRPr="00652440" w:rsidRDefault="00652440" w:rsidP="00652440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652440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Smaller Holes for Better Fabric Care</w:t>
                            </w:r>
                          </w:p>
                          <w:p w:rsidR="00652440" w:rsidRPr="00652440" w:rsidRDefault="00652440" w:rsidP="00652440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652440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 xml:space="preserve">Select your </w:t>
                            </w:r>
                            <w:proofErr w:type="spellStart"/>
                            <w:r w:rsidRPr="00652440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favourite</w:t>
                            </w:r>
                            <w:proofErr w:type="spellEnd"/>
                            <w:r w:rsidRPr="00652440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 xml:space="preserve"> settings with one touch</w:t>
                            </w:r>
                          </w:p>
                          <w:p w:rsidR="00652440" w:rsidRPr="00652440" w:rsidRDefault="00652440" w:rsidP="00652440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652440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Cycle through your laundry quicker</w:t>
                            </w:r>
                          </w:p>
                          <w:p w:rsidR="00652440" w:rsidRPr="00652440" w:rsidRDefault="00652440" w:rsidP="00652440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652440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Durable and less energy</w:t>
                            </w:r>
                          </w:p>
                          <w:p w:rsidR="00317BDC" w:rsidRPr="00971E2D" w:rsidRDefault="00317BDC" w:rsidP="00971E2D">
                            <w:pPr>
                              <w:widowControl w:val="0"/>
                              <w:spacing w:line="280" w:lineRule="exact"/>
                              <w:ind w:left="360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95.25pt;margin-top:203.25pt;width:149pt;height:249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652440" w:rsidRPr="00652440" w:rsidRDefault="00652440" w:rsidP="00652440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652440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652440" w:rsidRPr="00652440" w:rsidRDefault="00652440" w:rsidP="00652440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652440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A cool way to clean your clothes</w:t>
                      </w:r>
                    </w:p>
                    <w:p w:rsidR="00652440" w:rsidRPr="00652440" w:rsidRDefault="00652440" w:rsidP="00652440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652440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Smaller Holes for Better Fabric Care</w:t>
                      </w:r>
                    </w:p>
                    <w:p w:rsidR="00652440" w:rsidRPr="00652440" w:rsidRDefault="00652440" w:rsidP="00652440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652440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 xml:space="preserve">Select your </w:t>
                      </w:r>
                      <w:proofErr w:type="spellStart"/>
                      <w:r w:rsidRPr="00652440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favourite</w:t>
                      </w:r>
                      <w:proofErr w:type="spellEnd"/>
                      <w:r w:rsidRPr="00652440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 xml:space="preserve"> settings with one touch</w:t>
                      </w:r>
                    </w:p>
                    <w:p w:rsidR="00652440" w:rsidRPr="00652440" w:rsidRDefault="00652440" w:rsidP="00652440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652440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Cycle through your laundry quicker</w:t>
                      </w:r>
                    </w:p>
                    <w:p w:rsidR="00652440" w:rsidRPr="00652440" w:rsidRDefault="00652440" w:rsidP="00652440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652440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Durable and less energy</w:t>
                      </w:r>
                    </w:p>
                    <w:p w:rsidR="00317BDC" w:rsidRPr="00971E2D" w:rsidRDefault="00317BDC" w:rsidP="00971E2D">
                      <w:pPr>
                        <w:widowControl w:val="0"/>
                        <w:spacing w:line="280" w:lineRule="exact"/>
                        <w:ind w:left="360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4D1C36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4D1C36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</w:t>
      </w:r>
    </w:p>
    <w:p w:rsidR="00971E2D" w:rsidRPr="00971E2D" w:rsidRDefault="00971E2D" w:rsidP="004D1C36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38827B81" wp14:editId="00C8E606">
            <wp:simplePos x="0" y="0"/>
            <wp:positionH relativeFrom="column">
              <wp:posOffset>1924050</wp:posOffset>
            </wp:positionH>
            <wp:positionV relativeFrom="page">
              <wp:posOffset>3200400</wp:posOffset>
            </wp:positionV>
            <wp:extent cx="3048000" cy="3124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653" cy="312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Smartphone App</w:t>
      </w:r>
    </w:p>
    <w:bookmarkStart w:id="0" w:name="_GoBack"/>
    <w:bookmarkEnd w:id="0"/>
    <w:p w:rsidR="005F70E4" w:rsidRDefault="000732AD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5F08BBBB" wp14:editId="6D16DE0E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32AD" w:rsidRPr="000732AD" w:rsidRDefault="000732AD" w:rsidP="000732AD">
                            <w:pPr>
                              <w:rPr>
                                <w:rFonts w:ascii="Arial" w:hAnsi="Arial" w:cs="Arial"/>
                                <w:color w:val="292929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732AD">
                              <w:rPr>
                                <w:rFonts w:ascii="Arial" w:hAnsi="Arial" w:cs="Arial"/>
                                <w:color w:val="292929"/>
                                <w:kern w:val="0"/>
                                <w:sz w:val="24"/>
                                <w:szCs w:val="24"/>
                              </w:rPr>
                              <w:t>A washing machine that features a full-width door, with a Metal Double Hinge that opens wider, so it’s significantly easier to load and unload clothes.</w:t>
                            </w:r>
                            <w:proofErr w:type="gramEnd"/>
                            <w:r w:rsidRPr="000732AD">
                              <w:rPr>
                                <w:rFonts w:ascii="Arial" w:hAnsi="Arial" w:cs="Arial"/>
                                <w:color w:val="292929"/>
                                <w:kern w:val="0"/>
                                <w:sz w:val="24"/>
                                <w:szCs w:val="24"/>
                              </w:rPr>
                              <w:t xml:space="preserve"> Its minimal frame allows it to fit perfectly within a modern style living space. Especially as its translucent Crystal Blue, created with Samsung’s unique Crystal Gloss design, refracts light to create a delightful spectrum of </w:t>
                            </w:r>
                            <w:proofErr w:type="spellStart"/>
                            <w:r w:rsidRPr="000732AD">
                              <w:rPr>
                                <w:rFonts w:ascii="Arial" w:hAnsi="Arial" w:cs="Arial"/>
                                <w:color w:val="292929"/>
                                <w:kern w:val="0"/>
                                <w:sz w:val="24"/>
                                <w:szCs w:val="24"/>
                              </w:rPr>
                              <w:t>colours</w:t>
                            </w:r>
                            <w:proofErr w:type="spellEnd"/>
                            <w:r w:rsidRPr="000732AD">
                              <w:rPr>
                                <w:rFonts w:ascii="Arial" w:hAnsi="Arial" w:cs="Arial"/>
                                <w:color w:val="292929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07916" w:rsidRPr="000732AD" w:rsidRDefault="0010791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24"/>
                                <w:szCs w:val="24"/>
                              </w:rPr>
                            </w:pPr>
                          </w:p>
                          <w:p w:rsidR="00C86F49" w:rsidRPr="000732AD" w:rsidRDefault="00C86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ax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nl47umdqB6hG6WAXoG+giEOm0bI7xgNMBBTrL4diKQYte85dPQsmscRTNCpIKfCbioQXgJUijWw&#10;abeZHqfuoZds34ClcYZwsYYpUDPbn2ZcjF5BREaAoWdjOw1oM1WnstV6/htZ/QI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rQd2s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0732AD" w:rsidRPr="000732AD" w:rsidRDefault="000732AD" w:rsidP="000732AD">
                      <w:pPr>
                        <w:rPr>
                          <w:rFonts w:ascii="Arial" w:hAnsi="Arial" w:cs="Arial"/>
                          <w:color w:val="292929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0732AD">
                        <w:rPr>
                          <w:rFonts w:ascii="Arial" w:hAnsi="Arial" w:cs="Arial"/>
                          <w:color w:val="292929"/>
                          <w:kern w:val="0"/>
                          <w:sz w:val="24"/>
                          <w:szCs w:val="24"/>
                        </w:rPr>
                        <w:t>A washing machine that features a full-width door, with a Metal Double Hinge that opens wider, so it’s significantly easier to load and unload clothes.</w:t>
                      </w:r>
                      <w:proofErr w:type="gramEnd"/>
                      <w:r w:rsidRPr="000732AD">
                        <w:rPr>
                          <w:rFonts w:ascii="Arial" w:hAnsi="Arial" w:cs="Arial"/>
                          <w:color w:val="292929"/>
                          <w:kern w:val="0"/>
                          <w:sz w:val="24"/>
                          <w:szCs w:val="24"/>
                        </w:rPr>
                        <w:t xml:space="preserve"> Its minimal frame allows it to fit perfectly within a modern style living space. Especially as its translucent Crystal Blue, created with Samsung’s unique Crystal Gloss design, refracts light to create a delightful spectrum of </w:t>
                      </w:r>
                      <w:proofErr w:type="spellStart"/>
                      <w:r w:rsidRPr="000732AD">
                        <w:rPr>
                          <w:rFonts w:ascii="Arial" w:hAnsi="Arial" w:cs="Arial"/>
                          <w:color w:val="292929"/>
                          <w:kern w:val="0"/>
                          <w:sz w:val="24"/>
                          <w:szCs w:val="24"/>
                        </w:rPr>
                        <w:t>colours</w:t>
                      </w:r>
                      <w:proofErr w:type="spellEnd"/>
                      <w:r w:rsidRPr="000732AD">
                        <w:rPr>
                          <w:rFonts w:ascii="Arial" w:hAnsi="Arial" w:cs="Arial"/>
                          <w:color w:val="292929"/>
                          <w:kern w:val="0"/>
                          <w:sz w:val="24"/>
                          <w:szCs w:val="24"/>
                        </w:rPr>
                        <w:t>.</w:t>
                      </w:r>
                    </w:p>
                    <w:p w:rsidR="00107916" w:rsidRPr="000732AD" w:rsidRDefault="0010791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24"/>
                          <w:szCs w:val="24"/>
                        </w:rPr>
                      </w:pPr>
                    </w:p>
                    <w:p w:rsidR="00C86F49" w:rsidRPr="000732AD" w:rsidRDefault="00C86F4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86F4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2E2F8E9E" wp14:editId="717F1C43">
                <wp:simplePos x="0" y="0"/>
                <wp:positionH relativeFrom="column">
                  <wp:posOffset>2066925</wp:posOffset>
                </wp:positionH>
                <wp:positionV relativeFrom="page">
                  <wp:posOffset>6877049</wp:posOffset>
                </wp:positionV>
                <wp:extent cx="2514600" cy="13239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pStyle w:val="Heading3"/>
                                    <w:shd w:val="clear" w:color="auto" w:fill="FFFFFF"/>
                                    <w:spacing w:before="375" w:after="225" w:line="360" w:lineRule="atLeast"/>
                                    <w:rPr>
                                      <w:rFonts w:ascii="Roboto Condensed" w:hAnsi="Roboto Condensed"/>
                                      <w:b w:val="0"/>
                                      <w:bCs w:val="0"/>
                                      <w:color w:val="2C2D30"/>
                                    </w:rPr>
                                  </w:pPr>
                                  <w:r w:rsidRPr="00F44836">
                                    <w:rPr>
                                      <w:rFonts w:ascii="Roboto Condensed" w:hAnsi="Roboto Condensed"/>
                                      <w:b w:val="0"/>
                                      <w:bCs w:val="0"/>
                                      <w:color w:val="2C2D30"/>
                                    </w:rPr>
                                    <w:t>Specifications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5702A2" w:rsidP="00E30C79">
                                  <w:pP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70 kg</w:t>
                                  </w:r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2C7D0B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Cool Only</w:t>
                                    </w:r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Automatic </w:t>
                                  </w:r>
                                  <w:proofErr w:type="spellStart"/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>EcoBubble</w:t>
                                  </w:r>
                                  <w:proofErr w:type="spellEnd"/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 Technology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2C7D0B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Capacity</w:t>
                                  </w:r>
                                  <w:r w:rsidR="000732AD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                   </w:t>
                                  </w:r>
                                  <w:r w:rsidR="00757B83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5702A2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2C7D0B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margin-left:162.75pt;margin-top:541.5pt;width:198pt;height:104.2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2h/A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pStyle w:val="Heading3"/>
                              <w:shd w:val="clear" w:color="auto" w:fill="FFFFFF"/>
                              <w:spacing w:before="375" w:after="225" w:line="360" w:lineRule="atLeast"/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</w:pPr>
                            <w:r w:rsidRPr="00F44836"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  <w:t>Specifications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5702A2" w:rsidP="00E30C79">
                            <w:pP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70 kg</w:t>
                            </w:r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2C7D0B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Cool Only</w:t>
                              </w:r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 xml:space="preserve">Automatic </w:t>
                            </w:r>
                            <w:proofErr w:type="spellStart"/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>EcoBubble</w:t>
                            </w:r>
                            <w:proofErr w:type="spellEnd"/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 xml:space="preserve"> Technology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2C7D0B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Capacity</w:t>
                            </w:r>
                            <w:r w:rsidR="000732AD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 xml:space="preserve">                   </w:t>
                            </w:r>
                            <w:r w:rsidR="00757B83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8</w:t>
                            </w:r>
                            <w:r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5702A2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2C7D0B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D0B" w:rsidRDefault="002C7D0B" w:rsidP="006843CF">
      <w:r>
        <w:separator/>
      </w:r>
    </w:p>
  </w:endnote>
  <w:endnote w:type="continuationSeparator" w:id="0">
    <w:p w:rsidR="002C7D0B" w:rsidRDefault="002C7D0B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D0B" w:rsidRDefault="002C7D0B" w:rsidP="006843CF">
      <w:r>
        <w:separator/>
      </w:r>
    </w:p>
  </w:footnote>
  <w:footnote w:type="continuationSeparator" w:id="0">
    <w:p w:rsidR="002C7D0B" w:rsidRDefault="002C7D0B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A28AC"/>
    <w:rsid w:val="001B315B"/>
    <w:rsid w:val="001B326D"/>
    <w:rsid w:val="002C7D0B"/>
    <w:rsid w:val="00317BDC"/>
    <w:rsid w:val="0032009C"/>
    <w:rsid w:val="00333C62"/>
    <w:rsid w:val="00335AA7"/>
    <w:rsid w:val="00387A59"/>
    <w:rsid w:val="003A291E"/>
    <w:rsid w:val="003B7DE5"/>
    <w:rsid w:val="004953EC"/>
    <w:rsid w:val="004D1C36"/>
    <w:rsid w:val="005702A2"/>
    <w:rsid w:val="00595839"/>
    <w:rsid w:val="005F70E4"/>
    <w:rsid w:val="00606D3B"/>
    <w:rsid w:val="00652440"/>
    <w:rsid w:val="006843CF"/>
    <w:rsid w:val="00687CD4"/>
    <w:rsid w:val="006A3C69"/>
    <w:rsid w:val="00757B83"/>
    <w:rsid w:val="00786D16"/>
    <w:rsid w:val="00794852"/>
    <w:rsid w:val="00795182"/>
    <w:rsid w:val="008159EE"/>
    <w:rsid w:val="008A3F03"/>
    <w:rsid w:val="00904EDB"/>
    <w:rsid w:val="0096199B"/>
    <w:rsid w:val="00971E2D"/>
    <w:rsid w:val="00B024DE"/>
    <w:rsid w:val="00BB2816"/>
    <w:rsid w:val="00BC48DA"/>
    <w:rsid w:val="00C47C64"/>
    <w:rsid w:val="00C86F49"/>
    <w:rsid w:val="00C933ED"/>
    <w:rsid w:val="00D40661"/>
    <w:rsid w:val="00E30C79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semiHidden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semiHidden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cooling-type/cool-only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cooling-capacity/1-5-t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cooling-type/cool-only/" TargetMode="External"/><Relationship Id="rId14" Type="http://schemas.openxmlformats.org/officeDocument/2006/relationships/hyperlink" Target="https://www.alfatah.com.pk/cooling-capacity/1-5-t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84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197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16</cp:revision>
  <dcterms:created xsi:type="dcterms:W3CDTF">2018-11-19T18:01:00Z</dcterms:created>
  <dcterms:modified xsi:type="dcterms:W3CDTF">2018-11-24T10:51:00Z</dcterms:modified>
</cp:coreProperties>
</file>