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B4D7E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B4D7E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B4D7E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8B4D7E" w:rsidP="008B4D7E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49A82BCE" wp14:editId="53A55C52">
                <wp:simplePos x="0" y="0"/>
                <wp:positionH relativeFrom="column">
                  <wp:posOffset>2114550</wp:posOffset>
                </wp:positionH>
                <wp:positionV relativeFrom="page">
                  <wp:posOffset>2114550</wp:posOffset>
                </wp:positionV>
                <wp:extent cx="50482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8B4D7E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5702A2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-SAMSUNG</w:t>
                            </w:r>
                            <w:r w:rsidR="00652440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WD</w:t>
                            </w:r>
                            <w:r w:rsidR="00971E2D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90</w:t>
                            </w:r>
                            <w:r w:rsidR="00652440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6U4SAGD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166.5pt;margin-top:166.5pt;width:397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8B4D7E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</w:t>
                      </w:r>
                      <w:r w:rsidR="005702A2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-SAMSUNG</w:t>
                      </w:r>
                      <w:r w:rsidR="00652440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WD</w:t>
                      </w:r>
                      <w:r w:rsidR="00971E2D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90</w:t>
                      </w:r>
                      <w:r w:rsidR="00652440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6U4SAGD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971E2D" w:rsidP="008B4D7E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B4D7E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  <w:bookmarkStart w:id="0" w:name="_GoBack"/>
      <w:bookmarkEnd w:id="0"/>
    </w:p>
    <w:p w:rsidR="00971E2D" w:rsidRPr="00971E2D" w:rsidRDefault="00971E2D" w:rsidP="008B4D7E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B4D7E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B4D7E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B4D7E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35D6D33F" wp14:editId="0D72F15B">
                <wp:simplePos x="0" y="0"/>
                <wp:positionH relativeFrom="column">
                  <wp:posOffset>5314949</wp:posOffset>
                </wp:positionH>
                <wp:positionV relativeFrom="page">
                  <wp:posOffset>2581275</wp:posOffset>
                </wp:positionV>
                <wp:extent cx="1597025" cy="3162300"/>
                <wp:effectExtent l="0" t="0" r="3175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55B54" w:rsidRPr="00555B54" w:rsidRDefault="00555B54" w:rsidP="00555B5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555B5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555B54" w:rsidRPr="00555B54" w:rsidRDefault="00555B54" w:rsidP="00555B54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55B5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Active dual wash function</w:t>
                            </w:r>
                          </w:p>
                          <w:p w:rsidR="00555B54" w:rsidRPr="00555B54" w:rsidRDefault="00555B54" w:rsidP="00555B54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55B5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Water jet function</w:t>
                            </w:r>
                          </w:p>
                          <w:p w:rsidR="00555B54" w:rsidRPr="00555B54" w:rsidRDefault="00555B54" w:rsidP="00555B54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55B5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Wobble technology</w:t>
                            </w:r>
                          </w:p>
                          <w:p w:rsidR="00555B54" w:rsidRPr="00555B54" w:rsidRDefault="00555B54" w:rsidP="00555B54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55B5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Magic detergent dispenser</w:t>
                            </w:r>
                          </w:p>
                          <w:p w:rsidR="00555B54" w:rsidRPr="00555B54" w:rsidRDefault="00555B54" w:rsidP="00555B54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55B5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Smart service check</w:t>
                            </w:r>
                          </w:p>
                          <w:p w:rsidR="00555B54" w:rsidRPr="00555B54" w:rsidRDefault="00555B54" w:rsidP="00555B54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55B5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Automatic restart function</w:t>
                            </w:r>
                          </w:p>
                          <w:p w:rsidR="00555B54" w:rsidRPr="00555B54" w:rsidRDefault="00555B54" w:rsidP="00555B54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55B5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Diamond drum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418.5pt;margin-top:203.25pt;width:125.75pt;height:249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555B54" w:rsidRPr="00555B54" w:rsidRDefault="00555B54" w:rsidP="00555B5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555B5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555B54" w:rsidRPr="00555B54" w:rsidRDefault="00555B54" w:rsidP="00555B54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555B5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Active dual wash function</w:t>
                      </w:r>
                    </w:p>
                    <w:p w:rsidR="00555B54" w:rsidRPr="00555B54" w:rsidRDefault="00555B54" w:rsidP="00555B54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555B5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Water jet function</w:t>
                      </w:r>
                    </w:p>
                    <w:p w:rsidR="00555B54" w:rsidRPr="00555B54" w:rsidRDefault="00555B54" w:rsidP="00555B54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555B5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Wobble technology</w:t>
                      </w:r>
                    </w:p>
                    <w:p w:rsidR="00555B54" w:rsidRPr="00555B54" w:rsidRDefault="00555B54" w:rsidP="00555B54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555B5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Magic detergent dispenser</w:t>
                      </w:r>
                    </w:p>
                    <w:p w:rsidR="00555B54" w:rsidRPr="00555B54" w:rsidRDefault="00555B54" w:rsidP="00555B54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555B5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Smart service check</w:t>
                      </w:r>
                    </w:p>
                    <w:p w:rsidR="00555B54" w:rsidRPr="00555B54" w:rsidRDefault="00555B54" w:rsidP="00555B54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555B5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Automatic restart function</w:t>
                      </w:r>
                    </w:p>
                    <w:p w:rsidR="00555B54" w:rsidRPr="00555B54" w:rsidRDefault="00555B54" w:rsidP="00555B54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555B5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Diamond drum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555B54" w:rsidP="008B4D7E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15F09876" wp14:editId="4A15B338">
            <wp:simplePos x="0" y="0"/>
            <wp:positionH relativeFrom="column">
              <wp:posOffset>2066925</wp:posOffset>
            </wp:positionH>
            <wp:positionV relativeFrom="page">
              <wp:posOffset>2847975</wp:posOffset>
            </wp:positionV>
            <wp:extent cx="2567940" cy="3076575"/>
            <wp:effectExtent l="0" t="0" r="381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B4D7E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</w:t>
      </w:r>
    </w:p>
    <w:p w:rsidR="00971E2D" w:rsidRPr="00971E2D" w:rsidRDefault="00971E2D" w:rsidP="008B4D7E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Smartphone App</w:t>
      </w:r>
    </w:p>
    <w:p w:rsidR="005F70E4" w:rsidRDefault="000732AD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5F08BBBB" wp14:editId="6D16DE0E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 Samsung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ax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nl47umdqB6hG6WAXoG+giEOm0bI7xgNMBBTrL4diKQYte85dPQsmscRTNCpIKfCbioQXgJUijWw&#10;abeZHqfuoZds34ClcYZwsYYpUDPbn2ZcjF5BREaAoWdjOw1oM1WnstV6/htZ/QI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rQd2s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 Samsung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6F4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2E2F8E9E" wp14:editId="717F1C43">
                <wp:simplePos x="0" y="0"/>
                <wp:positionH relativeFrom="column">
                  <wp:posOffset>2066925</wp:posOffset>
                </wp:positionH>
                <wp:positionV relativeFrom="page">
                  <wp:posOffset>6877049</wp:posOffset>
                </wp:positionV>
                <wp:extent cx="2514600" cy="1323975"/>
                <wp:effectExtent l="0" t="0" r="0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pStyle w:val="Heading3"/>
                                    <w:shd w:val="clear" w:color="auto" w:fill="FFFFFF"/>
                                    <w:spacing w:before="375" w:after="225" w:line="360" w:lineRule="atLeast"/>
                                    <w:rPr>
                                      <w:rFonts w:ascii="Roboto Condensed" w:hAnsi="Roboto Condensed"/>
                                      <w:b w:val="0"/>
                                      <w:bCs w:val="0"/>
                                      <w:color w:val="2C2D30"/>
                                    </w:rPr>
                                  </w:pPr>
                                  <w:r w:rsidRPr="00F44836">
                                    <w:rPr>
                                      <w:rFonts w:ascii="Roboto Condensed" w:hAnsi="Roboto Condensed"/>
                                      <w:b w:val="0"/>
                                      <w:bCs w:val="0"/>
                                      <w:color w:val="2C2D30"/>
                                    </w:rPr>
                                    <w:t>Specifications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5702A2" w:rsidP="00E30C79">
                                  <w:pPr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70 kg</w:t>
                                  </w:r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  <w:r w:rsidRPr="00F44836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1B75D9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5702A2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Cool Only</w:t>
                                    </w:r>
                                  </w:hyperlink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  <w:r w:rsidRPr="00F44836"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Automatic </w:t>
                                  </w:r>
                                  <w:proofErr w:type="spellStart"/>
                                  <w:r w:rsidRPr="00F44836"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  <w:t>EcoBubble</w:t>
                                  </w:r>
                                  <w:proofErr w:type="spellEnd"/>
                                  <w:r w:rsidRPr="00F44836"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 Technology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1B75D9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5702A2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  <w:r w:rsidRPr="00F44836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Capacity</w:t>
                                  </w:r>
                                  <w:r w:rsidR="000732AD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                  </w:t>
                                  </w:r>
                                  <w:r w:rsidR="00555B54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17</w:t>
                                  </w:r>
                                  <w:r w:rsidR="000732AD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5702A2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1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1B75D9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5702A2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62.75pt;margin-top:541.5pt;width:198pt;height:104.2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pStyle w:val="Heading3"/>
                              <w:shd w:val="clear" w:color="auto" w:fill="FFFFFF"/>
                              <w:spacing w:before="375" w:after="225" w:line="360" w:lineRule="atLeast"/>
                              <w:rPr>
                                <w:rFonts w:ascii="Roboto Condensed" w:hAnsi="Roboto Condensed"/>
                                <w:b w:val="0"/>
                                <w:bCs w:val="0"/>
                                <w:color w:val="2C2D30"/>
                              </w:rPr>
                            </w:pPr>
                            <w:r w:rsidRPr="00F44836">
                              <w:rPr>
                                <w:rFonts w:ascii="Roboto Condensed" w:hAnsi="Roboto Condensed"/>
                                <w:b w:val="0"/>
                                <w:bCs w:val="0"/>
                                <w:color w:val="2C2D30"/>
                              </w:rPr>
                              <w:t>Specifications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5702A2" w:rsidP="00E30C79">
                            <w:pPr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70 kg</w:t>
                            </w:r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</w:pPr>
                            <w:r w:rsidRPr="00F44836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1B75D9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5702A2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Cool Only</w:t>
                              </w:r>
                            </w:hyperlink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  <w:r w:rsidRPr="00F44836"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 xml:space="preserve">Automatic </w:t>
                            </w:r>
                            <w:proofErr w:type="spellStart"/>
                            <w:r w:rsidRPr="00F44836"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>EcoBubble</w:t>
                            </w:r>
                            <w:proofErr w:type="spellEnd"/>
                            <w:r w:rsidRPr="00F44836"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 xml:space="preserve"> Technology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1B75D9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5702A2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</w:pPr>
                            <w:r w:rsidRPr="00F44836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Capacity</w:t>
                            </w:r>
                            <w:r w:rsidR="000732AD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 xml:space="preserve">                  </w:t>
                            </w:r>
                            <w:r w:rsidR="00555B54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17</w:t>
                            </w:r>
                            <w:r w:rsidR="000732AD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5702A2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5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1B75D9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5702A2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5D9" w:rsidRDefault="001B75D9" w:rsidP="006843CF">
      <w:r>
        <w:separator/>
      </w:r>
    </w:p>
  </w:endnote>
  <w:endnote w:type="continuationSeparator" w:id="0">
    <w:p w:rsidR="001B75D9" w:rsidRDefault="001B75D9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5D9" w:rsidRDefault="001B75D9" w:rsidP="006843CF">
      <w:r>
        <w:separator/>
      </w:r>
    </w:p>
  </w:footnote>
  <w:footnote w:type="continuationSeparator" w:id="0">
    <w:p w:rsidR="001B75D9" w:rsidRDefault="001B75D9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2"/>
  </w:num>
  <w:num w:numId="5">
    <w:abstractNumId w:val="10"/>
  </w:num>
  <w:num w:numId="6">
    <w:abstractNumId w:val="3"/>
  </w:num>
  <w:num w:numId="7">
    <w:abstractNumId w:val="4"/>
  </w:num>
  <w:num w:numId="8">
    <w:abstractNumId w:val="11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94B1B"/>
    <w:rsid w:val="001B315B"/>
    <w:rsid w:val="001B326D"/>
    <w:rsid w:val="001B75D9"/>
    <w:rsid w:val="00317BDC"/>
    <w:rsid w:val="0032009C"/>
    <w:rsid w:val="00333C62"/>
    <w:rsid w:val="00335AA7"/>
    <w:rsid w:val="00387A59"/>
    <w:rsid w:val="003A291E"/>
    <w:rsid w:val="003B7DE5"/>
    <w:rsid w:val="00405C58"/>
    <w:rsid w:val="004953EC"/>
    <w:rsid w:val="00555B54"/>
    <w:rsid w:val="005702A2"/>
    <w:rsid w:val="00595839"/>
    <w:rsid w:val="005F70E4"/>
    <w:rsid w:val="00606D3B"/>
    <w:rsid w:val="00652440"/>
    <w:rsid w:val="006843CF"/>
    <w:rsid w:val="00687CD4"/>
    <w:rsid w:val="006A3C69"/>
    <w:rsid w:val="00786D16"/>
    <w:rsid w:val="00794852"/>
    <w:rsid w:val="00795182"/>
    <w:rsid w:val="008159EE"/>
    <w:rsid w:val="008A3F03"/>
    <w:rsid w:val="008B4D7E"/>
    <w:rsid w:val="008C2D72"/>
    <w:rsid w:val="00904EDB"/>
    <w:rsid w:val="00971E2D"/>
    <w:rsid w:val="00B024DE"/>
    <w:rsid w:val="00B10726"/>
    <w:rsid w:val="00BB2816"/>
    <w:rsid w:val="00BC48DA"/>
    <w:rsid w:val="00C47C64"/>
    <w:rsid w:val="00C86F49"/>
    <w:rsid w:val="00C933ED"/>
    <w:rsid w:val="00E30C79"/>
    <w:rsid w:val="00E65CBA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semiHidden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semiHidden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cooling-type/cool-only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air-conditioner-type/wall-mounted-spli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conventio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cooling-capacity/1-5-t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cooling-type/cool-only/" TargetMode="External"/><Relationship Id="rId14" Type="http://schemas.openxmlformats.org/officeDocument/2006/relationships/hyperlink" Target="https://www.alfatah.com.pk/cooling-capacity/1-5-t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90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197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16</cp:revision>
  <dcterms:created xsi:type="dcterms:W3CDTF">2018-11-19T18:01:00Z</dcterms:created>
  <dcterms:modified xsi:type="dcterms:W3CDTF">2018-11-24T10:51:00Z</dcterms:modified>
</cp:coreProperties>
</file>