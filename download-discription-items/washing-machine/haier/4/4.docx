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EE3DD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4C8CD791" wp14:editId="5236AF5D">
                <wp:simplePos x="0" y="0"/>
                <wp:positionH relativeFrom="column">
                  <wp:posOffset>2838450</wp:posOffset>
                </wp:positionH>
                <wp:positionV relativeFrom="page">
                  <wp:posOffset>2114550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 w:rsidR="00EE3DDD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-HAIER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3F2D56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MHF95D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23.5pt;margin-top:166.5pt;width:388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 w:rsidR="00EE3DDD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-HAIER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3F2D56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MHF95D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D92B6B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43031997" wp14:editId="68F98BCC">
            <wp:simplePos x="0" y="0"/>
            <wp:positionH relativeFrom="column">
              <wp:posOffset>2085590</wp:posOffset>
            </wp:positionH>
            <wp:positionV relativeFrom="page">
              <wp:posOffset>2438400</wp:posOffset>
            </wp:positionV>
            <wp:extent cx="3119673" cy="3662226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673" cy="366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9A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605D2111" wp14:editId="6FCA67F5">
                <wp:simplePos x="0" y="0"/>
                <wp:positionH relativeFrom="column">
                  <wp:posOffset>5314950</wp:posOffset>
                </wp:positionH>
                <wp:positionV relativeFrom="page">
                  <wp:posOffset>2438399</wp:posOffset>
                </wp:positionV>
                <wp:extent cx="1597025" cy="3781425"/>
                <wp:effectExtent l="0" t="0" r="317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78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9A4" w:rsidRPr="003379A4" w:rsidRDefault="003379A4" w:rsidP="003379A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379A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One touch operation ease of use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Power resumption memory, which saves time and energy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Supersonic technology for greater washing effect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Customized wash option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2 steps clean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safety lock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Digital control technology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418.5pt;margin-top:192pt;width:125.75pt;height:297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" filled="f" fillcolor="#fffffe" stroked="f" strokecolor="#212120" insetpen="t">
                <v:textbox inset="2.88pt,2.88pt,2.88pt,2.88pt">
                  <w:txbxContent>
                    <w:p w:rsidR="003379A4" w:rsidRPr="003379A4" w:rsidRDefault="003379A4" w:rsidP="003379A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3379A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One touch operation ease of use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Power resumption memory, which saves time and energy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Supersonic technology for greater washing effect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Customized wash option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2 steps clean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safety lock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Digital control technology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3379A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6715125</wp:posOffset>
                </wp:positionV>
                <wp:extent cx="2705100" cy="20764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3379A4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Heading2"/>
                                    <w:spacing w:before="0"/>
                                    <w:rPr>
                                      <w:rFonts w:ascii="Open Sans" w:hAnsi="Open Sans"/>
                                      <w:color w:val="666666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</w:instrTex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-machine-icon.png" \* MERGEFORMATINET</w:instrTex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7218E3AE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alt="" style="width:35.25pt;height:35.25pt">
                                        <v:imagedata r:id="rId9" r:href="rId10"/>
                                      </v:shape>
                                    </w:pic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3379A4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I Novate – Dawlance Machine judge your clothes’ weight &amp; material and provide appropriate washing state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A77313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</w:instrTex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e.com.pk/assets/images/icons/washing-machine-icon.png" \* MERGEFORMATINET</w:instrTex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24AA9D28">
                                      <v:shape id="_x0000_i1026" type="#_x0000_t75" alt="" style="width:35.25pt;height:35.25pt">
                                        <v:imagedata r:id="rId9" r:href="rId12"/>
                                      </v:shape>
                                    </w:pic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3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3D Wash 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A77313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48.5pt;margin-top:528.75pt;width:213pt;height:163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Pb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3379A4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Heading2"/>
                              <w:spacing w:before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</w:instrTex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-machine-icon.png" \* MERGEFORMATINET</w:instrTex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7218E3AE">
                                <v:shape id="_x0000_i1025" type="#_x0000_t75" alt="" style="width:35.25pt;height:35.25pt">
                                  <v:imagedata r:id="rId9" r:href="rId15"/>
                                </v:shape>
                              </w:pic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3379A4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I Novate – Dawlance Machine judge your clothes’ weight &amp; material and provide appropriate washing state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A77313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</w:instrTex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e.com.pk/assets/images/icons/washing-machine-icon.png" \* MERGEFORMATINET</w:instrTex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24AA9D28">
                                <v:shape id="_x0000_i1026" type="#_x0000_t75" alt="" style="width:35.25pt;height:35.25pt">
                                  <v:imagedata r:id="rId9" r:href="rId17"/>
                                </v:shape>
                              </w:pic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8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3D Wash 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A77313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32A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511DDF3" wp14:editId="697C730A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EE3DDD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HAIER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d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vn83NM7UT1CN0oBvQJ9BUMcNo2Q3zEaYCCmWH07EEkxat9z6OhZNI8jmKBTQU6F3VQgvASoFGtg&#10;024zPU7dQy/ZvgFL4wzhYg1ToGa2P824GL2CiIwAQ8/GdhrQZqpOZav1/Dey+gU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DUmDX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EE3DDD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HAIER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313" w:rsidRDefault="00A77313" w:rsidP="006843CF">
      <w:r>
        <w:separator/>
      </w:r>
    </w:p>
  </w:endnote>
  <w:endnote w:type="continuationSeparator" w:id="0">
    <w:p w:rsidR="00A77313" w:rsidRDefault="00A77313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313" w:rsidRDefault="00A77313" w:rsidP="006843CF">
      <w:r>
        <w:separator/>
      </w:r>
    </w:p>
  </w:footnote>
  <w:footnote w:type="continuationSeparator" w:id="0">
    <w:p w:rsidR="00A77313" w:rsidRDefault="00A77313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60F34"/>
    <w:rsid w:val="0016176F"/>
    <w:rsid w:val="00194B1B"/>
    <w:rsid w:val="00197075"/>
    <w:rsid w:val="001B315B"/>
    <w:rsid w:val="001B326D"/>
    <w:rsid w:val="001E0885"/>
    <w:rsid w:val="00216298"/>
    <w:rsid w:val="002573F0"/>
    <w:rsid w:val="002A7025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3E2C69"/>
    <w:rsid w:val="003F2D56"/>
    <w:rsid w:val="00405A5B"/>
    <w:rsid w:val="00405C58"/>
    <w:rsid w:val="0043717C"/>
    <w:rsid w:val="004953EC"/>
    <w:rsid w:val="004B0E30"/>
    <w:rsid w:val="004B1414"/>
    <w:rsid w:val="00523237"/>
    <w:rsid w:val="00555B54"/>
    <w:rsid w:val="005702A2"/>
    <w:rsid w:val="00595839"/>
    <w:rsid w:val="005B0B27"/>
    <w:rsid w:val="005F70E4"/>
    <w:rsid w:val="00606D3B"/>
    <w:rsid w:val="00652440"/>
    <w:rsid w:val="006843CF"/>
    <w:rsid w:val="00687CD4"/>
    <w:rsid w:val="006A3C69"/>
    <w:rsid w:val="00745D26"/>
    <w:rsid w:val="00786D16"/>
    <w:rsid w:val="00794852"/>
    <w:rsid w:val="00795182"/>
    <w:rsid w:val="008159EE"/>
    <w:rsid w:val="00826F69"/>
    <w:rsid w:val="0085062F"/>
    <w:rsid w:val="008A3F03"/>
    <w:rsid w:val="008C2D72"/>
    <w:rsid w:val="00904EDB"/>
    <w:rsid w:val="00971E2D"/>
    <w:rsid w:val="00A77313"/>
    <w:rsid w:val="00A90158"/>
    <w:rsid w:val="00B024DE"/>
    <w:rsid w:val="00B10726"/>
    <w:rsid w:val="00BB2816"/>
    <w:rsid w:val="00BC48DA"/>
    <w:rsid w:val="00C242C8"/>
    <w:rsid w:val="00C47C64"/>
    <w:rsid w:val="00C561BF"/>
    <w:rsid w:val="00C86F49"/>
    <w:rsid w:val="00C933ED"/>
    <w:rsid w:val="00CB1C07"/>
    <w:rsid w:val="00D92B6B"/>
    <w:rsid w:val="00DC7678"/>
    <w:rsid w:val="00DC7910"/>
    <w:rsid w:val="00E30C79"/>
    <w:rsid w:val="00E60CE5"/>
    <w:rsid w:val="00E65CBA"/>
    <w:rsid w:val="00E847A9"/>
    <w:rsid w:val="00EE3DDD"/>
    <w:rsid w:val="00F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hyperlink" Target="https://www.alfatah.com.pk/technology/conventional/" TargetMode="External"/><Relationship Id="rId18" Type="http://schemas.openxmlformats.org/officeDocument/2006/relationships/hyperlink" Target="https://www.alfatah.com.pk/technology/conventional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www.dawlance.com.pk/assets/images/icons/washing-machine-icon.png" TargetMode="External"/><Relationship Id="rId17" Type="http://schemas.openxmlformats.org/officeDocument/2006/relationships/image" Target="http://www.dawlance.com.pk/assets/images/icons/washing-machine-ic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fatah.com.pk/cooling-capacity/1-5-t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dawlance.com.pk/assets/images/icons/washing-machine-icon.png" TargetMode="External"/><Relationship Id="rId10" Type="http://schemas.openxmlformats.org/officeDocument/2006/relationships/image" Target="http://www.dawlance.com.pk/assets/images/icons/washing-machine-icon.png" TargetMode="External"/><Relationship Id="rId19" Type="http://schemas.openxmlformats.org/officeDocument/2006/relationships/hyperlink" Target="https://www.alfatah.com.pk/air-conditioner-type/wall-mounted-spl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lfatah.com.pk/air-conditioner-type/wall-mounted-spl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131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44</cp:revision>
  <dcterms:created xsi:type="dcterms:W3CDTF">2018-11-19T18:01:00Z</dcterms:created>
  <dcterms:modified xsi:type="dcterms:W3CDTF">2018-11-24T13:11:00Z</dcterms:modified>
</cp:coreProperties>
</file>