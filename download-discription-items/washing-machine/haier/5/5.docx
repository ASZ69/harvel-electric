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EE3DD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-HAIER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7D2AA9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GHF983F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EE3DD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-HAIER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7D2AA9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GHF983F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7D2AA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6B4ACEFC" wp14:editId="2FF393E8">
            <wp:simplePos x="0" y="0"/>
            <wp:positionH relativeFrom="column">
              <wp:posOffset>1819275</wp:posOffset>
            </wp:positionH>
            <wp:positionV relativeFrom="page">
              <wp:posOffset>2619375</wp:posOffset>
            </wp:positionV>
            <wp:extent cx="3495675" cy="2981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258E37B" wp14:editId="271BA9B8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AB327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-machine-icon.png" \* MERGEFORMATINET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AB327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AB327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-machine-icon.png" \* MERGEFORMATINET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AB327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EE3DDD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HAIER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EE3DDD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HAIER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279" w:rsidRDefault="00AB3279" w:rsidP="006843CF">
      <w:r>
        <w:separator/>
      </w:r>
    </w:p>
  </w:endnote>
  <w:endnote w:type="continuationSeparator" w:id="0">
    <w:p w:rsidR="00AB3279" w:rsidRDefault="00AB3279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279" w:rsidRDefault="00AB3279" w:rsidP="006843CF">
      <w:r>
        <w:separator/>
      </w:r>
    </w:p>
  </w:footnote>
  <w:footnote w:type="continuationSeparator" w:id="0">
    <w:p w:rsidR="00AB3279" w:rsidRDefault="00AB3279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6176F"/>
    <w:rsid w:val="00194B1B"/>
    <w:rsid w:val="00197075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3F2D56"/>
    <w:rsid w:val="00405A5B"/>
    <w:rsid w:val="00405C58"/>
    <w:rsid w:val="0043717C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7D2AA9"/>
    <w:rsid w:val="008159EE"/>
    <w:rsid w:val="00826F69"/>
    <w:rsid w:val="0085062F"/>
    <w:rsid w:val="008A3F03"/>
    <w:rsid w:val="008C2D72"/>
    <w:rsid w:val="00904EDB"/>
    <w:rsid w:val="00971E2D"/>
    <w:rsid w:val="00A77313"/>
    <w:rsid w:val="00A90158"/>
    <w:rsid w:val="00AB3279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CB1C07"/>
    <w:rsid w:val="00D92B6B"/>
    <w:rsid w:val="00DC7678"/>
    <w:rsid w:val="00DC7910"/>
    <w:rsid w:val="00E30C79"/>
    <w:rsid w:val="00E60CE5"/>
    <w:rsid w:val="00E65CBA"/>
    <w:rsid w:val="00E847A9"/>
    <w:rsid w:val="00EE3DDD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46</cp:revision>
  <dcterms:created xsi:type="dcterms:W3CDTF">2018-11-19T18:01:00Z</dcterms:created>
  <dcterms:modified xsi:type="dcterms:W3CDTF">2018-11-24T13:12:00Z</dcterms:modified>
</cp:coreProperties>
</file>