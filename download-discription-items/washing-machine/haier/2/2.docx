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EE3D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-HAIER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D92B6B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MHF758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EE3D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-HAIER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D92B6B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MHF758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  <w:bookmarkStart w:id="0" w:name="_GoBack"/>
      <w:bookmarkEnd w:id="0"/>
    </w:p>
    <w:p w:rsidR="00971E2D" w:rsidRPr="00971E2D" w:rsidRDefault="00D92B6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43031997" wp14:editId="68F98BCC">
            <wp:simplePos x="0" y="0"/>
            <wp:positionH relativeFrom="column">
              <wp:posOffset>1885950</wp:posOffset>
            </wp:positionH>
            <wp:positionV relativeFrom="page">
              <wp:posOffset>2581275</wp:posOffset>
            </wp:positionV>
            <wp:extent cx="3305175" cy="3519170"/>
            <wp:effectExtent l="0" t="0" r="952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05D2111" wp14:editId="6FCA67F5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e.com.pk/assets/images/icons/washing-machine-icon.png" \* MERGEFORMATINET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F836A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F836A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e.com.pk/assets/images/icons/washing-machine-icon.png" \* MERGEFORMATINET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F836A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F836A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EE3DDD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HAIER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EE3DDD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HAIER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A5" w:rsidRDefault="00F836A5" w:rsidP="006843CF">
      <w:r>
        <w:separator/>
      </w:r>
    </w:p>
  </w:endnote>
  <w:endnote w:type="continuationSeparator" w:id="0">
    <w:p w:rsidR="00F836A5" w:rsidRDefault="00F836A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A5" w:rsidRDefault="00F836A5" w:rsidP="006843CF">
      <w:r>
        <w:separator/>
      </w:r>
    </w:p>
  </w:footnote>
  <w:footnote w:type="continuationSeparator" w:id="0">
    <w:p w:rsidR="00F836A5" w:rsidRDefault="00F836A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40</cp:revision>
  <dcterms:created xsi:type="dcterms:W3CDTF">2018-11-19T18:01:00Z</dcterms:created>
  <dcterms:modified xsi:type="dcterms:W3CDTF">2018-11-24T13:06:00Z</dcterms:modified>
</cp:coreProperties>
</file>