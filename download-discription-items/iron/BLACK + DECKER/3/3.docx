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58FDB37A" id="Group 33" o:spid="_x0000_s1026" style="position:absolute;margin-left:0;margin-top:73.7pt;width:575.3pt;height:76.65pt;z-index:251662336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00A345" id="Freeform 24" o:spid="_x0000_s1026" style="position:absolute;margin-left:139.5pt;margin-top:18pt;width:436.5pt;height:11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 xml:space="preserve">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Our products are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geniune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we import our products from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malysia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nigerya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japan,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indonesia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america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You can claim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waranty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43D7E4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Our products are geniune we import our products from malysia, nigerya, japan, indonesia, america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You can claim waranty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EB73A59" id="Text Box 6" o:spid="_x0000_s1027" type="#_x0000_t202" style="position:absolute;margin-left:166.5pt;margin-top:32.8pt;width:333pt;height:36pt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08946D0" id="Rectangle 4" o:spid="_x0000_s1026" style="position:absolute;margin-left:0;margin-top:18pt;width:139.5pt;height:756pt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proofErr w:type="spellStart"/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  <w:proofErr w:type="spellEnd"/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1A5917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5A7173B9" wp14:editId="4D717984">
                <wp:simplePos x="0" y="0"/>
                <wp:positionH relativeFrom="column">
                  <wp:posOffset>3143250</wp:posOffset>
                </wp:positionH>
                <wp:positionV relativeFrom="page">
                  <wp:posOffset>2066925</wp:posOffset>
                </wp:positionV>
                <wp:extent cx="44386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1E6AE9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I</w:t>
                            </w:r>
                            <w:r w:rsidR="00B571B1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RON-BLACK+DECKER-NI-J</w:t>
                            </w:r>
                            <w:r w:rsidR="0026678D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f5509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8" type="#_x0000_t202" style="position:absolute;margin-left:247.5pt;margin-top:162.75pt;width:349.5pt;height:31.5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8A3F03" w:rsidRPr="005702A2" w:rsidRDefault="001E6AE9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I</w:t>
                      </w:r>
                      <w:r w:rsidR="00B571B1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RON-BLACK+DECKER-NI-J</w:t>
                      </w:r>
                      <w:r w:rsidR="0026678D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f5509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1E6AE9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56192" behindDoc="0" locked="0" layoutInCell="1" allowOverlap="1" wp14:anchorId="358D1543" wp14:editId="00758944">
            <wp:simplePos x="0" y="0"/>
            <wp:positionH relativeFrom="column">
              <wp:posOffset>2905125</wp:posOffset>
            </wp:positionH>
            <wp:positionV relativeFrom="page">
              <wp:posOffset>2495550</wp:posOffset>
            </wp:positionV>
            <wp:extent cx="3438525" cy="29527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  <w:bookmarkStart w:id="0" w:name="_GoBack"/>
      <w:bookmarkEnd w:id="0"/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 xml:space="preserve">Super </w:t>
      </w:r>
      <w:proofErr w:type="spellStart"/>
      <w:r w:rsidRPr="00971E2D">
        <w:rPr>
          <w:rFonts w:ascii="Pontano Sans" w:hAnsi="Pontano Sans"/>
          <w:color w:val="4F5054"/>
          <w:kern w:val="0"/>
          <w:sz w:val="23"/>
          <w:szCs w:val="23"/>
        </w:rPr>
        <w:t>SpeedSmartphone</w:t>
      </w:r>
      <w:proofErr w:type="spellEnd"/>
      <w:r w:rsidRPr="00971E2D">
        <w:rPr>
          <w:rFonts w:ascii="Pontano Sans" w:hAnsi="Pontano Sans"/>
          <w:color w:val="4F5054"/>
          <w:kern w:val="0"/>
          <w:sz w:val="23"/>
          <w:szCs w:val="23"/>
        </w:rPr>
        <w:t xml:space="preserve"> App</w:t>
      </w:r>
    </w:p>
    <w:p w:rsidR="005F70E4" w:rsidRDefault="00B571B1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20A4ABD" wp14:editId="6FE21936">
                <wp:simplePos x="0" y="0"/>
                <wp:positionH relativeFrom="column">
                  <wp:posOffset>5538364</wp:posOffset>
                </wp:positionH>
                <wp:positionV relativeFrom="page">
                  <wp:posOffset>9323705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3B055CF" id="Group 8" o:spid="_x0000_s1026" style="position:absolute;margin-left:436.1pt;margin-top:734.15pt;width:28.6pt;height:30.9pt;z-index:25165414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Cr6/l+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1D0251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1511DDF3" wp14:editId="697C730A">
                <wp:simplePos x="0" y="0"/>
                <wp:positionH relativeFrom="column">
                  <wp:posOffset>2114550</wp:posOffset>
                </wp:positionH>
                <wp:positionV relativeFrom="page">
                  <wp:posOffset>5476875</wp:posOffset>
                </wp:positionV>
                <wp:extent cx="2600325" cy="3381375"/>
                <wp:effectExtent l="0" t="0" r="9525" b="9525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338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E6AE9" w:rsidRPr="001E6AE9" w:rsidRDefault="001E6AE9" w:rsidP="001E6AE9">
                            <w:pPr>
                              <w:shd w:val="clear" w:color="auto" w:fill="FFFFFF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b/>
                                <w:bCs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Features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Easy and Stable Glide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Easy to Grip, Ergonomic Handle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Anti-Calcium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Desalting Performance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Anti-Deposition System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Separate Button for Water Spray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Barefoot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Steam Hole System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Self Cleaning</w:t>
                            </w:r>
                            <w:proofErr w:type="spellEnd"/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 xml:space="preserve"> (Forced Drainage)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Steaming the Moment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Heavy Duty Design for Comfortable Ironing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Big Soleplate, Quick Result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Jet Steam Vertical Vapor Shock System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Volume Setting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Water Tank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 xml:space="preserve">360 Degree Scratch Pad – </w:t>
                            </w:r>
                            <w:proofErr w:type="spellStart"/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Alumite</w:t>
                            </w:r>
                            <w:proofErr w:type="spellEnd"/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Precision Tip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Anti-Drip System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Vertical Steam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Easy Maintenance &amp; Long-lasting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U-Shape Form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Ceramic Coating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Durable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Easy Operation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Alumite</w:t>
                            </w:r>
                            <w:proofErr w:type="spellEnd"/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 xml:space="preserve"> Shoe Material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Made in Japan</w:t>
                            </w:r>
                          </w:p>
                          <w:p w:rsidR="00C86F49" w:rsidRPr="001E6AE9" w:rsidRDefault="00C86F49" w:rsidP="00DF49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511DDF3" id="Text Box 17" o:spid="_x0000_s1029" type="#_x0000_t202" style="position:absolute;margin-left:166.5pt;margin-top:431.25pt;width:204.75pt;height:266.2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" filled="f" fillcolor="#fffffe" stroked="f" strokecolor="#212120" insetpen="t">
                <v:textbox inset="2.88pt,2.88pt,2.88pt,2.88pt">
                  <w:txbxContent>
                    <w:p w:rsidR="001E6AE9" w:rsidRPr="001E6AE9" w:rsidRDefault="001E6AE9" w:rsidP="001E6AE9">
                      <w:pPr>
                        <w:shd w:val="clear" w:color="auto" w:fill="FFFFFF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1E6AE9">
                        <w:rPr>
                          <w:rFonts w:ascii="Helvetica" w:hAnsi="Helvetica"/>
                          <w:b/>
                          <w:bCs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Features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Easy and Stable Glide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Easy to Grip, Ergonomic Handle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Anti-Calcium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Desalting Performance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Anti-Deposition System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Separate Button for Water Spray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Barefoot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Steam Hole System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Self Cleaning (Forced Drainage)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Steaming the Moment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Heavy Duty Design for Comfortable Ironing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Big Soleplate, Quick Result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Jet Steam Vertical Vapor Shock System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Volume Setting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Water Tank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360 Degree Scratch Pad – Alumite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Precision Tip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Anti-Drip System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Vertical Steam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Easy Maintenance &amp; Long-lasting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U-Shape Form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Ceramic Coating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Durable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Easy Operation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Alumite Shoe Material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Made in Japan</w:t>
                      </w:r>
                    </w:p>
                    <w:p w:rsidR="00C86F49" w:rsidRPr="001E6AE9" w:rsidRDefault="00C86F49" w:rsidP="00DF498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E6AE9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00C8ACA9" wp14:editId="2D9483B2">
                <wp:simplePos x="0" y="0"/>
                <wp:positionH relativeFrom="column">
                  <wp:posOffset>5267325</wp:posOffset>
                </wp:positionH>
                <wp:positionV relativeFrom="page">
                  <wp:posOffset>6381750</wp:posOffset>
                </wp:positionV>
                <wp:extent cx="1790700" cy="144780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0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15"/>
                              <w:gridCol w:w="11985"/>
                            </w:tblGrid>
                            <w:tr w:rsidR="001E6AE9" w:rsidTr="001E6AE9">
                              <w:tc>
                                <w:tcPr>
                                  <w:tcW w:w="5115" w:type="dxa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  <w:p w:rsidR="001E6AE9" w:rsidRDefault="0026678D" w:rsidP="001E6AE9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="001E6AE9"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 xml:space="preserve"> KG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AE9" w:rsidP="001E6A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20 kg</w:t>
                                  </w:r>
                                </w:p>
                              </w:tc>
                            </w:tr>
                            <w:tr w:rsidR="001E6AE9" w:rsidTr="001E6AE9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Brands</w:t>
                                  </w:r>
                                </w:p>
                                <w:p w:rsidR="001E6AE9" w:rsidRDefault="00B571B1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BLACK+DECKER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AE2A75" w:rsidP="001E6AE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1E6AE9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Panasonic</w:t>
                                    </w:r>
                                  </w:hyperlink>
                                </w:p>
                              </w:tc>
                            </w:tr>
                            <w:tr w:rsidR="001E6AE9" w:rsidTr="001E6AE9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Electronics Type</w:t>
                                  </w:r>
                                </w:p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IRON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AE2A75" w:rsidP="001E6AE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1" w:history="1">
                                    <w:r w:rsidR="001E6AE9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Iron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414.75pt;margin-top:502.5pt;width:141pt;height:114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10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15"/>
                        <w:gridCol w:w="11985"/>
                      </w:tblGrid>
                      <w:tr w:rsidR="001E6AE9" w:rsidTr="001E6AE9">
                        <w:tc>
                          <w:tcPr>
                            <w:tcW w:w="5115" w:type="dxa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  <w:p w:rsidR="001E6AE9" w:rsidRDefault="0026678D" w:rsidP="001E6AE9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8</w:t>
                            </w:r>
                            <w:r w:rsidR="001E6AE9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KG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AE9" w:rsidP="001E6A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20 kg</w:t>
                            </w:r>
                          </w:p>
                        </w:tc>
                      </w:tr>
                      <w:tr w:rsidR="001E6AE9" w:rsidTr="001E6AE9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Brands</w:t>
                            </w:r>
                          </w:p>
                          <w:p w:rsidR="001E6AE9" w:rsidRDefault="00B571B1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BLACK+DECKER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AE2A75" w:rsidP="001E6AE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2" w:history="1">
                              <w:r w:rsidR="001E6AE9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Panasonic</w:t>
                              </w:r>
                            </w:hyperlink>
                          </w:p>
                        </w:tc>
                      </w:tr>
                      <w:tr w:rsidR="001E6AE9" w:rsidTr="001E6AE9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Electronics Type</w:t>
                            </w:r>
                          </w:p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IRON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AE2A75" w:rsidP="001E6AE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3" w:history="1">
                              <w:r w:rsidR="001E6AE9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Iron</w:t>
                              </w:r>
                            </w:hyperlink>
                          </w:p>
                        </w:tc>
                      </w:tr>
                    </w:tbl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E6AE9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120" behindDoc="0" locked="0" layoutInCell="1" allowOverlap="1" wp14:anchorId="66563693" wp14:editId="14788D7B">
                <wp:simplePos x="0" y="0"/>
                <wp:positionH relativeFrom="column">
                  <wp:posOffset>1990725</wp:posOffset>
                </wp:positionH>
                <wp:positionV relativeFrom="page">
                  <wp:posOffset>9058275</wp:posOffset>
                </wp:positionV>
                <wp:extent cx="257175" cy="257175"/>
                <wp:effectExtent l="0" t="0" r="9525" b="9525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55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0"/>
                              <w:gridCol w:w="4665"/>
                              <w:gridCol w:w="869"/>
                              <w:gridCol w:w="7867"/>
                              <w:gridCol w:w="3699"/>
                            </w:tblGrid>
                            <w:tr w:rsidR="003169B5" w:rsidTr="001E6AE9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AE2A75" w:rsidP="003169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4" w:history="1">
                                    <w:r w:rsidR="000C5D56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40</w:t>
                                    </w:r>
                                    <w:r w:rsidR="00A40228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="003169B5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W</w:t>
                                    </w:r>
                                  </w:hyperlink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20 kg</w:t>
                                  </w:r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AE2A75" w:rsidP="003169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5" w:history="1">
                                    <w:r w:rsidR="003169B5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920W</w:t>
                                    </w:r>
                                  </w:hyperlink>
                                </w:p>
                              </w:tc>
                            </w:tr>
                            <w:tr w:rsidR="003169B5" w:rsidRPr="0048028B" w:rsidTr="007B547B">
                              <w:trPr>
                                <w:gridAfter w:val="3"/>
                                <w:wAfter w:w="12435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proofErr w:type="gramStart"/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LG </w:t>
                                  </w:r>
                                  <w:proofErr w:type="spellStart"/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Hom</w:t>
                                  </w:r>
                                  <w:proofErr w:type="spellEnd"/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-Bot is a truly intelligent robotic vacuum with </w:t>
                                  </w:r>
                                  <w:proofErr w:type="spellStart"/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wi-fi</w:t>
                                  </w:r>
                                  <w:proofErr w:type="spellEnd"/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 capabilities, giving users total control using a smartphone. And while </w:t>
                                  </w:r>
                                  <w:proofErr w:type="spellStart"/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Hom</w:t>
                                  </w:r>
                                  <w:proofErr w:type="spellEnd"/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-Bot’s cleaning technology makes people take notice, thanks to an innovative design that absorbs vibrations and reduces noise, it’s the quietest robot vacuum on the market on non-carpeted floors.*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6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proofErr w:type="gramStart"/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AE2A75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7" w:history="1">
                                    <w:r w:rsidR="001A5917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156.75pt;margin-top:713.25pt;width:20.25pt;height:20.25pt;z-index: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55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0"/>
                        <w:gridCol w:w="4665"/>
                        <w:gridCol w:w="869"/>
                        <w:gridCol w:w="7867"/>
                        <w:gridCol w:w="3699"/>
                      </w:tblGrid>
                      <w:tr w:rsidR="003169B5" w:rsidTr="001E6AE9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AE2A75" w:rsidP="003169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8" w:history="1">
                              <w:r w:rsidR="000C5D56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40</w:t>
                              </w:r>
                              <w:r w:rsidR="00A40228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3169B5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W</w:t>
                              </w:r>
                            </w:hyperlink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20 kg</w:t>
                            </w:r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AE2A75" w:rsidP="003169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9" w:history="1">
                              <w:r w:rsidR="003169B5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920W</w:t>
                              </w:r>
                            </w:hyperlink>
                          </w:p>
                        </w:tc>
                      </w:tr>
                      <w:tr w:rsidR="003169B5" w:rsidRPr="0048028B" w:rsidTr="007B547B">
                        <w:trPr>
                          <w:gridAfter w:val="3"/>
                          <w:wAfter w:w="12435" w:type="dxa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proofErr w:type="gramStart"/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  <w:proofErr w:type="gramEnd"/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 xml:space="preserve">LG </w:t>
                            </w:r>
                            <w:proofErr w:type="spellStart"/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Hom</w:t>
                            </w:r>
                            <w:proofErr w:type="spellEnd"/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 xml:space="preserve">-Bot is a truly intelligent robotic vacuum with </w:t>
                            </w:r>
                            <w:proofErr w:type="spellStart"/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wi-fi</w:t>
                            </w:r>
                            <w:proofErr w:type="spellEnd"/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 xml:space="preserve"> capabilities, giving users total control using a smartphone. And while </w:t>
                            </w:r>
                            <w:proofErr w:type="spellStart"/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Hom</w:t>
                            </w:r>
                            <w:proofErr w:type="spellEnd"/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-Bot’s cleaning technology makes people take notice, thanks to an innovative design that absorbs vibrations and reduces noise, it’s the quietest robot vacuum on the market on non-carpeted floors.*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20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proofErr w:type="gramStart"/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  <w:proofErr w:type="gramEnd"/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AE2A75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21" w:history="1">
                              <w:r w:rsidR="001A5917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1072" behindDoc="0" locked="0" layoutInCell="1" allowOverlap="1" wp14:anchorId="37C32517" wp14:editId="5472C55C">
                <wp:simplePos x="0" y="0"/>
                <wp:positionH relativeFrom="margin">
                  <wp:posOffset>5943600</wp:posOffset>
                </wp:positionH>
                <wp:positionV relativeFrom="page">
                  <wp:posOffset>9274175</wp:posOffset>
                </wp:positionV>
                <wp:extent cx="1371600" cy="251343"/>
                <wp:effectExtent l="0" t="0" r="0" b="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1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7C32517" id="Text Box 7" o:spid="_x0000_s1032" type="#_x0000_t202" style="position:absolute;margin-left:468pt;margin-top:730.25pt;width:108pt;height:19.8pt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4FEE23AD" wp14:editId="7DDB95CF">
                <wp:simplePos x="0" y="0"/>
                <wp:positionH relativeFrom="margin">
                  <wp:posOffset>5958205</wp:posOffset>
                </wp:positionH>
                <wp:positionV relativeFrom="page">
                  <wp:posOffset>9529445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 xml:space="preserve">Life is easy with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FEE23AD" id="Text Box 15" o:spid="_x0000_s1033" type="#_x0000_t202" style="position:absolute;margin-left:469.15pt;margin-top:750.35pt;width:106.85pt;height:22.9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Life is easy with harvel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</w:t>
                            </w:r>
                            <w:proofErr w:type="spellEnd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 xml:space="preserve">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34" type="#_x0000_t202" style="position:absolute;margin-left:289.85pt;margin-top:136.5pt;width:178.5pt;height:36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A75" w:rsidRDefault="00AE2A75" w:rsidP="006843CF">
      <w:r>
        <w:separator/>
      </w:r>
    </w:p>
  </w:endnote>
  <w:endnote w:type="continuationSeparator" w:id="0">
    <w:p w:rsidR="00AE2A75" w:rsidRDefault="00AE2A75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A75" w:rsidRDefault="00AE2A75" w:rsidP="006843CF">
      <w:r>
        <w:separator/>
      </w:r>
    </w:p>
  </w:footnote>
  <w:footnote w:type="continuationSeparator" w:id="0">
    <w:p w:rsidR="00AE2A75" w:rsidRDefault="00AE2A75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0399A"/>
    <w:multiLevelType w:val="multilevel"/>
    <w:tmpl w:val="1168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DA229E"/>
    <w:multiLevelType w:val="multilevel"/>
    <w:tmpl w:val="7978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677470"/>
    <w:multiLevelType w:val="multilevel"/>
    <w:tmpl w:val="9D70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EB21C1"/>
    <w:multiLevelType w:val="multilevel"/>
    <w:tmpl w:val="3550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264D7C"/>
    <w:multiLevelType w:val="multilevel"/>
    <w:tmpl w:val="4F3A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520328"/>
    <w:multiLevelType w:val="multilevel"/>
    <w:tmpl w:val="8E66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804A06"/>
    <w:multiLevelType w:val="hybridMultilevel"/>
    <w:tmpl w:val="31D65AE4"/>
    <w:lvl w:ilvl="0" w:tplc="04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9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16"/>
  </w:num>
  <w:num w:numId="4">
    <w:abstractNumId w:val="21"/>
  </w:num>
  <w:num w:numId="5">
    <w:abstractNumId w:val="19"/>
  </w:num>
  <w:num w:numId="6">
    <w:abstractNumId w:val="6"/>
  </w:num>
  <w:num w:numId="7">
    <w:abstractNumId w:val="9"/>
  </w:num>
  <w:num w:numId="8">
    <w:abstractNumId w:val="20"/>
  </w:num>
  <w:num w:numId="9">
    <w:abstractNumId w:val="12"/>
  </w:num>
  <w:num w:numId="10">
    <w:abstractNumId w:val="2"/>
  </w:num>
  <w:num w:numId="11">
    <w:abstractNumId w:val="3"/>
  </w:num>
  <w:num w:numId="12">
    <w:abstractNumId w:val="15"/>
  </w:num>
  <w:num w:numId="13">
    <w:abstractNumId w:val="13"/>
  </w:num>
  <w:num w:numId="14">
    <w:abstractNumId w:val="8"/>
  </w:num>
  <w:num w:numId="15">
    <w:abstractNumId w:val="10"/>
  </w:num>
  <w:num w:numId="16">
    <w:abstractNumId w:val="11"/>
  </w:num>
  <w:num w:numId="17">
    <w:abstractNumId w:val="0"/>
  </w:num>
  <w:num w:numId="18">
    <w:abstractNumId w:val="5"/>
  </w:num>
  <w:num w:numId="19">
    <w:abstractNumId w:val="18"/>
  </w:num>
  <w:num w:numId="20">
    <w:abstractNumId w:val="4"/>
  </w:num>
  <w:num w:numId="21">
    <w:abstractNumId w:val="1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3681F"/>
    <w:rsid w:val="000732AD"/>
    <w:rsid w:val="000821DE"/>
    <w:rsid w:val="000C5D56"/>
    <w:rsid w:val="000D247E"/>
    <w:rsid w:val="000F2E4C"/>
    <w:rsid w:val="00107916"/>
    <w:rsid w:val="00114C4E"/>
    <w:rsid w:val="00117A40"/>
    <w:rsid w:val="001250A7"/>
    <w:rsid w:val="00194B1B"/>
    <w:rsid w:val="001A5917"/>
    <w:rsid w:val="001B315B"/>
    <w:rsid w:val="001B326D"/>
    <w:rsid w:val="001C2F3A"/>
    <w:rsid w:val="001D0251"/>
    <w:rsid w:val="001E0885"/>
    <w:rsid w:val="001E6AE9"/>
    <w:rsid w:val="00201037"/>
    <w:rsid w:val="00216298"/>
    <w:rsid w:val="002573F0"/>
    <w:rsid w:val="0026678D"/>
    <w:rsid w:val="002A7025"/>
    <w:rsid w:val="002B285C"/>
    <w:rsid w:val="002B6F27"/>
    <w:rsid w:val="003169B5"/>
    <w:rsid w:val="00317BDC"/>
    <w:rsid w:val="0032009C"/>
    <w:rsid w:val="00333C62"/>
    <w:rsid w:val="00335AA7"/>
    <w:rsid w:val="003379A4"/>
    <w:rsid w:val="00387A59"/>
    <w:rsid w:val="003A291E"/>
    <w:rsid w:val="003B7DE5"/>
    <w:rsid w:val="00405A5B"/>
    <w:rsid w:val="00405C58"/>
    <w:rsid w:val="004368BA"/>
    <w:rsid w:val="004420A1"/>
    <w:rsid w:val="0048028B"/>
    <w:rsid w:val="004933F9"/>
    <w:rsid w:val="004953EC"/>
    <w:rsid w:val="004B0E30"/>
    <w:rsid w:val="004B1414"/>
    <w:rsid w:val="00523237"/>
    <w:rsid w:val="00523280"/>
    <w:rsid w:val="00555B54"/>
    <w:rsid w:val="005702A2"/>
    <w:rsid w:val="00591BD4"/>
    <w:rsid w:val="00595839"/>
    <w:rsid w:val="005A2686"/>
    <w:rsid w:val="005A487F"/>
    <w:rsid w:val="005B0B27"/>
    <w:rsid w:val="005F70E4"/>
    <w:rsid w:val="00605AC3"/>
    <w:rsid w:val="00606D3B"/>
    <w:rsid w:val="00625A48"/>
    <w:rsid w:val="0064113B"/>
    <w:rsid w:val="00652440"/>
    <w:rsid w:val="006843CF"/>
    <w:rsid w:val="00687CD4"/>
    <w:rsid w:val="006A3C69"/>
    <w:rsid w:val="006A7E1C"/>
    <w:rsid w:val="006C34F5"/>
    <w:rsid w:val="00745D26"/>
    <w:rsid w:val="00786D16"/>
    <w:rsid w:val="00794852"/>
    <w:rsid w:val="00795182"/>
    <w:rsid w:val="007B547B"/>
    <w:rsid w:val="008159EE"/>
    <w:rsid w:val="008211A3"/>
    <w:rsid w:val="0085062F"/>
    <w:rsid w:val="008A3F03"/>
    <w:rsid w:val="008C2D72"/>
    <w:rsid w:val="008E5794"/>
    <w:rsid w:val="00903658"/>
    <w:rsid w:val="00904EDB"/>
    <w:rsid w:val="00971E2D"/>
    <w:rsid w:val="009A0C6C"/>
    <w:rsid w:val="00A40228"/>
    <w:rsid w:val="00AE2A75"/>
    <w:rsid w:val="00B024DE"/>
    <w:rsid w:val="00B074C2"/>
    <w:rsid w:val="00B10726"/>
    <w:rsid w:val="00B20AC1"/>
    <w:rsid w:val="00B234B0"/>
    <w:rsid w:val="00B571B1"/>
    <w:rsid w:val="00BB2816"/>
    <w:rsid w:val="00BC48DA"/>
    <w:rsid w:val="00C47C64"/>
    <w:rsid w:val="00C8491A"/>
    <w:rsid w:val="00C86F49"/>
    <w:rsid w:val="00C933ED"/>
    <w:rsid w:val="00CD59F9"/>
    <w:rsid w:val="00D25B66"/>
    <w:rsid w:val="00DB5D10"/>
    <w:rsid w:val="00DC7910"/>
    <w:rsid w:val="00DD286E"/>
    <w:rsid w:val="00DF498B"/>
    <w:rsid w:val="00E30C79"/>
    <w:rsid w:val="00E60CE5"/>
    <w:rsid w:val="00E65CBA"/>
    <w:rsid w:val="00E847A9"/>
    <w:rsid w:val="00EC114D"/>
    <w:rsid w:val="00F23E84"/>
    <w:rsid w:val="00F25D1E"/>
    <w:rsid w:val="00F6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  <w:style w:type="character" w:customStyle="1" w:styleId="prod-warrantyterm">
    <w:name w:val="prod-warranty__term"/>
    <w:basedOn w:val="DefaultParagraphFont"/>
    <w:rsid w:val="00B20AC1"/>
  </w:style>
  <w:style w:type="character" w:customStyle="1" w:styleId="prod-warrantytype">
    <w:name w:val="prod-warranty__type"/>
    <w:basedOn w:val="DefaultParagraphFont"/>
    <w:rsid w:val="00B20A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  <w:style w:type="character" w:customStyle="1" w:styleId="prod-warrantyterm">
    <w:name w:val="prod-warranty__term"/>
    <w:basedOn w:val="DefaultParagraphFont"/>
    <w:rsid w:val="00B20AC1"/>
  </w:style>
  <w:style w:type="character" w:customStyle="1" w:styleId="prod-warrantytype">
    <w:name w:val="prod-warranty__type"/>
    <w:basedOn w:val="DefaultParagraphFont"/>
    <w:rsid w:val="00B20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479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213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664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51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3794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0787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alfatah.com.pk/electronics-type/iron/" TargetMode="External"/><Relationship Id="rId18" Type="http://schemas.openxmlformats.org/officeDocument/2006/relationships/hyperlink" Target="https://www.alfatah.com.pk/power/920w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lfatah.com.pk/air-conditioner-type/wall-mounted-split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alfatah.com.pk/brands/panasonic/" TargetMode="External"/><Relationship Id="rId17" Type="http://schemas.openxmlformats.org/officeDocument/2006/relationships/hyperlink" Target="https://www.alfatah.com.pk/air-conditioner-type/wall-mounted-spli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lfatah.com.pk/technology/conventional/" TargetMode="External"/><Relationship Id="rId20" Type="http://schemas.openxmlformats.org/officeDocument/2006/relationships/hyperlink" Target="https://www.alfatah.com.pk/technology/conventional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lfatah.com.pk/electronics-type/iron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alfatah.com.pk/power/920w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alfatah.com.pk/brands/panasonic/" TargetMode="External"/><Relationship Id="rId19" Type="http://schemas.openxmlformats.org/officeDocument/2006/relationships/hyperlink" Target="https://www.alfatah.com.pk/power/920w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s://www.alfatah.com.pk/power/920w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B3C62-0251-4CA1-89D1-8D261EFD5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251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Student</cp:lastModifiedBy>
  <cp:revision>69</cp:revision>
  <dcterms:created xsi:type="dcterms:W3CDTF">2018-11-19T18:01:00Z</dcterms:created>
  <dcterms:modified xsi:type="dcterms:W3CDTF">2018-11-25T16:39:00Z</dcterms:modified>
</cp:coreProperties>
</file>