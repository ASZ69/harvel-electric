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8FDB37A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00A345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B73A59" id="Text Box 6" o:spid="_x0000_s1027" type="#_x0000_t202" style="position:absolute;margin-left:166.5pt;margin-top:32.8pt;width:333pt;height:36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8946D0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69530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56687BB3" wp14:editId="015E6B61">
                <wp:simplePos x="0" y="0"/>
                <wp:positionH relativeFrom="column">
                  <wp:posOffset>3238500</wp:posOffset>
                </wp:positionH>
                <wp:positionV relativeFrom="page">
                  <wp:posOffset>2077085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E6A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I</w:t>
                            </w:r>
                            <w:r w:rsidR="00A440A2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RON-ROWENTA</w:t>
                            </w:r>
                            <w:r w:rsidR="00B571B1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A440A2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RO-</w:t>
                            </w:r>
                            <w:r w:rsidR="00695307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6043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55pt;margin-top:163.55pt;width:349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LSf1MDeAAAADAEAAA8AAABkcnMvZG93bnJldi54bWxMj81OwzAQhO9IvIO1SNyo&#10;7SB+msapEBJw6YXSCzfX3iZW4rUVu214e9wTHHd2NPNNs579yE44JRdIgVwIYEgmWEedgt3X290z&#10;sJQ1WT0GQgU/mGDdXl81urbhTJ942uaOlRBKtVbQ5xxrzpPp0eu0CBGp/A5h8jqXc+q4nfS5hPuR&#10;V0I8cq8dlYZeR3zt0Qzbo1cQ342k7IYoHW7mYdpt8se3Uer2Zn5ZAcs45z8zXPALOrSFaR+OZBMb&#10;FTxIUbZkBffVkwR2cVRiWaR9kZZCAm8b/n9E+wsAAP//AwBQSwECLQAUAAYACAAAACEAtoM4kv4A&#10;AADhAQAAEwAAAAAAAAAAAAAAAAAAAAAAW0NvbnRlbnRfVHlwZXNdLnhtbFBLAQItABQABgAIAAAA&#10;IQA4/SH/1gAAAJQBAAALAAAAAAAAAAAAAAAAAC8BAABfcmVscy8ucmVsc1BLAQItABQABgAIAAAA&#10;IQAjIpz/+gIAAIwGAAAOAAAAAAAAAAAAAAAAAC4CAABkcnMvZTJvRG9jLnhtbFBLAQItABQABgAI&#10;AAAAIQC0n9TA3gAAAAw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1E6A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I</w:t>
                      </w:r>
                      <w:r w:rsidR="00A440A2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RON-ROWENTA</w:t>
                      </w:r>
                      <w:r w:rsidR="00B571B1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A440A2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RO-</w:t>
                      </w:r>
                      <w:r w:rsidR="00695307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6043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69530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0601F9E6" wp14:editId="14DCA13B">
            <wp:simplePos x="0" y="0"/>
            <wp:positionH relativeFrom="column">
              <wp:posOffset>2590800</wp:posOffset>
            </wp:positionH>
            <wp:positionV relativeFrom="page">
              <wp:posOffset>2419350</wp:posOffset>
            </wp:positionV>
            <wp:extent cx="4152900" cy="2950134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4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B571B1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20A4ABD" wp14:editId="6FE21936">
                <wp:simplePos x="0" y="0"/>
                <wp:positionH relativeFrom="column">
                  <wp:posOffset>5538364</wp:posOffset>
                </wp:positionH>
                <wp:positionV relativeFrom="page">
                  <wp:posOffset>9323705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3B055CF" id="Group 8" o:spid="_x0000_s1026" style="position:absolute;margin-left:436.1pt;margin-top:734.1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Kvr+X7kAAAADQEAAA8AAABkcnMvZG93bnJldi54bWxM&#10;j01PwkAQhu8m/ofNmHiT7Qdgqd0SQtQTIRFMjLehHdqG7m7TXdry7x1Pepx5n7zzTLaedCsG6l1j&#10;jYJwFoAgU9iyMZWCz+PbUwLCeTQlttaQghs5WOf3dxmmpR3NBw0HXwkuMS5FBbX3XSqlK2rS6Ga2&#10;I8PZ2fYaPY99JcseRy7XrYyCYCk1NoYv1NjRtqbicrhqBe8jjps4fB12l/P29n1c7L92ISn1+DBt&#10;XkB4mvwfDL/6rA45O53s1ZROtAqS5yhilIP5MolBMLKKVnMQJ14t4iAEmWfy/xf5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Cr6/l+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1D02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5476875</wp:posOffset>
                </wp:positionV>
                <wp:extent cx="2600325" cy="338137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E6AE9" w:rsidRPr="001E6AE9" w:rsidRDefault="001E6AE9" w:rsidP="001E6AE9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and Stable Glide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to Grip, Ergonomic Handle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Anti-Calcium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Desalting Performance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Anti-Deposition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Separate Button for Water Spray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Barefoot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 Hole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Self Cleaning (Forced Drainage)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Steaming the Moment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Heavy Duty Design for Comfortable Ironing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Big Soleplate, Quick Result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Jet Steam Vertical Vapor Shock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Volume Setting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Water Tank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360 Degree Scratch Pad – Alumite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Precision Tip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Anti-Drip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Vertical Steam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Maintenance &amp; Long-lasting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U-Shape Form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Ceramic Coating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Durable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Operation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 Shoe Material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Made in Japan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11DDF3" id="Text Box 17" o:spid="_x0000_s1029" type="#_x0000_t202" style="position:absolute;margin-left:166.5pt;margin-top:431.25pt;width:204.75pt;height:266.2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2KN/AIAAI4GAAAOAAAAZHJzL2Uyb0RvYy54bWysVe1umzAU/T9p72D5P+UzQFBplRCYJnUf&#10;UrsHcMAEa2Az2y3ppr37rk3a0m4/pnVEQra5Pvec+5Xzy+PQozsqFRM8x/6ZhxHltWgYP+T4y03l&#10;pBgpTXhDesFpju+pwpcXb9+cT2NGA9GJvqESAQhX2TTmuNN6zFxX1R0diDoTI+XwsRVyIBq28uA2&#10;kkyAPvRu4HmxOwnZjFLUVCk43c0f8YXFb1ta609tq6hGfY6Bm7Zvad9783Yvzkl2kGTsWH2iQf6B&#10;xUAYB6ePUDuiCbqV7DeogdVSKNHqs1oMrmhbVlOrAdT43gs11x0ZqdUCwVHjY5jU/4OtP959log1&#10;OQ4SjDgZIEc39KjRVhyRn5j4TKPKwOx6BEN9hHPIs9WqxitRf1WIi6Ij/EA3Uoqpo6QBfr656S6u&#10;zjjKgOynD6IBP+RWCwt0bOVgggfhQIAOebp/zI3hUsNhEHteGKwwquFbGKZ+mKysD5I9XB+l0u+o&#10;GJBZ5FhC8i08ubtS2tAh2YOJ8cZFxfreFkDPnx2A4XxCbQXNt0kGVGBpLA0pm90fa29dpmUaOVEQ&#10;l07k7XbOpioiJ678ZLULd0Wx838aFn6UdaxpKDdOHyrNj/4uk6ean2vksdaU6Flj4AwlJQ/7opfo&#10;jkClV+YpT+FZmLnPadiQgJYXkvwg8rbB2qniNHGiKlo568RLHc9fb9exF62jXfVc0hXj9PWS0JTj&#10;9cqkmPQHGCanjlrQf6Ey8OFnWxgS9sxsYBqmSs+GHKeeeUwoSGZqs+SNXWvC+nm9CIoR8uegbKqV&#10;l0Rh6iTJKnSisPScbVoVzqbw4zgpt8W2fJHn0taOen1cbHYWhbjge/LxRBkC8VCltvlMv82dp4/7&#10;o+3z0MTCNOZeNPfQjVJAr0DLwRCHRSfkd4wmGIg5Vt9uiaQY9e85dHQYr5IYJuhyI5eb/XJDeA1Q&#10;OdaQTbss9Dx1b0fJDh14mmcIFxuYAi2z/fnEChSZDQw9q+00oM1UXe6t1dPfyMUvAAAA//8DAFBL&#10;AwQUAAYACAAAACEAsWFv698AAAAMAQAADwAAAGRycy9kb3ducmV2LnhtbEyPsU7DMBCGdyTewTok&#10;NuqkoaUNcSqEBCxdKF26ufaRWInPlu224e1xJ9judJ/++/5mM9mRnTFE40hAOSuAISmnDXUC9l9v&#10;DytgMUnScnSEAn4wwqa9vWlkrd2FPvG8Sx3LIRRrKaBPydecR9WjlXHmPFK+fbtgZcpr6LgO8pLD&#10;7cjnRbHkVhrKH3rp8bVHNexOVoB/VyUlM/jS4HYawn6bPg5KiPu76eUZWMIp/cFw1c/q0GanozuR&#10;jmwUUFVV7pIErJbzBbBMPD1eh2NGq/WiAN42/H+J9hcAAP//AwBQSwECLQAUAAYACAAAACEAtoM4&#10;kv4AAADhAQAAEwAAAAAAAAAAAAAAAAAAAAAAW0NvbnRlbnRfVHlwZXNdLnhtbFBLAQItABQABgAI&#10;AAAAIQA4/SH/1gAAAJQBAAALAAAAAAAAAAAAAAAAAC8BAABfcmVscy8ucmVsc1BLAQItABQABgAI&#10;AAAAIQAU62KN/AIAAI4GAAAOAAAAAAAAAAAAAAAAAC4CAABkcnMvZTJvRG9jLnhtbFBLAQItABQA&#10;BgAIAAAAIQCxYW/r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1E6AE9" w:rsidRPr="001E6AE9" w:rsidRDefault="001E6AE9" w:rsidP="001E6AE9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1E6AE9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and Stable Glide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to Grip, Ergonomic Handle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Anti-Calcium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Desalting Performance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Anti-Deposition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Separate Button for Water Spray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Barefoot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 Hole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Self Cleaning (Forced Drainage)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Steaming the Moment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Heavy Duty Design for Comfortable Ironing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Big Soleplate, Quick Result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Jet Steam Vertical Vapor Shock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Volume Setting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Water Tank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360 Degree Scratch Pad – Alumite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Precision Tip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Anti-Drip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Vertical Steam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Maintenance &amp; Long-lasting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U-Shape Form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Ceramic Coating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Durable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Operation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Alumite Shoe Material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Made in Japan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5267325</wp:posOffset>
                </wp:positionH>
                <wp:positionV relativeFrom="page">
                  <wp:posOffset>6381750</wp:posOffset>
                </wp:positionV>
                <wp:extent cx="1790700" cy="14478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  <w:p w:rsidR="001E6AE9" w:rsidRDefault="00695307" w:rsidP="001E6AE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bookmarkStart w:id="0" w:name="_GoBack"/>
                                  <w:bookmarkEnd w:id="0"/>
                                  <w:r w:rsidR="001E6AE9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Brands</w:t>
                                  </w:r>
                                </w:p>
                                <w:p w:rsidR="001E6AE9" w:rsidRDefault="00A440A2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ROWENTA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3B3025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Panasonic</w:t>
                                    </w:r>
                                  </w:hyperlink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Electronics Type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3B3025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Iron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414.75pt;margin-top:502.5pt;width:141pt;height:114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FB+AIAAIwGAAAOAAAAZHJzL2Uyb0RvYy54bWysVd1umzAUvp+0d7B8T4GEQEAlVUJgmtT9&#10;SO0ewAETrIHNbKekm/buOzZJS7pdTOuIZPnYx9/5zm+ub45dix6oVEzwFPtXHkaUl6JifJ/iL/eF&#10;s8RIacIr0gpOU/xIFb5ZvX1zPfQJnYlGtBWVCEC4SoY+xY3WfeK6qmxoR9SV6CmHy1rIjmgQ5d6t&#10;JBkAvWvdmeeF7iBk1UtRUqXgdDte4pXFr2ta6k91rahGbYqBm7artOvOrO7qmiR7SfqGlSca5B9Y&#10;dIRxMPoEtSWaoINkv0F1rJRCiVpflaJzRV2zklofwBvfe+HNXUN6an2B4Kj+KUzq/8GWHx8+S8Sq&#10;FM8w4qSDFN3To0YbcUQLE52hVwko3fWgpo9wDFm2nqr+VpRfFeIiawjf07WUYmgoqYCdb166k6cj&#10;jjIgu+GDqMAMOWhhgY617EzoIBgI0CFLj0+ZMVRKYzKKvciDqxLu/CCIliAYGyQ5P++l0u+o6JDZ&#10;pFhC6i08ebhVelQ9qxhrXBSsbeGcJC2/OADM8YTa+hlfkwSowNZoGlI2tz9iL86X+TJwglmYO4G3&#10;3TrrIgucsPCjxXa+zbKt/9Ow8IOkYVVFuTF6rjM/+Ls8nip+rJCnSlOiZZWBM5SU3O+yVqIHAnVe&#10;mC8/hWei5l7SsNEDX1645M8CbzOLnSJcRk5QBAsnjryl4/nxJg69IA62xaVLt4zT17uEhhTHi9kC&#10;I9LuYZSc+mlC/4WXMx9+5yK4UOuYhpnSsi7FUCbwmVCQxNRmziu714S1434SFOPIn4OyLhZeFMyX&#10;ThQt5k4wzz1nsywyZ535YRjlm2yTv8hzbmtHvT4uNjuTQpzwPdl4pgyVe65S23ym38bO08fd0XZ5&#10;YGJhGnMnqkfoRimgV6CvYITDphHyO0YDjMMUq28HIilG7XsOHT0PF1EI83MqyKmwmwqElwCVYg3Z&#10;tNtMjzP30Eu2b8DSOEO4WMMUqJntz2dW4JERYORZ307j2czUqWy1nv9EVr8AAAD//wMAUEsDBBQA&#10;BgAIAAAAIQBKoGR/3QAAAA4BAAAPAAAAZHJzL2Rvd25yZXYueG1sTE89T8MwEN2R+A/WIbFRO6mK&#10;SohTISRg6ULbhc1NjsRKfLZstw3/nusEN93de3of9WZ2kzhjTNaThmKhQCC1vrPUazjs3x7WIFI2&#10;1JnJE2r4wQSb5vamNlXnL/SJ513uBYtQqoyGIedQSZnaAZ1JCx+QGPv20ZnMZ+xlF82Fxd0kS6Ue&#10;pTOW2GEwAV8HbMfdyWkI721B2Y6hsLidx3jY5o+vVuv7u/nlGUTGOf+R4Rqfo0PDmY7+RF0Sk4Z1&#10;+bRiKgNKrbjVlcLDvyNv5XKpQDa1/F+j+QUAAP//AwBQSwECLQAUAAYACAAAACEAtoM4kv4AAADh&#10;AQAAEwAAAAAAAAAAAAAAAAAAAAAAW0NvbnRlbnRfVHlwZXNdLnhtbFBLAQItABQABgAIAAAAIQA4&#10;/SH/1gAAAJQBAAALAAAAAAAAAAAAAAAAAC8BAABfcmVscy8ucmVsc1BLAQItABQABgAIAAAAIQAz&#10;SBFB+AIAAIwGAAAOAAAAAAAAAAAAAAAAAC4CAABkcnMvZTJvRG9jLnhtbFBLAQItABQABgAIAAAA&#10;IQBKoGR/3QAAAA4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  <w:p w:rsidR="001E6AE9" w:rsidRDefault="00695307" w:rsidP="001E6AE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5</w:t>
                            </w:r>
                            <w:bookmarkStart w:id="1" w:name="_GoBack"/>
                            <w:bookmarkEnd w:id="1"/>
                            <w:r w:rsidR="001E6AE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Brands</w:t>
                            </w:r>
                          </w:p>
                          <w:p w:rsidR="001E6AE9" w:rsidRDefault="00A440A2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ROWENTA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3B3025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Panasonic</w:t>
                              </w:r>
                            </w:hyperlink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Electronics Type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3B3025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Iron</w:t>
                              </w:r>
                            </w:hyperlink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66563693" wp14:editId="14788D7B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B3025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B3025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5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6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3B3025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7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56.75pt;margin-top:713.25pt;width:20.25pt;height:20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B3025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B3025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20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3B3025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EE23AD" id="Text Box 15" o:spid="_x0000_s1033" type="#_x0000_t202" style="position:absolute;margin-left:469.15pt;margin-top:750.35pt;width:106.85pt;height:22.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025" w:rsidRDefault="003B3025" w:rsidP="006843CF">
      <w:r>
        <w:separator/>
      </w:r>
    </w:p>
  </w:endnote>
  <w:endnote w:type="continuationSeparator" w:id="0">
    <w:p w:rsidR="003B3025" w:rsidRDefault="003B3025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025" w:rsidRDefault="003B3025" w:rsidP="006843CF">
      <w:r>
        <w:separator/>
      </w:r>
    </w:p>
  </w:footnote>
  <w:footnote w:type="continuationSeparator" w:id="0">
    <w:p w:rsidR="003B3025" w:rsidRDefault="003B3025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94B1B"/>
    <w:rsid w:val="001A5917"/>
    <w:rsid w:val="001B315B"/>
    <w:rsid w:val="001B326D"/>
    <w:rsid w:val="001C2F3A"/>
    <w:rsid w:val="001D0251"/>
    <w:rsid w:val="001E0885"/>
    <w:rsid w:val="001E6AE9"/>
    <w:rsid w:val="001F4F1F"/>
    <w:rsid w:val="00201037"/>
    <w:rsid w:val="00216298"/>
    <w:rsid w:val="002573F0"/>
    <w:rsid w:val="0026678D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3025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A2686"/>
    <w:rsid w:val="005A487F"/>
    <w:rsid w:val="005B0B27"/>
    <w:rsid w:val="005F70E4"/>
    <w:rsid w:val="00605AC3"/>
    <w:rsid w:val="00606D3B"/>
    <w:rsid w:val="00625A48"/>
    <w:rsid w:val="0064113B"/>
    <w:rsid w:val="00652440"/>
    <w:rsid w:val="006843CF"/>
    <w:rsid w:val="00687CD4"/>
    <w:rsid w:val="00695307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211A3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A440A2"/>
    <w:rsid w:val="00AE2A75"/>
    <w:rsid w:val="00B024DE"/>
    <w:rsid w:val="00B074C2"/>
    <w:rsid w:val="00B10726"/>
    <w:rsid w:val="00B20AC1"/>
    <w:rsid w:val="00B234B0"/>
    <w:rsid w:val="00B571B1"/>
    <w:rsid w:val="00BB2816"/>
    <w:rsid w:val="00BC48DA"/>
    <w:rsid w:val="00C47C64"/>
    <w:rsid w:val="00C8491A"/>
    <w:rsid w:val="00C86F49"/>
    <w:rsid w:val="00C933ED"/>
    <w:rsid w:val="00CD59F9"/>
    <w:rsid w:val="00D25B66"/>
    <w:rsid w:val="00D83966"/>
    <w:rsid w:val="00DB5D10"/>
    <w:rsid w:val="00DC7910"/>
    <w:rsid w:val="00DD2401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lfatah.com.pk/electronics-type/iron/" TargetMode="External"/><Relationship Id="rId18" Type="http://schemas.openxmlformats.org/officeDocument/2006/relationships/hyperlink" Target="https://www.alfatah.com.pk/power/920w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lfatah.com.pk/air-conditioner-type/wall-mounted-spli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alfatah.com.pk/brands/panasonic/" TargetMode="External"/><Relationship Id="rId17" Type="http://schemas.openxmlformats.org/officeDocument/2006/relationships/hyperlink" Target="https://www.alfatah.com.pk/air-conditioner-type/wall-mounted-spl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technology/conventional/" TargetMode="External"/><Relationship Id="rId20" Type="http://schemas.openxmlformats.org/officeDocument/2006/relationships/hyperlink" Target="https://www.alfatah.com.pk/technology/convention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lfatah.com.pk/electronics-type/iro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lfatah.com.pk/power/920w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lfatah.com.pk/brands/panasonic/" TargetMode="External"/><Relationship Id="rId19" Type="http://schemas.openxmlformats.org/officeDocument/2006/relationships/hyperlink" Target="https://www.alfatah.com.pk/power/920w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alfatah.com.pk/power/920w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D9371-0FA1-4217-B4BB-C3FD422AF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257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75</cp:revision>
  <dcterms:created xsi:type="dcterms:W3CDTF">2018-11-19T18:01:00Z</dcterms:created>
  <dcterms:modified xsi:type="dcterms:W3CDTF">2018-11-25T16:49:00Z</dcterms:modified>
</cp:coreProperties>
</file>