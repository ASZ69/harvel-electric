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6953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6687BB3" wp14:editId="015E6B61">
                <wp:simplePos x="0" y="0"/>
                <wp:positionH relativeFrom="column">
                  <wp:posOffset>3238500</wp:posOffset>
                </wp:positionH>
                <wp:positionV relativeFrom="page">
                  <wp:posOffset>2077085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RON-ROWENTA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RO-</w:t>
                            </w:r>
                            <w:r w:rsidR="004179D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4035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55pt;margin-top:163.5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C0n9TA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RON-ROWENTA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RO-</w:t>
                      </w:r>
                      <w:r w:rsidR="004179D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4035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69530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0601F9E6" wp14:editId="14DCA13B">
            <wp:simplePos x="0" y="0"/>
            <wp:positionH relativeFrom="column">
              <wp:posOffset>2705100</wp:posOffset>
            </wp:positionH>
            <wp:positionV relativeFrom="page">
              <wp:posOffset>2419350</wp:posOffset>
            </wp:positionV>
            <wp:extent cx="3448050" cy="3314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B571B1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9508DC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bookmarkStart w:id="0" w:name="_GoBack"/>
                                  <w:bookmarkEnd w:id="0"/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A440A2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ROWENTA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7C1668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7C1668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9508DC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6</w:t>
                            </w:r>
                            <w:bookmarkStart w:id="1" w:name="_GoBack"/>
                            <w:bookmarkEnd w:id="1"/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A440A2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ROWENTA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7C1668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7C1668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7C1668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7C1668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6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7C1668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7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7C1668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7C1668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20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7C1668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68" w:rsidRDefault="007C1668" w:rsidP="006843CF">
      <w:r>
        <w:separator/>
      </w:r>
    </w:p>
  </w:endnote>
  <w:endnote w:type="continuationSeparator" w:id="0">
    <w:p w:rsidR="007C1668" w:rsidRDefault="007C1668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68" w:rsidRDefault="007C1668" w:rsidP="006843CF">
      <w:r>
        <w:separator/>
      </w:r>
    </w:p>
  </w:footnote>
  <w:footnote w:type="continuationSeparator" w:id="0">
    <w:p w:rsidR="007C1668" w:rsidRDefault="007C1668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4E7F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3025"/>
    <w:rsid w:val="003B7DE5"/>
    <w:rsid w:val="00405A5B"/>
    <w:rsid w:val="00405C58"/>
    <w:rsid w:val="004179DD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95307"/>
    <w:rsid w:val="006A3C69"/>
    <w:rsid w:val="006A7E1C"/>
    <w:rsid w:val="006C34F5"/>
    <w:rsid w:val="00745D26"/>
    <w:rsid w:val="00786D16"/>
    <w:rsid w:val="00794852"/>
    <w:rsid w:val="00795182"/>
    <w:rsid w:val="007B547B"/>
    <w:rsid w:val="007C1668"/>
    <w:rsid w:val="008159EE"/>
    <w:rsid w:val="008211A3"/>
    <w:rsid w:val="0085062F"/>
    <w:rsid w:val="008A3F03"/>
    <w:rsid w:val="008C2D72"/>
    <w:rsid w:val="008E5794"/>
    <w:rsid w:val="00903658"/>
    <w:rsid w:val="00904EDB"/>
    <w:rsid w:val="009508DC"/>
    <w:rsid w:val="00971E2D"/>
    <w:rsid w:val="009A0C6C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61A49"/>
    <w:rsid w:val="00D83966"/>
    <w:rsid w:val="00DB5D10"/>
    <w:rsid w:val="00DC7910"/>
    <w:rsid w:val="00DD2401"/>
    <w:rsid w:val="00DD286E"/>
    <w:rsid w:val="00DF498B"/>
    <w:rsid w:val="00E30C79"/>
    <w:rsid w:val="00E37A1E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electronics-type/iron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fatah.com.pk/air-conditioner-type/wall-mounted-spli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brands/panasonic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electronics-type/ir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atah.com.pk/brands/panasonic/" TargetMode="External"/><Relationship Id="rId19" Type="http://schemas.openxmlformats.org/officeDocument/2006/relationships/hyperlink" Target="https://www.alfatah.com.pk/power/920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fif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C1DB-A571-4048-B1B3-220F2D94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261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81</cp:revision>
  <dcterms:created xsi:type="dcterms:W3CDTF">2018-11-19T18:01:00Z</dcterms:created>
  <dcterms:modified xsi:type="dcterms:W3CDTF">2018-11-26T05:54:00Z</dcterms:modified>
</cp:coreProperties>
</file>