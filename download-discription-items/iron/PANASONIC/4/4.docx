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9DFA2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4073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17193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3143250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F12CB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RON-PANASONIC-NI-JH500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7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Dbw0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F12CB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RON-PANASONIC-NI-JH500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E6A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2927420</wp:posOffset>
            </wp:positionH>
            <wp:positionV relativeFrom="page">
              <wp:posOffset>2505075</wp:posOffset>
            </wp:positionV>
            <wp:extent cx="3634153" cy="29527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53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1D0251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F12CB6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PANASONIC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9C5D0C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9C5D0C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F12CB6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11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PANASONIC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9C5D0C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9C5D0C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9C5D0C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9C5D0C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5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9C5D0C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9C5D0C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9C5D0C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9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9C5D0C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A3A43" id="Group 8" o:spid="_x0000_s1026" style="position:absolute;margin-left:434.9pt;margin-top:740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D0C" w:rsidRDefault="009C5D0C" w:rsidP="006843CF">
      <w:r>
        <w:separator/>
      </w:r>
    </w:p>
  </w:endnote>
  <w:endnote w:type="continuationSeparator" w:id="0">
    <w:p w:rsidR="009C5D0C" w:rsidRDefault="009C5D0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D0C" w:rsidRDefault="009C5D0C" w:rsidP="006843CF">
      <w:r>
        <w:separator/>
      </w:r>
    </w:p>
  </w:footnote>
  <w:footnote w:type="continuationSeparator" w:id="0">
    <w:p w:rsidR="009C5D0C" w:rsidRDefault="009C5D0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9C5D0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12CB6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electronics-type/iron/" TargetMode="External"/><Relationship Id="rId17" Type="http://schemas.openxmlformats.org/officeDocument/2006/relationships/hyperlink" Target="https://www.alfatah.com.pk/power/920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20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brands/panason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electronics-type/iron/" TargetMode="External"/><Relationship Id="rId19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brands/panasonic/" TargetMode="External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62E0-7CFA-4AB4-861D-CBD4E3F9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249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67</cp:revision>
  <dcterms:created xsi:type="dcterms:W3CDTF">2018-11-19T18:01:00Z</dcterms:created>
  <dcterms:modified xsi:type="dcterms:W3CDTF">2018-11-25T13:08:00Z</dcterms:modified>
</cp:coreProperties>
</file>