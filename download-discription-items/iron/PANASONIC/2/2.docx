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9112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8A2E4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E2A15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605AC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RON-PANASONIC-NI-JW900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605AC3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RON-PANASONIC-NI-JW900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2676525</wp:posOffset>
            </wp:positionH>
            <wp:positionV relativeFrom="page">
              <wp:posOffset>2505075</wp:posOffset>
            </wp:positionV>
            <wp:extent cx="4143375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E6AE9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605AC3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PANASONIC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8211A3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8211A3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iq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b5&#10;3MTCNOZOVI/QjVJAr0BfwQiHTSPkd4wGGIcpVt8ORFKM2vccOnoeLqIQ5udUkFNhNxUILwEqxRqy&#10;abeZHmfuoZds34ClcYZwsYYpUDPbn8+swCMjwMizvp3Gs5mpU9lqPf+JrH4B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CQ&#10;q0iq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605AC3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15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PANASONIC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8211A3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8211A3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56235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6.5pt;margin-top:431.25pt;width:204.75pt;height:280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8211A3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8211A3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8211A3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8211A3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8211A3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8211A3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2C43C" id="Group 8" o:spid="_x0000_s1026" style="position:absolute;margin-left:434.9pt;margin-top:740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A3" w:rsidRDefault="008211A3" w:rsidP="006843CF">
      <w:r>
        <w:separator/>
      </w:r>
    </w:p>
  </w:endnote>
  <w:endnote w:type="continuationSeparator" w:id="0">
    <w:p w:rsidR="008211A3" w:rsidRDefault="008211A3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A3" w:rsidRDefault="008211A3" w:rsidP="006843CF">
      <w:r>
        <w:separator/>
      </w:r>
    </w:p>
  </w:footnote>
  <w:footnote w:type="continuationSeparator" w:id="0">
    <w:p w:rsidR="008211A3" w:rsidRDefault="008211A3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E0885"/>
    <w:rsid w:val="001E6AE9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302CD-4E82-49CC-9899-17779AFC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247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63</cp:revision>
  <dcterms:created xsi:type="dcterms:W3CDTF">2018-11-19T18:01:00Z</dcterms:created>
  <dcterms:modified xsi:type="dcterms:W3CDTF">2018-11-25T13:04:00Z</dcterms:modified>
</cp:coreProperties>
</file>