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ge">
                  <wp:posOffset>6172200</wp:posOffset>
                </wp:positionV>
                <wp:extent cx="2362200" cy="29718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107916" w:rsidP="00107916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Air conditioners often use a fan to distribute the conditioned air to an occupied space such as a building or a </w:t>
                            </w:r>
                            <w:r w:rsidRPr="00107916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car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 to improve </w:t>
                            </w:r>
                            <w:r w:rsidRPr="00107916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thermal comfort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 and </w:t>
                            </w:r>
                            <w:r w:rsidRPr="00107916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indoor air quality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. Electric refrigerant-based AC units range from small units that can cool a small bedroom, which can be carried by a single adult, to massive units installed on the roof of office towers that can cool an entire building. The </w:t>
                            </w:r>
                            <w:r w:rsidRPr="00C933ED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cooling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 is typically achieved through a </w:t>
                            </w:r>
                            <w:r w:rsidRPr="00C933ED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refrigeration cycle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, but sometimes </w:t>
                            </w:r>
                            <w:r w:rsidRPr="00C933ED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evaporation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 or </w:t>
                            </w:r>
                            <w:r w:rsidRPr="00C933ED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free cooling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  <w:t> is used.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8pt;margin-top:486pt;width:186pt;height:23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107916" w:rsidP="00107916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Air conditioners often use a fan to distribute the conditioned air to an occupied space such as a building or a </w:t>
                      </w:r>
                      <w:r w:rsidRPr="00107916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car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 to improve </w:t>
                      </w:r>
                      <w:r w:rsidRPr="00107916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thermal comfort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 and </w:t>
                      </w:r>
                      <w:r w:rsidRPr="00107916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indoor air quality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. Electric refrigerant-based AC units range from small units that can cool a small bedroom, which can be carried by a single adult, to massive units installed on the roof of office towers that can cool an entire building. The </w:t>
                      </w:r>
                      <w:r w:rsidRPr="00C933ED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cooling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 is typically achieved through a </w:t>
                      </w:r>
                      <w:r w:rsidRPr="00C933ED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refrigeration cycle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, but sometimes </w:t>
                      </w:r>
                      <w:r w:rsidRPr="00C933ED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evaporation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 or </w:t>
                      </w:r>
                      <w:r w:rsidRPr="00C933ED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free cooling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</w:rPr>
                        <w:t> is used.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C7DE6C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zp+AIAAI4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ge">
                  <wp:posOffset>6169660</wp:posOffset>
                </wp:positionV>
                <wp:extent cx="2514600" cy="3086100"/>
                <wp:effectExtent l="1270" t="0" r="0" b="254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   70KG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COOL ONLY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1.5 TON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CONVENTIONAL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WALL MOUNTED SPLIT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62.85pt;margin-top:485.8pt;width:198pt;height:243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   70KG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COOL ONLY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1.5 TON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CONVENTIONAL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WALL MOUNTED SPLIT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ej+Q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ge">
                  <wp:posOffset>3028950</wp:posOffset>
                </wp:positionV>
                <wp:extent cx="1892300" cy="3028950"/>
                <wp:effectExtent l="0" t="0" r="444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E30C79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>FEATURES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Capacity 18K BTU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 Only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Four way Air Throw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Healthy negative Ions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Auto restart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Sleep Mode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Easy Clean Design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Bacteria-killing medium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Intelligent air flow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Auto mode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24 Hour on/off</w:t>
                            </w:r>
                          </w:p>
                          <w:p w:rsidR="00E30C79" w:rsidRPr="00E30C79" w:rsidRDefault="00E30C79" w:rsidP="00E30C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0C79"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LED Display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5.15pt;margin-top:238.5pt;width:149pt;height:238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E30C79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>FEATURES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Capacity 18K BTU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 Only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Four way Air Throw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Healthy negative Ions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Auto restart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Sleep Mode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Easy Clean Design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Bacteria-killing medium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Intelligent air flow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Auto mode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24 Hour on/off</w:t>
                      </w:r>
                    </w:p>
                    <w:p w:rsidR="00E30C79" w:rsidRPr="00E30C79" w:rsidRDefault="00E30C79" w:rsidP="00E30C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E30C79"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LED Display</w:t>
                      </w:r>
                    </w:p>
                    <w:p w:rsidR="00317BDC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3DBA4C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5F70E4" w:rsidRDefault="00795182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RR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b54tzSO1E9QjNKAb0CbQUjHDaNkN8xGmAcplh9OxBJMWrfc2joebiIYEDoqSCnwm4qEF6CqRRr&#10;YNNuMz3O3EMv2b4BT+MI4WINQ6Bmtj/NtBhRQURGgJFnYzuNZzNTp7LVev4TWf0C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B79EUf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bG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8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BAoEbG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2762250</wp:posOffset>
            </wp:positionV>
            <wp:extent cx="3048000" cy="30276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0E30358C" wp14:editId="6A8302BD">
                <wp:simplePos x="0" y="0"/>
                <wp:positionH relativeFrom="column">
                  <wp:posOffset>3771900</wp:posOffset>
                </wp:positionH>
                <wp:positionV relativeFrom="page">
                  <wp:posOffset>2114550</wp:posOffset>
                </wp:positionV>
                <wp:extent cx="2343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8A3F03" w:rsidRDefault="008A3F03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  <w:lang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  <w:lang/>
                              </w:rPr>
                              <w:t>H</w:t>
                            </w:r>
                            <w:r w:rsidR="00E30C7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  <w:lang/>
                              </w:rPr>
                              <w:t>a</w:t>
                            </w: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  <w:lang/>
                              </w:rPr>
                              <w:t>ier - AC 120f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97pt;margin-top:166.5pt;width:18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8q+QIAAIwGAAAOAAAAZHJzL2Uyb0RvYy54bWysVVtvmzAUfp+0/2D5nXIJgQSVVAmBaVJ3&#10;kdr9AAdMsAY2s52Sbtp/37FJWtLtYVrXSsiX4+9837nl+ubYteiBSsUET7F/5WFEeSkqxvcp/nJf&#10;OA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8A3F03" w:rsidRDefault="008A3F03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  <w:lang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  <w:lang/>
                        </w:rPr>
                        <w:t>H</w:t>
                      </w:r>
                      <w:r w:rsidR="00E30C7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  <w:lang/>
                        </w:rPr>
                        <w:t>a</w:t>
                      </w: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  <w:lang/>
                        </w:rPr>
                        <w:t>ier - AC 120f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  <w:lang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  <w:lang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  <w:lang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  <w:lang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  <w:lang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  <w:lang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09C" w:rsidRDefault="0032009C" w:rsidP="006843CF">
      <w:r>
        <w:separator/>
      </w:r>
    </w:p>
  </w:endnote>
  <w:endnote w:type="continuationSeparator" w:id="0">
    <w:p w:rsidR="0032009C" w:rsidRDefault="0032009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09C" w:rsidRDefault="0032009C" w:rsidP="006843CF">
      <w:r>
        <w:separator/>
      </w:r>
    </w:p>
  </w:footnote>
  <w:footnote w:type="continuationSeparator" w:id="0">
    <w:p w:rsidR="0032009C" w:rsidRDefault="0032009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317BDC"/>
    <w:rsid w:val="0032009C"/>
    <w:rsid w:val="00333C62"/>
    <w:rsid w:val="00335AA7"/>
    <w:rsid w:val="00387A59"/>
    <w:rsid w:val="003A291E"/>
    <w:rsid w:val="003B7DE5"/>
    <w:rsid w:val="004953EC"/>
    <w:rsid w:val="00595839"/>
    <w:rsid w:val="005F70E4"/>
    <w:rsid w:val="00606D3B"/>
    <w:rsid w:val="006843CF"/>
    <w:rsid w:val="00687CD4"/>
    <w:rsid w:val="00786D16"/>
    <w:rsid w:val="00794852"/>
    <w:rsid w:val="00795182"/>
    <w:rsid w:val="008A3F03"/>
    <w:rsid w:val="00904EDB"/>
    <w:rsid w:val="00B024DE"/>
    <w:rsid w:val="00BC48DA"/>
    <w:rsid w:val="00C47C64"/>
    <w:rsid w:val="00C933ED"/>
    <w:rsid w:val="00E30C79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tah.com.pk/cooling-type/cool-only/" TargetMode="External"/><Relationship Id="rId13" Type="http://schemas.openxmlformats.org/officeDocument/2006/relationships/hyperlink" Target="https://www.alfatah.com.pk/cooling-capacity/1-5-ton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cool-onl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air-conditioner-type/wall-mounted-spl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air-conditioner-type/wall-mounted-split/" TargetMode="Externa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hyperlink" Target="https://www.alfatah.com.pk/technology/convention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</cp:revision>
  <dcterms:created xsi:type="dcterms:W3CDTF">2018-11-19T18:01:00Z</dcterms:created>
  <dcterms:modified xsi:type="dcterms:W3CDTF">2018-11-19T19:12:00Z</dcterms:modified>
</cp:coreProperties>
</file>