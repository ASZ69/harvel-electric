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EB426B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99142B3" wp14:editId="24B88C32">
                <wp:simplePos x="0" y="0"/>
                <wp:positionH relativeFrom="column">
                  <wp:posOffset>5585604</wp:posOffset>
                </wp:positionH>
                <wp:positionV relativeFrom="page">
                  <wp:posOffset>2070341</wp:posOffset>
                </wp:positionV>
                <wp:extent cx="1664335" cy="3407434"/>
                <wp:effectExtent l="0" t="0" r="0" b="254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3407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872E2E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W w:w="11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19"/>
                              <w:gridCol w:w="8241"/>
                            </w:tblGrid>
                            <w:tr w:rsidR="00EB426B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FC47C1" w:rsidRDefault="00EB426B" w:rsidP="003A7DF6">
                                  <w:pPr>
                                    <w:pStyle w:val="NormalWeb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C47C1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>FEATURES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0A5244" w:rsidRDefault="00EB426B" w:rsidP="00077597">
                                  <w:pPr>
                                    <w:pStyle w:val="NormalWeb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>FEATURES</w:t>
                                  </w:r>
                                </w:p>
                              </w:tc>
                            </w:tr>
                            <w:tr w:rsidR="00EB426B" w:rsidRPr="002142F6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FC47C1" w:rsidRDefault="00EB426B" w:rsidP="00EB426B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FC47C1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Full DC Inverter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5A74B2" w:rsidRDefault="00EB426B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Full Money Back in 1 Year</w:t>
                                  </w:r>
                                </w:p>
                              </w:tc>
                            </w:tr>
                            <w:tr w:rsidR="00EB426B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FC47C1" w:rsidRDefault="00EB426B" w:rsidP="00EB426B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C47C1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Ultron</w:t>
                                  </w:r>
                                  <w:proofErr w:type="spellEnd"/>
                                  <w:r w:rsidRPr="00FC47C1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Series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5A74B2" w:rsidRDefault="00EB426B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Bigger Outdoor</w:t>
                                  </w:r>
                                </w:p>
                              </w:tc>
                            </w:tr>
                            <w:tr w:rsidR="00EB426B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FC47C1" w:rsidRDefault="00EB426B" w:rsidP="00EB426B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FC47C1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Heat &amp; Cool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5A74B2" w:rsidRDefault="00EB426B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50 Feet long Air Throw</w:t>
                                  </w:r>
                                </w:p>
                              </w:tc>
                            </w:tr>
                            <w:tr w:rsidR="00EB426B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FC47C1" w:rsidRDefault="00EB426B" w:rsidP="00EB426B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FC47C1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Wall mounted split type air-conditioner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5A74B2" w:rsidRDefault="00EB426B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Low Voltage Operation (Startup at 140V)</w:t>
                                  </w:r>
                                </w:p>
                              </w:tc>
                            </w:tr>
                            <w:tr w:rsidR="00EB426B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FC47C1" w:rsidRDefault="00EB426B" w:rsidP="00EB426B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FC47C1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Inverter technology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5A74B2" w:rsidRDefault="00EB426B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Heat and Cool</w:t>
                                  </w:r>
                                </w:p>
                              </w:tc>
                            </w:tr>
                            <w:tr w:rsidR="00961A21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961A21" w:rsidRPr="0075216E" w:rsidRDefault="00961A21" w:rsidP="00961A21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shd w:val="clear" w:color="auto" w:fill="FFFFFF"/>
                                    <w:spacing w:before="100" w:before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75216E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Double Layer Condenser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961A21" w:rsidRPr="005A74B2" w:rsidRDefault="00961A21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R-410A Eco Friendly</w:t>
                                  </w:r>
                                </w:p>
                              </w:tc>
                            </w:tr>
                          </w:tbl>
                          <w:p w:rsidR="00872E2E" w:rsidRDefault="00872E2E" w:rsidP="00872E2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18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17BDC" w:rsidRDefault="00317BDC" w:rsidP="00872E2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439.8pt;margin-top:163pt;width:131.05pt;height:268.3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E30C79" w:rsidRPr="00E30C79" w:rsidRDefault="00872E2E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 xml:space="preserve">   </w:t>
                      </w:r>
                    </w:p>
                    <w:tbl>
                      <w:tblPr>
                        <w:tblW w:w="111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19"/>
                        <w:gridCol w:w="8241"/>
                      </w:tblGrid>
                      <w:tr w:rsidR="00EB426B" w:rsidRPr="007B30BF" w:rsidTr="002631FD">
                        <w:tc>
                          <w:tcPr>
                            <w:tcW w:w="2919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FC47C1" w:rsidRDefault="00EB426B" w:rsidP="003A7DF6">
                            <w:pPr>
                              <w:pStyle w:val="NormalWeb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C47C1">
                              <w:rPr>
                                <w:rStyle w:val="Strong"/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0A5244" w:rsidRDefault="00EB426B" w:rsidP="00077597">
                            <w:pPr>
                              <w:pStyle w:val="NormalWeb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Style w:val="Strong"/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</w:tc>
                      </w:tr>
                      <w:tr w:rsidR="00EB426B" w:rsidRPr="002142F6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FC47C1" w:rsidRDefault="00EB426B" w:rsidP="00EB426B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FC47C1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Full DC Inverter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5A74B2" w:rsidRDefault="00EB426B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Full Money Back in 1 Year</w:t>
                            </w:r>
                          </w:p>
                        </w:tc>
                      </w:tr>
                      <w:tr w:rsidR="00EB426B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FC47C1" w:rsidRDefault="00EB426B" w:rsidP="00EB426B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C47C1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Ultron</w:t>
                            </w:r>
                            <w:proofErr w:type="spellEnd"/>
                            <w:r w:rsidRPr="00FC47C1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 xml:space="preserve"> Series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5A74B2" w:rsidRDefault="00EB426B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Bigger Outdoor</w:t>
                            </w:r>
                          </w:p>
                        </w:tc>
                      </w:tr>
                      <w:tr w:rsidR="00EB426B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FC47C1" w:rsidRDefault="00EB426B" w:rsidP="00EB426B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FC47C1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Heat &amp; Cool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5A74B2" w:rsidRDefault="00EB426B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50 Feet long Air Throw</w:t>
                            </w:r>
                          </w:p>
                        </w:tc>
                      </w:tr>
                      <w:tr w:rsidR="00EB426B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FC47C1" w:rsidRDefault="00EB426B" w:rsidP="00EB426B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FC47C1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Wall mounted split type air-conditioner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5A74B2" w:rsidRDefault="00EB426B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Low Voltage Operation (Startup at 140V)</w:t>
                            </w:r>
                          </w:p>
                        </w:tc>
                      </w:tr>
                      <w:tr w:rsidR="00EB426B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FC47C1" w:rsidRDefault="00EB426B" w:rsidP="00EB426B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FC47C1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Inverter technology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5A74B2" w:rsidRDefault="00EB426B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Heat and Cool</w:t>
                            </w:r>
                          </w:p>
                        </w:tc>
                      </w:tr>
                      <w:tr w:rsidR="00961A21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961A21" w:rsidRPr="0075216E" w:rsidRDefault="00961A21" w:rsidP="00961A21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75216E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Double Layer Condenser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961A21" w:rsidRPr="005A74B2" w:rsidRDefault="00961A21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R-410A Eco Friendly</w:t>
                            </w:r>
                          </w:p>
                        </w:tc>
                      </w:tr>
                    </w:tbl>
                    <w:p w:rsidR="00872E2E" w:rsidRDefault="00872E2E" w:rsidP="00872E2E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18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17BDC" w:rsidRDefault="00317BDC" w:rsidP="00872E2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4755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29B0D56F" wp14:editId="7FF8DF08">
                <wp:simplePos x="0" y="0"/>
                <wp:positionH relativeFrom="column">
                  <wp:posOffset>3305006</wp:posOffset>
                </wp:positionH>
                <wp:positionV relativeFrom="page">
                  <wp:posOffset>2070100</wp:posOffset>
                </wp:positionV>
                <wp:extent cx="2553419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419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0E88" w:rsidRDefault="000D5C94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ORIENT</w:t>
                            </w:r>
                            <w:r w:rsidR="00BB18C4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– AC FAS59K</w:t>
                            </w:r>
                          </w:p>
                          <w:p w:rsidR="00BB18C4" w:rsidRDefault="00BB18C4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8A3F03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HSU1</w:t>
                            </w:r>
                            <w:r w:rsid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HNF</w:t>
                            </w:r>
                          </w:p>
                          <w:p w:rsidR="002142F6" w:rsidRDefault="002142F6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0.25pt;margin-top:163pt;width:201.0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A80E88" w:rsidRDefault="000D5C94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ORIENT</w:t>
                      </w:r>
                      <w:r w:rsidR="00BB18C4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– AC FAS59K</w:t>
                      </w:r>
                    </w:p>
                    <w:p w:rsidR="00BB18C4" w:rsidRDefault="00BB18C4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8A3F03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HSU1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EB426B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1D2590D3" wp14:editId="4531BD54">
            <wp:simplePos x="0" y="0"/>
            <wp:positionH relativeFrom="column">
              <wp:posOffset>1867619</wp:posOffset>
            </wp:positionH>
            <wp:positionV relativeFrom="page">
              <wp:posOffset>2682815</wp:posOffset>
            </wp:positionV>
            <wp:extent cx="3545456" cy="173752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0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EB426B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29F46CE2" wp14:editId="2101E089">
                <wp:simplePos x="0" y="0"/>
                <wp:positionH relativeFrom="column">
                  <wp:posOffset>2444115</wp:posOffset>
                </wp:positionH>
                <wp:positionV relativeFrom="page">
                  <wp:posOffset>5690870</wp:posOffset>
                </wp:positionV>
                <wp:extent cx="4384040" cy="12763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26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5"/>
                              <w:gridCol w:w="4950"/>
                              <w:gridCol w:w="12150"/>
                            </w:tblGrid>
                            <w:tr w:rsidR="00EB426B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B426B" w:rsidRDefault="00EB426B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B426B" w:rsidRDefault="00EB426B">
                                  <w:pPr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tr w:rsidR="00EB426B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B426B" w:rsidRDefault="00EB426B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Air Conditioner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B426B" w:rsidRDefault="00EB426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  <w:rFonts w:ascii="Open Sans" w:hAnsi="Open Sans"/>
                                        <w:color w:val="3E3E3E"/>
                                        <w:spacing w:val="-2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  <w:tr w:rsidR="00EB426B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B426B" w:rsidRDefault="00EB426B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B426B" w:rsidRDefault="00EB426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  <w:rFonts w:ascii="Open Sans" w:hAnsi="Open Sans"/>
                                        <w:color w:val="3E3E3E"/>
                                        <w:spacing w:val="-2"/>
                                        <w:sz w:val="18"/>
                                        <w:szCs w:val="18"/>
                                      </w:rPr>
                                      <w:t>Inverter</w:t>
                                    </w:r>
                                  </w:hyperlink>
                                </w:p>
                              </w:tc>
                            </w:tr>
                            <w:tr w:rsidR="00EB426B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B426B" w:rsidRDefault="00EB426B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Cooling Capacity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B426B" w:rsidRDefault="00EB426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>
                                      <w:rPr>
                                        <w:rStyle w:val="Hyperlink"/>
                                        <w:rFonts w:ascii="Open Sans" w:hAnsi="Open Sans"/>
                                        <w:color w:val="3E3E3E"/>
                                        <w:spacing w:val="-2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EB426B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B426B" w:rsidRDefault="00EB426B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Cooling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B426B" w:rsidRDefault="00EB426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>
                                      <w:rPr>
                                        <w:rStyle w:val="Hyperlink"/>
                                        <w:rFonts w:ascii="Open Sans" w:hAnsi="Open Sans"/>
                                        <w:color w:val="000000"/>
                                        <w:spacing w:val="-2"/>
                                        <w:sz w:val="18"/>
                                        <w:szCs w:val="18"/>
                                      </w:rPr>
                                      <w:t>Heat &amp; Cool</w:t>
                                    </w:r>
                                  </w:hyperlink>
                                </w:p>
                              </w:tc>
                            </w:tr>
                            <w:tr w:rsidR="00EB426B" w:rsidRPr="000D5C94" w:rsidTr="00944AEA">
                              <w:trPr>
                                <w:gridBefore w:val="1"/>
                                <w:wBefore w:w="16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</w:tcPr>
                                <w:p w:rsidR="00EB426B" w:rsidRDefault="00EB426B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</w:tcPr>
                                <w:p w:rsidR="00EB426B" w:rsidRDefault="00EB426B">
                                  <w:pPr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92.45pt;margin-top:448.1pt;width:345.2pt;height:100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2//AIAAI4GAAAOAAAAZHJzL2Uyb0RvYy54bWysVduOmzAQfa/Uf7D8zgIJgQQtWSUEqkrb&#10;i7TbD3DABKtgU9tZsq367x2bJEvSPlTdEsnyZXx8Zub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26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5"/>
                        <w:gridCol w:w="4950"/>
                        <w:gridCol w:w="12150"/>
                      </w:tblGrid>
                      <w:tr w:rsidR="00EB426B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B426B" w:rsidRDefault="00EB426B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bookmarkStart w:id="1" w:name="_GoBack"/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B426B" w:rsidRDefault="00EB426B">
                            <w:pPr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  <w:tr w:rsidR="00EB426B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B426B" w:rsidRDefault="00EB426B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Air Conditioner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B426B" w:rsidRDefault="00EB42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  <w:rFonts w:ascii="Open Sans" w:hAnsi="Open Sans"/>
                                  <w:color w:val="3E3E3E"/>
                                  <w:spacing w:val="-2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  <w:tr w:rsidR="00EB426B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B426B" w:rsidRDefault="00EB426B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B426B" w:rsidRDefault="00EB42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  <w:rFonts w:ascii="Open Sans" w:hAnsi="Open Sans"/>
                                  <w:color w:val="3E3E3E"/>
                                  <w:spacing w:val="-2"/>
                                  <w:sz w:val="18"/>
                                  <w:szCs w:val="18"/>
                                </w:rPr>
                                <w:t>Inverter</w:t>
                              </w:r>
                            </w:hyperlink>
                          </w:p>
                        </w:tc>
                      </w:tr>
                      <w:tr w:rsidR="00EB426B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B426B" w:rsidRDefault="00EB426B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Cooling Capacity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B426B" w:rsidRDefault="00EB42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  <w:rFonts w:ascii="Open Sans" w:hAnsi="Open Sans"/>
                                  <w:color w:val="3E3E3E"/>
                                  <w:spacing w:val="-2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EB426B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B426B" w:rsidRDefault="00EB426B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Cooling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B426B" w:rsidRDefault="00EB42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>
                                <w:rPr>
                                  <w:rStyle w:val="Hyperlink"/>
                                  <w:rFonts w:ascii="Open Sans" w:hAnsi="Open Sans"/>
                                  <w:color w:val="000000"/>
                                  <w:spacing w:val="-2"/>
                                  <w:sz w:val="18"/>
                                  <w:szCs w:val="18"/>
                                </w:rPr>
                                <w:t>Heat &amp; Cool</w:t>
                              </w:r>
                            </w:hyperlink>
                          </w:p>
                        </w:tc>
                      </w:tr>
                      <w:tr w:rsidR="00EB426B" w:rsidRPr="000D5C94" w:rsidTr="00944AEA">
                        <w:trPr>
                          <w:gridBefore w:val="1"/>
                          <w:wBefore w:w="165" w:type="dxa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</w:tcPr>
                          <w:p w:rsidR="00EB426B" w:rsidRDefault="00EB426B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</w:tcPr>
                          <w:p w:rsidR="00EB426B" w:rsidRDefault="00EB426B">
                            <w:pPr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  <w:bookmarkEnd w:id="1"/>
                    </w:tbl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EB426B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913BFDD" wp14:editId="45B456A1">
                <wp:simplePos x="0" y="0"/>
                <wp:positionH relativeFrom="column">
                  <wp:posOffset>1772285</wp:posOffset>
                </wp:positionH>
                <wp:positionV relativeFrom="page">
                  <wp:posOffset>7211060</wp:posOffset>
                </wp:positionV>
                <wp:extent cx="5572125" cy="2250440"/>
                <wp:effectExtent l="0" t="0" r="9525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B426B" w:rsidRPr="00EB426B" w:rsidRDefault="00EB426B" w:rsidP="00EB426B">
                            <w:pPr>
                              <w:shd w:val="clear" w:color="auto" w:fill="FFFFFF"/>
                              <w:spacing w:line="360" w:lineRule="atLeast"/>
                              <w:rPr>
                                <w:rFonts w:ascii="futurabook" w:hAnsi="futurabook"/>
                                <w:color w:val="555555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EB426B">
                              <w:rPr>
                                <w:rFonts w:ascii="futurabook" w:hAnsi="futurabook"/>
                                <w:color w:val="555555"/>
                                <w:kern w:val="0"/>
                                <w:sz w:val="23"/>
                                <w:szCs w:val="23"/>
                              </w:rPr>
                              <w:t xml:space="preserve">Need an air conditioner that cools quicker, farther and wider than ever before? Orient presents the all-new Jupiter DC Inverter AC whose exceptional design is tailor-made for greater efficiency and dynamic cooling. Jupiter’s comfortable cooling system ensures that he temperature remains stable at precisely the number you want, preventing under-cooling as well as over-cooling. While using the minimum amount of energy, Jupiter ensures you enjoy a relaxed and pleasant atmosphere. Jupiter’s built to last a lifetime, with the AC’s interior and exterior units built from tough constituents </w:t>
                            </w:r>
                            <w:proofErr w:type="spellStart"/>
                            <w:r w:rsidRPr="00EB426B">
                              <w:rPr>
                                <w:rFonts w:ascii="futurabook" w:hAnsi="futurabook"/>
                                <w:color w:val="555555"/>
                                <w:kern w:val="0"/>
                                <w:sz w:val="23"/>
                                <w:szCs w:val="23"/>
                              </w:rPr>
                              <w:t>that’re</w:t>
                            </w:r>
                            <w:proofErr w:type="spellEnd"/>
                            <w:r w:rsidRPr="00EB426B">
                              <w:rPr>
                                <w:rFonts w:ascii="futurabook" w:hAnsi="futurabook"/>
                                <w:color w:val="555555"/>
                                <w:kern w:val="0"/>
                                <w:sz w:val="23"/>
                                <w:szCs w:val="23"/>
                              </w:rPr>
                              <w:t xml:space="preserve"> able to withstand wear and tear over time. Bring home Orient’s latest innovation and change your life for the better.</w:t>
                            </w:r>
                          </w:p>
                          <w:p w:rsidR="00107916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39.55pt;margin-top:567.8pt;width:438.75pt;height:177.2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EB426B" w:rsidRPr="00EB426B" w:rsidRDefault="00EB426B" w:rsidP="00EB426B">
                      <w:pPr>
                        <w:shd w:val="clear" w:color="auto" w:fill="FFFFFF"/>
                        <w:spacing w:line="360" w:lineRule="atLeast"/>
                        <w:rPr>
                          <w:rFonts w:ascii="futurabook" w:hAnsi="futurabook"/>
                          <w:color w:val="555555"/>
                          <w:kern w:val="0"/>
                          <w:sz w:val="23"/>
                          <w:szCs w:val="23"/>
                        </w:rPr>
                      </w:pPr>
                      <w:r w:rsidRPr="00EB426B">
                        <w:rPr>
                          <w:rFonts w:ascii="futurabook" w:hAnsi="futurabook"/>
                          <w:color w:val="555555"/>
                          <w:kern w:val="0"/>
                          <w:sz w:val="23"/>
                          <w:szCs w:val="23"/>
                        </w:rPr>
                        <w:t xml:space="preserve">Need an air conditioner that cools quicker, farther and wider than ever before? Orient presents the all-new Jupiter DC Inverter AC whose exceptional design is tailor-made for greater efficiency and dynamic cooling. Jupiter’s comfortable cooling system ensures that he temperature remains stable at precisely the number you want, preventing under-cooling as well as over-cooling. While using the minimum amount of energy, Jupiter ensures you enjoy a relaxed and pleasant atmosphere. Jupiter’s built to last a lifetime, with the AC’s interior and exterior units built from tough constituents </w:t>
                      </w:r>
                      <w:proofErr w:type="spellStart"/>
                      <w:r w:rsidRPr="00EB426B">
                        <w:rPr>
                          <w:rFonts w:ascii="futurabook" w:hAnsi="futurabook"/>
                          <w:color w:val="555555"/>
                          <w:kern w:val="0"/>
                          <w:sz w:val="23"/>
                          <w:szCs w:val="23"/>
                        </w:rPr>
                        <w:t>that’re</w:t>
                      </w:r>
                      <w:proofErr w:type="spellEnd"/>
                      <w:r w:rsidRPr="00EB426B">
                        <w:rPr>
                          <w:rFonts w:ascii="futurabook" w:hAnsi="futurabook"/>
                          <w:color w:val="555555"/>
                          <w:kern w:val="0"/>
                          <w:sz w:val="23"/>
                          <w:szCs w:val="23"/>
                        </w:rPr>
                        <w:t xml:space="preserve"> able to withstand wear and tear over time. Bring home Orient’s latest innovation and change your life for the better.</w:t>
                      </w:r>
                    </w:p>
                    <w:p w:rsidR="00107916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631FD" w:rsidP="002631FD">
      <w:pPr>
        <w:tabs>
          <w:tab w:val="left" w:pos="7852"/>
        </w:tabs>
      </w:pPr>
      <w:r>
        <w:tab/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972407" w:rsidRDefault="00347554" w:rsidP="00347554">
      <w:pPr>
        <w:tabs>
          <w:tab w:val="left" w:pos="4725"/>
        </w:tabs>
      </w:pPr>
      <w:r>
        <w:tab/>
      </w:r>
    </w:p>
    <w:p w:rsidR="00972407" w:rsidRPr="00972407" w:rsidRDefault="00847EB4" w:rsidP="00847EB4">
      <w:pPr>
        <w:tabs>
          <w:tab w:val="left" w:pos="7961"/>
        </w:tabs>
      </w:pPr>
      <w:r>
        <w:tab/>
      </w:r>
    </w:p>
    <w:p w:rsidR="00972407" w:rsidRPr="00972407" w:rsidRDefault="00BB18C4" w:rsidP="00BB18C4">
      <w:pPr>
        <w:tabs>
          <w:tab w:val="left" w:pos="5230"/>
        </w:tabs>
      </w:pPr>
      <w:r>
        <w:tab/>
      </w:r>
    </w:p>
    <w:p w:rsidR="005F70E4" w:rsidRPr="00972407" w:rsidRDefault="00972407" w:rsidP="00972407">
      <w:pPr>
        <w:tabs>
          <w:tab w:val="left" w:pos="5265"/>
        </w:tabs>
      </w:pPr>
      <w:r>
        <w:tab/>
      </w:r>
    </w:p>
    <w:sectPr w:rsidR="005F70E4" w:rsidRPr="009724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AA7" w:rsidRDefault="00F81AA7" w:rsidP="006843CF">
      <w:r>
        <w:separator/>
      </w:r>
    </w:p>
  </w:endnote>
  <w:endnote w:type="continuationSeparator" w:id="0">
    <w:p w:rsidR="00F81AA7" w:rsidRDefault="00F81AA7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uturaboo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AA7" w:rsidRDefault="00F81AA7" w:rsidP="006843CF">
      <w:r>
        <w:separator/>
      </w:r>
    </w:p>
  </w:footnote>
  <w:footnote w:type="continuationSeparator" w:id="0">
    <w:p w:rsidR="00F81AA7" w:rsidRDefault="00F81AA7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C2C"/>
    <w:multiLevelType w:val="multilevel"/>
    <w:tmpl w:val="F57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62904"/>
    <w:multiLevelType w:val="multilevel"/>
    <w:tmpl w:val="7A6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16708"/>
    <w:multiLevelType w:val="multilevel"/>
    <w:tmpl w:val="BC4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870F9"/>
    <w:multiLevelType w:val="multilevel"/>
    <w:tmpl w:val="921A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A3C99"/>
    <w:multiLevelType w:val="multilevel"/>
    <w:tmpl w:val="E5BC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55BBA"/>
    <w:multiLevelType w:val="multilevel"/>
    <w:tmpl w:val="72F0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7142AE"/>
    <w:multiLevelType w:val="multilevel"/>
    <w:tmpl w:val="A2D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0D5C94"/>
    <w:rsid w:val="00107916"/>
    <w:rsid w:val="00114C4E"/>
    <w:rsid w:val="00117A40"/>
    <w:rsid w:val="00194B1B"/>
    <w:rsid w:val="001B315B"/>
    <w:rsid w:val="001B326D"/>
    <w:rsid w:val="001D74C9"/>
    <w:rsid w:val="002142F6"/>
    <w:rsid w:val="002631FD"/>
    <w:rsid w:val="002740F5"/>
    <w:rsid w:val="002E3995"/>
    <w:rsid w:val="00317BDC"/>
    <w:rsid w:val="0032009C"/>
    <w:rsid w:val="00333C62"/>
    <w:rsid w:val="00335AA7"/>
    <w:rsid w:val="00347554"/>
    <w:rsid w:val="00387A59"/>
    <w:rsid w:val="003933C2"/>
    <w:rsid w:val="003A291E"/>
    <w:rsid w:val="003B7DE5"/>
    <w:rsid w:val="003C7EA7"/>
    <w:rsid w:val="0045168A"/>
    <w:rsid w:val="004953EC"/>
    <w:rsid w:val="004E1129"/>
    <w:rsid w:val="004E4744"/>
    <w:rsid w:val="004F2CE2"/>
    <w:rsid w:val="0050607B"/>
    <w:rsid w:val="00565C8F"/>
    <w:rsid w:val="00595839"/>
    <w:rsid w:val="005B547F"/>
    <w:rsid w:val="005F70E4"/>
    <w:rsid w:val="00606D3B"/>
    <w:rsid w:val="006472AD"/>
    <w:rsid w:val="006843CF"/>
    <w:rsid w:val="00687CD4"/>
    <w:rsid w:val="00786D16"/>
    <w:rsid w:val="00794852"/>
    <w:rsid w:val="00795182"/>
    <w:rsid w:val="007B30BF"/>
    <w:rsid w:val="00847EB4"/>
    <w:rsid w:val="00872E2E"/>
    <w:rsid w:val="00874595"/>
    <w:rsid w:val="008774E4"/>
    <w:rsid w:val="008A3F03"/>
    <w:rsid w:val="00904EDB"/>
    <w:rsid w:val="00961A21"/>
    <w:rsid w:val="00972407"/>
    <w:rsid w:val="009C4518"/>
    <w:rsid w:val="00A0434A"/>
    <w:rsid w:val="00A80E88"/>
    <w:rsid w:val="00B024DE"/>
    <w:rsid w:val="00B33FC3"/>
    <w:rsid w:val="00B52C3C"/>
    <w:rsid w:val="00B77049"/>
    <w:rsid w:val="00B82028"/>
    <w:rsid w:val="00BB18C4"/>
    <w:rsid w:val="00BC48DA"/>
    <w:rsid w:val="00BE55BE"/>
    <w:rsid w:val="00C02250"/>
    <w:rsid w:val="00C24784"/>
    <w:rsid w:val="00C47C64"/>
    <w:rsid w:val="00C92760"/>
    <w:rsid w:val="00C933ED"/>
    <w:rsid w:val="00CA535E"/>
    <w:rsid w:val="00CF321F"/>
    <w:rsid w:val="00D32884"/>
    <w:rsid w:val="00DB733A"/>
    <w:rsid w:val="00E30C79"/>
    <w:rsid w:val="00E65CBA"/>
    <w:rsid w:val="00EA4691"/>
    <w:rsid w:val="00EB426B"/>
    <w:rsid w:val="00ED62F4"/>
    <w:rsid w:val="00F20390"/>
    <w:rsid w:val="00F47472"/>
    <w:rsid w:val="00F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6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90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945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7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65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66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92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87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81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85313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9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8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73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16113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4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9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39554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5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4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36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7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73887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4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CCCCCC"/>
                        <w:right w:val="none" w:sz="0" w:space="0" w:color="auto"/>
                      </w:divBdr>
                      <w:divsChild>
                        <w:div w:id="12415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9990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90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0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72475">
                                      <w:marLeft w:val="0"/>
                                      <w:marRight w:val="0"/>
                                      <w:marTop w:val="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7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8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3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51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82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75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2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3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4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866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5642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219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8968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534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571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548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cooling-type/heat-coo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type/heat-cool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cooling-capacity/1-5-ton/" TargetMode="External"/><Relationship Id="rId10" Type="http://schemas.openxmlformats.org/officeDocument/2006/relationships/hyperlink" Target="https://www.alfatah.com.pk/technology/inver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air-conditioner-type/wall-mounted-split/" TargetMode="External"/><Relationship Id="rId14" Type="http://schemas.openxmlformats.org/officeDocument/2006/relationships/hyperlink" Target="https://www.alfatah.com.pk/technology/invert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220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83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39</cp:revision>
  <dcterms:created xsi:type="dcterms:W3CDTF">2018-11-19T18:01:00Z</dcterms:created>
  <dcterms:modified xsi:type="dcterms:W3CDTF">2018-11-22T18:01:00Z</dcterms:modified>
</cp:coreProperties>
</file>